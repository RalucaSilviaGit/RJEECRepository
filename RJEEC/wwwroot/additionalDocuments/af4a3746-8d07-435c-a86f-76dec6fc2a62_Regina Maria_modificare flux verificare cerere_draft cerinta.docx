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259B0" w14:textId="77777777" w:rsidR="00694066" w:rsidRPr="007514F8" w:rsidRDefault="00694066" w:rsidP="00694066">
      <w:pPr>
        <w:jc w:val="center"/>
        <w:rPr>
          <w:rFonts w:ascii="Geomanist Regular" w:hAnsi="Geomanist Regular"/>
          <w:b/>
          <w:sz w:val="40"/>
          <w:szCs w:val="40"/>
        </w:rPr>
      </w:pPr>
    </w:p>
    <w:p w14:paraId="5D479DC3" w14:textId="0834C3B6" w:rsidR="00694066" w:rsidRPr="005D7621" w:rsidRDefault="00772F1B" w:rsidP="00694066">
      <w:pPr>
        <w:jc w:val="center"/>
        <w:rPr>
          <w:rFonts w:ascii="Geomanist Regular" w:hAnsi="Geomanist Regular"/>
          <w:b/>
          <w:sz w:val="40"/>
          <w:szCs w:val="40"/>
          <w:lang w:val="ro-RO"/>
        </w:rPr>
      </w:pPr>
      <w:r>
        <w:rPr>
          <w:rFonts w:ascii="Geomanist Regular" w:hAnsi="Geomanist Regular"/>
          <w:b/>
          <w:sz w:val="40"/>
          <w:szCs w:val="40"/>
          <w:lang w:val="ro-RO"/>
        </w:rPr>
        <w:t>Regina Maria – Identity Verification</w:t>
      </w:r>
    </w:p>
    <w:p w14:paraId="1F7C201A" w14:textId="77777777" w:rsidR="00694066" w:rsidRPr="005D7621" w:rsidRDefault="00694066" w:rsidP="00694066">
      <w:pPr>
        <w:jc w:val="center"/>
        <w:rPr>
          <w:rFonts w:ascii="Geomanist Regular" w:hAnsi="Geomanist Regular"/>
          <w:b/>
          <w:sz w:val="40"/>
          <w:szCs w:val="40"/>
          <w:lang w:val="ro-RO"/>
        </w:rPr>
      </w:pPr>
    </w:p>
    <w:p w14:paraId="77E84C40" w14:textId="77777777" w:rsidR="00694066" w:rsidRPr="005F7DF3" w:rsidRDefault="00694066" w:rsidP="00694066">
      <w:pPr>
        <w:jc w:val="center"/>
        <w:rPr>
          <w:rFonts w:ascii="Geomanist Regular" w:hAnsi="Geomanist Regular"/>
          <w:b/>
          <w:sz w:val="40"/>
          <w:szCs w:val="40"/>
          <w:lang w:val="ro-RO"/>
        </w:rPr>
      </w:pPr>
    </w:p>
    <w:p w14:paraId="1192410D" w14:textId="3265F7D8" w:rsidR="007907CF" w:rsidRPr="005F7DF3" w:rsidRDefault="00772F1B" w:rsidP="005F7DF3">
      <w:pPr>
        <w:jc w:val="center"/>
        <w:rPr>
          <w:rFonts w:ascii="Geomanist Regular" w:hAnsi="Geomanist Regular"/>
          <w:b/>
          <w:color w:val="000000" w:themeColor="text1"/>
          <w:sz w:val="24"/>
          <w:szCs w:val="24"/>
        </w:rPr>
      </w:pPr>
      <w:r>
        <w:rPr>
          <w:rFonts w:ascii="Geomanist Regular" w:hAnsi="Geomanist Regular"/>
          <w:b/>
          <w:color w:val="000000" w:themeColor="text1"/>
          <w:sz w:val="24"/>
          <w:szCs w:val="24"/>
        </w:rPr>
        <w:t>Modificare flux de verificare cereri cu apeluri esuate la Druid si/sau Azure</w:t>
      </w:r>
    </w:p>
    <w:p w14:paraId="32D63D48" w14:textId="77777777" w:rsidR="007907CF" w:rsidRPr="007907CF" w:rsidRDefault="007907CF" w:rsidP="007907CF">
      <w:pPr>
        <w:rPr>
          <w:rFonts w:ascii="Geomanist Regular" w:hAnsi="Geomanist Regular"/>
          <w:color w:val="000000" w:themeColor="text1"/>
        </w:rPr>
      </w:pPr>
      <w:r w:rsidRPr="007907CF">
        <w:rPr>
          <w:rFonts w:ascii="Geomanist Regular" w:hAnsi="Geomanist Regular"/>
          <w:color w:val="000000" w:themeColor="text1"/>
        </w:rPr>
        <w:tab/>
      </w:r>
      <w:r w:rsidRPr="007907CF">
        <w:rPr>
          <w:rFonts w:ascii="Geomanist Regular" w:hAnsi="Geomanist Regular"/>
          <w:color w:val="000000" w:themeColor="text1"/>
        </w:rPr>
        <w:tab/>
      </w:r>
      <w:r w:rsidRPr="007907CF">
        <w:rPr>
          <w:rFonts w:ascii="Geomanist Regular" w:hAnsi="Geomanist Regular"/>
          <w:color w:val="000000" w:themeColor="text1"/>
        </w:rPr>
        <w:tab/>
      </w:r>
    </w:p>
    <w:p w14:paraId="5F4698D6" w14:textId="77777777" w:rsidR="003705E4" w:rsidRDefault="003705E4" w:rsidP="00772F1B">
      <w:pPr>
        <w:jc w:val="center"/>
        <w:rPr>
          <w:rFonts w:ascii="Geomanist Regular" w:hAnsi="Geomanist Regular"/>
          <w:color w:val="000000" w:themeColor="text1"/>
        </w:rPr>
      </w:pPr>
    </w:p>
    <w:p w14:paraId="09BC675F" w14:textId="77777777" w:rsidR="003705E4" w:rsidRDefault="003705E4" w:rsidP="00772F1B">
      <w:pPr>
        <w:jc w:val="center"/>
        <w:rPr>
          <w:rFonts w:ascii="Geomanist Regular" w:hAnsi="Geomanist Regular"/>
          <w:color w:val="000000" w:themeColor="text1"/>
        </w:rPr>
      </w:pPr>
    </w:p>
    <w:p w14:paraId="4287293D" w14:textId="77777777" w:rsidR="003705E4" w:rsidRPr="00772F1B" w:rsidRDefault="003705E4" w:rsidP="003705E4">
      <w:pPr>
        <w:rPr>
          <w:rFonts w:ascii="Geomanist Regular" w:hAnsi="Geomanist Regular"/>
        </w:rPr>
      </w:pPr>
      <w:r w:rsidRPr="00772F1B">
        <w:rPr>
          <w:rFonts w:ascii="Geomanist Regular" w:hAnsi="Geomanist Regular"/>
        </w:rPr>
        <w:t xml:space="preserve">Conform cerintei receptionate in data de 28.04.2020 se doreste modificarea fluxului de tratare a cererilor de verificare identitate la nivelul aplicatiei Identity Verification, astfel incat toate cererile invalidate de Druid sau Azure din motive </w:t>
      </w:r>
      <w:proofErr w:type="gramStart"/>
      <w:r w:rsidRPr="00772F1B">
        <w:rPr>
          <w:rFonts w:ascii="Geomanist Regular" w:hAnsi="Geomanist Regular"/>
        </w:rPr>
        <w:t>tehnice ,</w:t>
      </w:r>
      <w:proofErr w:type="gramEnd"/>
      <w:r w:rsidRPr="00772F1B">
        <w:rPr>
          <w:rFonts w:ascii="Geomanist Regular" w:hAnsi="Geomanist Regular"/>
        </w:rPr>
        <w:t xml:space="preserve"> business sau generale sa intre in verificare manuala.</w:t>
      </w:r>
    </w:p>
    <w:p w14:paraId="37F90E4B" w14:textId="3E98DF54" w:rsidR="00772F1B" w:rsidRDefault="007907CF" w:rsidP="00772F1B">
      <w:pPr>
        <w:jc w:val="center"/>
      </w:pPr>
      <w:r w:rsidRPr="007907CF">
        <w:rPr>
          <w:rFonts w:ascii="Geomanist Regular" w:hAnsi="Geomanist Regular"/>
          <w:color w:val="000000" w:themeColor="text1"/>
        </w:rPr>
        <w:tab/>
      </w:r>
    </w:p>
    <w:p w14:paraId="5E27A100" w14:textId="77777777" w:rsidR="000A4A57" w:rsidRPr="00772F1B" w:rsidRDefault="000A4A57" w:rsidP="00772F1B">
      <w:pPr>
        <w:rPr>
          <w:rFonts w:ascii="Geomanist Regular" w:hAnsi="Geomanist Regular"/>
        </w:rPr>
      </w:pPr>
    </w:p>
    <w:p w14:paraId="47A6F2FC" w14:textId="77777777" w:rsidR="00772F1B" w:rsidRPr="00772F1B" w:rsidRDefault="00772F1B" w:rsidP="00772F1B">
      <w:pPr>
        <w:rPr>
          <w:rFonts w:ascii="Geomanist Regular" w:hAnsi="Geomanist Regular"/>
          <w:b/>
        </w:rPr>
      </w:pPr>
      <w:r w:rsidRPr="00772F1B">
        <w:rPr>
          <w:rFonts w:ascii="Geomanist Regular" w:hAnsi="Geomanist Regular"/>
          <w:b/>
        </w:rPr>
        <w:t>AS IS</w:t>
      </w:r>
    </w:p>
    <w:p w14:paraId="6AC49B17" w14:textId="77777777" w:rsidR="00772F1B" w:rsidRPr="00772F1B" w:rsidRDefault="00772F1B" w:rsidP="00772F1B">
      <w:pPr>
        <w:rPr>
          <w:rFonts w:ascii="Geomanist Regular" w:hAnsi="Geomanist Regular"/>
        </w:rPr>
      </w:pPr>
      <w:r w:rsidRPr="00772F1B">
        <w:rPr>
          <w:rFonts w:ascii="Geomanist Regular" w:hAnsi="Geomanist Regular"/>
        </w:rPr>
        <w:t>Fluxul de verificare implementat la nivelul aplicatiei prelucreaza:</w:t>
      </w:r>
    </w:p>
    <w:p w14:paraId="137EB0A1"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 xml:space="preserve">Raspunsul primit la apelul initiat catre aplicatia </w:t>
      </w:r>
      <w:r w:rsidRPr="00772F1B">
        <w:rPr>
          <w:rFonts w:ascii="Geomanist Regular" w:hAnsi="Geomanist Regular"/>
          <w:b/>
        </w:rPr>
        <w:t>Druid</w:t>
      </w:r>
      <w:r w:rsidRPr="00772F1B">
        <w:rPr>
          <w:rFonts w:ascii="Geomanist Regular" w:hAnsi="Geomanist Regular"/>
        </w:rPr>
        <w:t xml:space="preserve"> si </w:t>
      </w:r>
      <w:r w:rsidRPr="00772F1B">
        <w:rPr>
          <w:rFonts w:ascii="Geomanist Regular" w:hAnsi="Geomanist Regular"/>
          <w:b/>
        </w:rPr>
        <w:t>invalideaza automat</w:t>
      </w:r>
      <w:r w:rsidRPr="00772F1B">
        <w:rPr>
          <w:rFonts w:ascii="Geomanist Regular" w:hAnsi="Geomanist Regular"/>
        </w:rPr>
        <w:t xml:space="preserve"> cererea de verificare in prelucrare daca raspunsul primit </w:t>
      </w:r>
      <w:proofErr w:type="gramStart"/>
      <w:r w:rsidRPr="00772F1B">
        <w:rPr>
          <w:rFonts w:ascii="Geomanist Regular" w:hAnsi="Geomanist Regular"/>
        </w:rPr>
        <w:t>este :</w:t>
      </w:r>
      <w:proofErr w:type="gramEnd"/>
    </w:p>
    <w:p w14:paraId="7E4AB9EC" w14:textId="77777777" w:rsidR="00772F1B" w:rsidRP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 xml:space="preserve">200 cu invalid_reason diferit de </w:t>
      </w:r>
      <w:proofErr w:type="gramStart"/>
      <w:r w:rsidRPr="00772F1B">
        <w:rPr>
          <w:rFonts w:ascii="Geomanist Regular" w:hAnsi="Geomanist Regular"/>
        </w:rPr>
        <w:t>null  pe</w:t>
      </w:r>
      <w:proofErr w:type="gramEnd"/>
      <w:r w:rsidRPr="00772F1B">
        <w:rPr>
          <w:rFonts w:ascii="Geomanist Regular" w:hAnsi="Geomanist Regular"/>
        </w:rPr>
        <w:t xml:space="preserve"> unu sau mai multe dintre cele 8 motive de invalidare din specificatia primita de la dezvoltator ( CNP, Validity, MRZ, Sex, DateOfBirth, IssueDate, ExpireDate, SIRUTA);</w:t>
      </w:r>
    </w:p>
    <w:p w14:paraId="13CB7DBC" w14:textId="77777777" w:rsidR="00772F1B" w:rsidRP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Error_code diferit de null, indiferent de codul de eroare primit (ex.</w:t>
      </w:r>
      <w:proofErr w:type="gramStart"/>
      <w:r w:rsidRPr="00772F1B">
        <w:rPr>
          <w:rFonts w:ascii="Geomanist Regular" w:hAnsi="Geomanist Regular"/>
        </w:rPr>
        <w:t>500,404 ,</w:t>
      </w:r>
      <w:proofErr w:type="gramEnd"/>
      <w:r w:rsidRPr="00772F1B">
        <w:rPr>
          <w:rFonts w:ascii="Geomanist Regular" w:hAnsi="Geomanist Regular"/>
        </w:rPr>
        <w:t xml:space="preserve"> 413; Verification could not be performed. InvalidImage; Verification could not be performed. </w:t>
      </w:r>
      <w:proofErr w:type="gramStart"/>
      <w:r w:rsidRPr="00772F1B">
        <w:rPr>
          <w:rFonts w:ascii="Geomanist Regular" w:hAnsi="Geomanist Regular"/>
        </w:rPr>
        <w:t>InvalidImageSmall )</w:t>
      </w:r>
      <w:proofErr w:type="gramEnd"/>
      <w:r w:rsidRPr="00772F1B">
        <w:rPr>
          <w:rFonts w:ascii="Geomanist Regular" w:hAnsi="Geomanist Regular"/>
        </w:rPr>
        <w:t>;</w:t>
      </w:r>
    </w:p>
    <w:p w14:paraId="00A35776" w14:textId="77777777" w:rsidR="00772F1B" w:rsidRPr="00772F1B" w:rsidRDefault="00772F1B" w:rsidP="00772F1B">
      <w:pPr>
        <w:rPr>
          <w:rFonts w:ascii="Geomanist Regular" w:hAnsi="Geomanist Regular"/>
        </w:rPr>
      </w:pPr>
    </w:p>
    <w:p w14:paraId="155F0C42" w14:textId="0FABAF0A" w:rsidR="00772F1B" w:rsidRDefault="00772F1B" w:rsidP="00772F1B">
      <w:pPr>
        <w:rPr>
          <w:rFonts w:ascii="Geomanist Regular" w:hAnsi="Geomanist Regular"/>
        </w:rPr>
      </w:pPr>
      <w:r w:rsidRPr="00772F1B">
        <w:rPr>
          <w:rFonts w:ascii="Geomanist Regular" w:hAnsi="Geomanist Regular"/>
        </w:rPr>
        <w:t xml:space="preserve">Nota: invlid reason receptionat in raspunsul la apel este sub forma string </w:t>
      </w:r>
      <w:proofErr w:type="gramStart"/>
      <w:r w:rsidRPr="00772F1B">
        <w:rPr>
          <w:rFonts w:ascii="Geomanist Regular" w:hAnsi="Geomanist Regular"/>
        </w:rPr>
        <w:t>( ex.</w:t>
      </w:r>
      <w:proofErr w:type="gramEnd"/>
      <w:r w:rsidRPr="00772F1B">
        <w:rPr>
          <w:rFonts w:ascii="Geomanist Regular" w:hAnsi="Geomanist Regular"/>
        </w:rPr>
        <w:t>” Identity card is not valid. Date of birth - Missing [</w:t>
      </w:r>
      <w:proofErr w:type="gramStart"/>
      <w:r w:rsidRPr="00772F1B">
        <w:rPr>
          <w:rFonts w:ascii="Geomanist Regular" w:hAnsi="Geomanist Regular"/>
        </w:rPr>
        <w:t>mrz.DateOfBirth</w:t>
      </w:r>
      <w:proofErr w:type="gramEnd"/>
      <w:r w:rsidRPr="00772F1B">
        <w:rPr>
          <w:rFonts w:ascii="Geomanist Regular" w:hAnsi="Geomanist Regular"/>
        </w:rPr>
        <w:t>] field in result data,Expire date - Missing [ExpireDate] field in result data,Issue date - Missing [IssueDate] field in result data,MRZ - null,Sex - [Sex] field in empty,Validity –“) nu sub forma cod</w:t>
      </w:r>
      <w:r w:rsidR="003705E4">
        <w:rPr>
          <w:rFonts w:ascii="Geomanist Regular" w:hAnsi="Geomanist Regular"/>
        </w:rPr>
        <w:t>uri</w:t>
      </w:r>
      <w:r w:rsidRPr="00772F1B">
        <w:rPr>
          <w:rFonts w:ascii="Geomanist Regular" w:hAnsi="Geomanist Regular"/>
        </w:rPr>
        <w:t xml:space="preserve"> de invalidare .</w:t>
      </w:r>
    </w:p>
    <w:p w14:paraId="4866D83E" w14:textId="77777777" w:rsidR="003705E4" w:rsidRPr="00772F1B" w:rsidRDefault="003705E4" w:rsidP="00772F1B">
      <w:pPr>
        <w:rPr>
          <w:rFonts w:ascii="Geomanist Regular" w:hAnsi="Geomanist Regular"/>
        </w:rPr>
      </w:pPr>
    </w:p>
    <w:p w14:paraId="7A65F0E7"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 xml:space="preserve">Raspunsul primit la apelul initiat catre aplicatia Azure, initiat daca si numai daca, raspunsul la apelul initiat catre aplicatia Druid a primit raspuns 200 cu invalid_reason = null </w:t>
      </w:r>
      <w:proofErr w:type="gramStart"/>
      <w:r w:rsidRPr="00772F1B">
        <w:rPr>
          <w:rFonts w:ascii="Geomanist Regular" w:hAnsi="Geomanist Regular"/>
        </w:rPr>
        <w:t>( OCR</w:t>
      </w:r>
      <w:proofErr w:type="gramEnd"/>
      <w:r w:rsidRPr="00772F1B">
        <w:rPr>
          <w:rFonts w:ascii="Geomanist Regular" w:hAnsi="Geomanist Regular"/>
        </w:rPr>
        <w:t xml:space="preserve"> realizat cu success) si </w:t>
      </w:r>
      <w:r w:rsidRPr="00772F1B">
        <w:rPr>
          <w:rFonts w:ascii="Geomanist Regular" w:hAnsi="Geomanist Regular"/>
          <w:b/>
        </w:rPr>
        <w:t>invalideaza automat</w:t>
      </w:r>
      <w:r w:rsidRPr="00772F1B">
        <w:rPr>
          <w:rFonts w:ascii="Geomanist Regular" w:hAnsi="Geomanist Regular"/>
        </w:rPr>
        <w:t xml:space="preserve"> cererea de verificare in prelucrare daca raspunsul primit este :</w:t>
      </w:r>
    </w:p>
    <w:p w14:paraId="33D7CAB6"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 </w:t>
      </w:r>
    </w:p>
    <w:p w14:paraId="788882DA" w14:textId="51893A4E" w:rsid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 xml:space="preserve">Error_code diferit de null, indiferent de codul de eroare primit (ex. 400, 200 cu null pentru </w:t>
      </w:r>
      <w:proofErr w:type="gramStart"/>
      <w:r w:rsidRPr="00772F1B">
        <w:rPr>
          <w:rFonts w:ascii="Geomanist Regular" w:hAnsi="Geomanist Regular"/>
        </w:rPr>
        <w:t>parametrii  asteptati</w:t>
      </w:r>
      <w:proofErr w:type="gramEnd"/>
      <w:r w:rsidRPr="00772F1B">
        <w:rPr>
          <w:rFonts w:ascii="Geomanist Regular" w:hAnsi="Geomanist Regular"/>
        </w:rPr>
        <w:t xml:space="preserve"> in raspuns “identical”, “ confidence”, “age”, “gender” receptionati in raspuns );</w:t>
      </w:r>
    </w:p>
    <w:p w14:paraId="188EA9AA" w14:textId="77777777" w:rsidR="003705E4" w:rsidRPr="00772F1B" w:rsidRDefault="003705E4" w:rsidP="003705E4">
      <w:pPr>
        <w:pStyle w:val="ListParagraph"/>
        <w:ind w:left="2208"/>
        <w:contextualSpacing w:val="0"/>
        <w:rPr>
          <w:rFonts w:ascii="Geomanist Regular" w:hAnsi="Geomanist Regular"/>
        </w:rPr>
      </w:pPr>
    </w:p>
    <w:p w14:paraId="2810E420" w14:textId="77777777" w:rsidR="00772F1B" w:rsidRPr="00772F1B" w:rsidRDefault="00772F1B" w:rsidP="00772F1B">
      <w:pPr>
        <w:rPr>
          <w:rFonts w:ascii="Geomanist Regular" w:hAnsi="Geomanist Regular"/>
        </w:rPr>
      </w:pPr>
      <w:r w:rsidRPr="00772F1B">
        <w:rPr>
          <w:rFonts w:ascii="Geomanist Regular" w:hAnsi="Geomanist Regular"/>
        </w:rPr>
        <w:t xml:space="preserve">Daca raspunsurile primite la apelurile catre cele doua aplicatii sunt realizate cu </w:t>
      </w:r>
      <w:proofErr w:type="gramStart"/>
      <w:r w:rsidRPr="00772F1B">
        <w:rPr>
          <w:rFonts w:ascii="Geomanist Regular" w:hAnsi="Geomanist Regular"/>
        </w:rPr>
        <w:t>succes ,</w:t>
      </w:r>
      <w:proofErr w:type="gramEnd"/>
      <w:r w:rsidRPr="00772F1B">
        <w:rPr>
          <w:rFonts w:ascii="Geomanist Regular" w:hAnsi="Geomanist Regular"/>
        </w:rPr>
        <w:t xml:space="preserve"> la nivelul aplicatiei se realizeaza urmatoarele verificari :</w:t>
      </w:r>
    </w:p>
    <w:p w14:paraId="2B0C6E14" w14:textId="77777777" w:rsidR="00772F1B" w:rsidRPr="00772F1B" w:rsidRDefault="00772F1B" w:rsidP="00772F1B">
      <w:pPr>
        <w:pStyle w:val="ListParagraph"/>
        <w:numPr>
          <w:ilvl w:val="0"/>
          <w:numId w:val="37"/>
        </w:numPr>
        <w:contextualSpacing w:val="0"/>
        <w:rPr>
          <w:rFonts w:ascii="Geomanist Regular" w:hAnsi="Geomanist Regular"/>
        </w:rPr>
      </w:pPr>
      <w:r w:rsidRPr="00772F1B">
        <w:rPr>
          <w:rFonts w:ascii="Geomanist Regular" w:hAnsi="Geomanist Regular"/>
        </w:rPr>
        <w:t xml:space="preserve">Sex returnat Druid versus sex returnat Azure pentru persoana verificata </w:t>
      </w:r>
    </w:p>
    <w:p w14:paraId="16E7AF90" w14:textId="77777777" w:rsidR="00772F1B" w:rsidRPr="00772F1B" w:rsidRDefault="00772F1B" w:rsidP="00772F1B">
      <w:pPr>
        <w:pStyle w:val="ListParagraph"/>
        <w:numPr>
          <w:ilvl w:val="0"/>
          <w:numId w:val="37"/>
        </w:numPr>
        <w:contextualSpacing w:val="0"/>
        <w:rPr>
          <w:rFonts w:ascii="Geomanist Regular" w:hAnsi="Geomanist Regular"/>
        </w:rPr>
      </w:pPr>
      <w:r w:rsidRPr="00772F1B">
        <w:rPr>
          <w:rFonts w:ascii="Geomanist Regular" w:hAnsi="Geomanist Regular"/>
        </w:rPr>
        <w:t>Scor confidenta versus parametru setat in aplicatie pentru validare automata cerere</w:t>
      </w:r>
    </w:p>
    <w:p w14:paraId="5146E6ED" w14:textId="77777777" w:rsidR="00772F1B" w:rsidRPr="00772F1B" w:rsidRDefault="00772F1B" w:rsidP="00772F1B">
      <w:pPr>
        <w:pStyle w:val="ListParagraph"/>
        <w:numPr>
          <w:ilvl w:val="0"/>
          <w:numId w:val="37"/>
        </w:numPr>
        <w:contextualSpacing w:val="0"/>
        <w:rPr>
          <w:rFonts w:ascii="Geomanist Regular" w:hAnsi="Geomanist Regular"/>
        </w:rPr>
      </w:pPr>
      <w:r w:rsidRPr="00772F1B">
        <w:rPr>
          <w:rFonts w:ascii="Geomanist Regular" w:hAnsi="Geomanist Regular"/>
        </w:rPr>
        <w:t xml:space="preserve">Diferenta varsta persoana </w:t>
      </w:r>
      <w:proofErr w:type="gramStart"/>
      <w:r w:rsidRPr="00772F1B">
        <w:rPr>
          <w:rFonts w:ascii="Geomanist Regular" w:hAnsi="Geomanist Regular"/>
        </w:rPr>
        <w:t>( varsta</w:t>
      </w:r>
      <w:proofErr w:type="gramEnd"/>
      <w:r w:rsidRPr="00772F1B">
        <w:rPr>
          <w:rFonts w:ascii="Geomanist Regular" w:hAnsi="Geomanist Regular"/>
        </w:rPr>
        <w:t xml:space="preserve"> calculata la nivelul aplicatiei versus varsta primita in rezultatul de la aplicatia Azure ) versus parametru de varsta setat la nivelul aplicatiei ( 10 ani )</w:t>
      </w:r>
    </w:p>
    <w:p w14:paraId="2815F41B" w14:textId="77777777" w:rsidR="00772F1B" w:rsidRPr="00772F1B" w:rsidRDefault="00772F1B" w:rsidP="00772F1B">
      <w:pPr>
        <w:rPr>
          <w:rFonts w:ascii="Geomanist Regular" w:hAnsi="Geomanist Regular"/>
        </w:rPr>
      </w:pPr>
      <w:r w:rsidRPr="00772F1B">
        <w:rPr>
          <w:rFonts w:ascii="Geomanist Regular" w:hAnsi="Geomanist Regular"/>
        </w:rPr>
        <w:t>Pe baza verificarilor de mai sus, cererea se prelucreaza astfel:</w:t>
      </w:r>
    </w:p>
    <w:p w14:paraId="6D4279C3" w14:textId="77777777" w:rsidR="00772F1B" w:rsidRPr="00772F1B" w:rsidRDefault="00772F1B" w:rsidP="00772F1B">
      <w:pPr>
        <w:pStyle w:val="ListParagraph"/>
        <w:numPr>
          <w:ilvl w:val="0"/>
          <w:numId w:val="38"/>
        </w:numPr>
        <w:contextualSpacing w:val="0"/>
        <w:rPr>
          <w:rFonts w:ascii="Geomanist Regular" w:hAnsi="Geomanist Regular"/>
        </w:rPr>
      </w:pPr>
      <w:r w:rsidRPr="00772F1B">
        <w:rPr>
          <w:rFonts w:ascii="Geomanist Regular" w:hAnsi="Geomanist Regular"/>
        </w:rPr>
        <w:t xml:space="preserve">Verificarea de la punctul a) esuata </w:t>
      </w:r>
      <w:r w:rsidRPr="00772F1B">
        <w:rPr>
          <w:rFonts w:ascii="Geomanist Regular" w:hAnsi="Geomanist Regular"/>
        </w:rPr>
        <w:sym w:font="Wingdings" w:char="F0E0"/>
      </w:r>
      <w:r w:rsidRPr="00772F1B">
        <w:rPr>
          <w:rFonts w:ascii="Geomanist Regular" w:hAnsi="Geomanist Regular"/>
        </w:rPr>
        <w:t xml:space="preserve"> cererea </w:t>
      </w:r>
      <w:r w:rsidRPr="00772F1B">
        <w:rPr>
          <w:rFonts w:ascii="Geomanist Regular" w:hAnsi="Geomanist Regular"/>
          <w:b/>
        </w:rPr>
        <w:t>se invalideaza automat</w:t>
      </w:r>
    </w:p>
    <w:p w14:paraId="2A461265" w14:textId="77777777" w:rsidR="00772F1B" w:rsidRPr="00772F1B" w:rsidRDefault="00772F1B" w:rsidP="00772F1B">
      <w:pPr>
        <w:pStyle w:val="ListParagraph"/>
        <w:numPr>
          <w:ilvl w:val="0"/>
          <w:numId w:val="38"/>
        </w:numPr>
        <w:contextualSpacing w:val="0"/>
        <w:rPr>
          <w:rFonts w:ascii="Geomanist Regular" w:hAnsi="Geomanist Regular"/>
        </w:rPr>
      </w:pPr>
      <w:r w:rsidRPr="00772F1B">
        <w:rPr>
          <w:rFonts w:ascii="Geomanist Regular" w:hAnsi="Geomanist Regular"/>
        </w:rPr>
        <w:t xml:space="preserve">Verificarea de la punctul a) este realizata cu success si verificarea de la punctul b) esueaza </w:t>
      </w:r>
      <w:r w:rsidRPr="00772F1B">
        <w:rPr>
          <w:rFonts w:ascii="Geomanist Regular" w:hAnsi="Geomanist Regular"/>
        </w:rPr>
        <w:sym w:font="Wingdings" w:char="F0E0"/>
      </w:r>
      <w:r w:rsidRPr="00772F1B">
        <w:rPr>
          <w:rFonts w:ascii="Geomanist Regular" w:hAnsi="Geomanist Regular"/>
        </w:rPr>
        <w:t xml:space="preserve"> cererea se prezinta pentru decizie umana;</w:t>
      </w:r>
    </w:p>
    <w:p w14:paraId="5D3C7D8A" w14:textId="77777777" w:rsidR="00772F1B" w:rsidRPr="00772F1B" w:rsidRDefault="00772F1B" w:rsidP="00772F1B">
      <w:pPr>
        <w:pStyle w:val="ListParagraph"/>
        <w:numPr>
          <w:ilvl w:val="0"/>
          <w:numId w:val="38"/>
        </w:numPr>
        <w:contextualSpacing w:val="0"/>
        <w:rPr>
          <w:rFonts w:ascii="Geomanist Regular" w:hAnsi="Geomanist Regular"/>
        </w:rPr>
      </w:pPr>
      <w:r w:rsidRPr="00772F1B">
        <w:rPr>
          <w:rFonts w:ascii="Geomanist Regular" w:hAnsi="Geomanist Regular"/>
        </w:rPr>
        <w:t xml:space="preserve">Verificarea de la punctul a) este realizata cu success si verificarea de la punctul b) este realizata cu succes , verificarea de la punctul c) este realizata cu success </w:t>
      </w:r>
      <w:r w:rsidRPr="00772F1B">
        <w:rPr>
          <w:rFonts w:ascii="Geomanist Regular" w:hAnsi="Geomanist Regular"/>
        </w:rPr>
        <w:sym w:font="Wingdings" w:char="F0E0"/>
      </w:r>
      <w:r w:rsidRPr="00772F1B">
        <w:rPr>
          <w:rFonts w:ascii="Geomanist Regular" w:hAnsi="Geomanist Regular"/>
        </w:rPr>
        <w:t xml:space="preserve"> cererea se valideaza automat;</w:t>
      </w:r>
    </w:p>
    <w:p w14:paraId="74A8F098" w14:textId="77777777" w:rsidR="00772F1B" w:rsidRPr="00772F1B" w:rsidRDefault="00772F1B" w:rsidP="00772F1B">
      <w:pPr>
        <w:pStyle w:val="ListParagraph"/>
        <w:numPr>
          <w:ilvl w:val="0"/>
          <w:numId w:val="38"/>
        </w:numPr>
        <w:contextualSpacing w:val="0"/>
        <w:rPr>
          <w:rFonts w:ascii="Geomanist Regular" w:hAnsi="Geomanist Regular"/>
        </w:rPr>
      </w:pPr>
      <w:r w:rsidRPr="00772F1B">
        <w:rPr>
          <w:rFonts w:ascii="Geomanist Regular" w:hAnsi="Geomanist Regular"/>
        </w:rPr>
        <w:t xml:space="preserve">Verificarea de la punctul a) este realizata cu success , verificarea de la punctul b) este realizata cu success, verificarea de la punctul c) esueaza   </w:t>
      </w:r>
      <w:r w:rsidRPr="00772F1B">
        <w:rPr>
          <w:rFonts w:ascii="Geomanist Regular" w:hAnsi="Geomanist Regular"/>
        </w:rPr>
        <w:sym w:font="Wingdings" w:char="F0E0"/>
      </w:r>
      <w:r w:rsidRPr="00772F1B">
        <w:rPr>
          <w:rFonts w:ascii="Geomanist Regular" w:hAnsi="Geomanist Regular"/>
        </w:rPr>
        <w:t xml:space="preserve"> cererea se valideaza automat cu un cod de validare diferit de cel de la punctul iii ;</w:t>
      </w:r>
    </w:p>
    <w:p w14:paraId="1022F2C7" w14:textId="77777777" w:rsidR="00772F1B" w:rsidRPr="00772F1B" w:rsidRDefault="00772F1B" w:rsidP="00772F1B">
      <w:pPr>
        <w:ind w:left="360"/>
        <w:rPr>
          <w:rFonts w:ascii="Geomanist Regular" w:hAnsi="Geomanist Regular"/>
        </w:rPr>
      </w:pPr>
    </w:p>
    <w:p w14:paraId="27C88400" w14:textId="77777777" w:rsidR="00772F1B" w:rsidRPr="00772F1B" w:rsidRDefault="00772F1B" w:rsidP="00772F1B">
      <w:pPr>
        <w:ind w:left="360"/>
        <w:rPr>
          <w:rFonts w:ascii="Geomanist Regular" w:hAnsi="Geomanist Regular"/>
        </w:rPr>
      </w:pPr>
      <w:r w:rsidRPr="00772F1B">
        <w:rPr>
          <w:rFonts w:ascii="Geomanist Regular" w:hAnsi="Geomanist Regular"/>
        </w:rPr>
        <w:t>In prezent, singura situatie in care o cerere este prezentata pentru validare umana este cea de la punctul ii. de mai sus.</w:t>
      </w:r>
    </w:p>
    <w:p w14:paraId="527CC752" w14:textId="77777777" w:rsidR="00772F1B" w:rsidRPr="00772F1B" w:rsidRDefault="00772F1B" w:rsidP="00772F1B">
      <w:pPr>
        <w:rPr>
          <w:rFonts w:ascii="Geomanist Regular" w:hAnsi="Geomanist Regular"/>
        </w:rPr>
      </w:pPr>
      <w:r w:rsidRPr="00772F1B">
        <w:rPr>
          <w:rFonts w:ascii="Geomanist Regular" w:hAnsi="Geomanist Regular"/>
        </w:rPr>
        <w:lastRenderedPageBreak/>
        <w:t>Detaliile prezentate utilizatorului care realizeaza validarea manuala sunt:</w:t>
      </w:r>
    </w:p>
    <w:tbl>
      <w:tblPr>
        <w:tblStyle w:val="TableGrid"/>
        <w:tblW w:w="0" w:type="auto"/>
        <w:tblLook w:val="04A0" w:firstRow="1" w:lastRow="0" w:firstColumn="1" w:lastColumn="0" w:noHBand="0" w:noVBand="1"/>
      </w:tblPr>
      <w:tblGrid>
        <w:gridCol w:w="2856"/>
        <w:gridCol w:w="3251"/>
        <w:gridCol w:w="3243"/>
      </w:tblGrid>
      <w:tr w:rsidR="00772F1B" w:rsidRPr="00772F1B" w14:paraId="3CC0AB20" w14:textId="77777777" w:rsidTr="00127698">
        <w:tc>
          <w:tcPr>
            <w:tcW w:w="2856" w:type="dxa"/>
            <w:shd w:val="clear" w:color="auto" w:fill="EEECE1" w:themeFill="background2"/>
          </w:tcPr>
          <w:p w14:paraId="17F76E08" w14:textId="77777777" w:rsidR="00772F1B" w:rsidRPr="00772F1B" w:rsidRDefault="00772F1B" w:rsidP="00127698">
            <w:pPr>
              <w:rPr>
                <w:rFonts w:ascii="Geomanist Regular" w:hAnsi="Geomanist Regular"/>
                <w:b/>
              </w:rPr>
            </w:pPr>
            <w:r w:rsidRPr="00772F1B">
              <w:rPr>
                <w:rFonts w:ascii="Geomanist Regular" w:hAnsi="Geomanist Regular"/>
                <w:b/>
              </w:rPr>
              <w:t xml:space="preserve">Localizare </w:t>
            </w:r>
          </w:p>
        </w:tc>
        <w:tc>
          <w:tcPr>
            <w:tcW w:w="3251" w:type="dxa"/>
            <w:shd w:val="clear" w:color="auto" w:fill="EEECE1" w:themeFill="background2"/>
          </w:tcPr>
          <w:p w14:paraId="0A44E933" w14:textId="77777777" w:rsidR="00772F1B" w:rsidRPr="00772F1B" w:rsidRDefault="00772F1B" w:rsidP="00127698">
            <w:pPr>
              <w:rPr>
                <w:rFonts w:ascii="Geomanist Regular" w:hAnsi="Geomanist Regular"/>
                <w:b/>
              </w:rPr>
            </w:pPr>
            <w:r w:rsidRPr="00772F1B">
              <w:rPr>
                <w:rFonts w:ascii="Geomanist Regular" w:hAnsi="Geomanist Regular"/>
                <w:b/>
              </w:rPr>
              <w:t>Informatie</w:t>
            </w:r>
          </w:p>
        </w:tc>
        <w:tc>
          <w:tcPr>
            <w:tcW w:w="3243" w:type="dxa"/>
            <w:shd w:val="clear" w:color="auto" w:fill="EEECE1" w:themeFill="background2"/>
          </w:tcPr>
          <w:p w14:paraId="10B2F729" w14:textId="77777777" w:rsidR="00772F1B" w:rsidRPr="00772F1B" w:rsidRDefault="00772F1B" w:rsidP="00127698">
            <w:pPr>
              <w:rPr>
                <w:rFonts w:ascii="Geomanist Regular" w:hAnsi="Geomanist Regular"/>
                <w:b/>
              </w:rPr>
            </w:pPr>
            <w:r w:rsidRPr="00772F1B">
              <w:rPr>
                <w:rFonts w:ascii="Geomanist Regular" w:hAnsi="Geomanist Regular"/>
                <w:b/>
              </w:rPr>
              <w:t>Sursa</w:t>
            </w:r>
          </w:p>
        </w:tc>
      </w:tr>
      <w:tr w:rsidR="00772F1B" w:rsidRPr="00772F1B" w14:paraId="6D62883A" w14:textId="77777777" w:rsidTr="00127698">
        <w:tc>
          <w:tcPr>
            <w:tcW w:w="2856" w:type="dxa"/>
            <w:vMerge w:val="restart"/>
          </w:tcPr>
          <w:p w14:paraId="4671AC30" w14:textId="77777777" w:rsidR="00772F1B" w:rsidRPr="00772F1B" w:rsidRDefault="00772F1B" w:rsidP="00127698">
            <w:pPr>
              <w:jc w:val="both"/>
              <w:rPr>
                <w:rFonts w:ascii="Geomanist Regular" w:hAnsi="Geomanist Regular"/>
                <w:b/>
              </w:rPr>
            </w:pPr>
            <w:r w:rsidRPr="00772F1B">
              <w:rPr>
                <w:rFonts w:ascii="Geomanist Regular" w:hAnsi="Geomanist Regular"/>
              </w:rPr>
              <w:t>Lista cereri – pe linia aferenta cererii</w:t>
            </w:r>
          </w:p>
        </w:tc>
        <w:tc>
          <w:tcPr>
            <w:tcW w:w="3251" w:type="dxa"/>
          </w:tcPr>
          <w:p w14:paraId="11E784CF" w14:textId="77777777" w:rsidR="00772F1B" w:rsidRPr="00772F1B" w:rsidRDefault="00772F1B" w:rsidP="00127698">
            <w:pPr>
              <w:rPr>
                <w:rFonts w:ascii="Geomanist Regular" w:hAnsi="Geomanist Regular"/>
              </w:rPr>
            </w:pPr>
            <w:r w:rsidRPr="00772F1B">
              <w:rPr>
                <w:rFonts w:ascii="Geomanist Regular" w:hAnsi="Geomanist Regular"/>
              </w:rPr>
              <w:t>ID cerere</w:t>
            </w:r>
          </w:p>
        </w:tc>
        <w:tc>
          <w:tcPr>
            <w:tcW w:w="3243" w:type="dxa"/>
          </w:tcPr>
          <w:p w14:paraId="79DEA4BB"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75D872D7" w14:textId="77777777" w:rsidTr="00127698">
        <w:tc>
          <w:tcPr>
            <w:tcW w:w="2856" w:type="dxa"/>
            <w:vMerge/>
          </w:tcPr>
          <w:p w14:paraId="7811014B" w14:textId="77777777" w:rsidR="00772F1B" w:rsidRPr="00772F1B" w:rsidRDefault="00772F1B" w:rsidP="00127698">
            <w:pPr>
              <w:rPr>
                <w:rFonts w:ascii="Geomanist Regular" w:hAnsi="Geomanist Regular"/>
                <w:b/>
              </w:rPr>
            </w:pPr>
          </w:p>
        </w:tc>
        <w:tc>
          <w:tcPr>
            <w:tcW w:w="3251" w:type="dxa"/>
          </w:tcPr>
          <w:p w14:paraId="3F6B8D90" w14:textId="77777777" w:rsidR="00772F1B" w:rsidRPr="00772F1B" w:rsidRDefault="00772F1B" w:rsidP="00127698">
            <w:pPr>
              <w:rPr>
                <w:rFonts w:ascii="Geomanist Regular" w:hAnsi="Geomanist Regular"/>
              </w:rPr>
            </w:pPr>
            <w:r w:rsidRPr="00772F1B">
              <w:rPr>
                <w:rFonts w:ascii="Geomanist Regular" w:hAnsi="Geomanist Regular"/>
              </w:rPr>
              <w:t>ID Client</w:t>
            </w:r>
          </w:p>
        </w:tc>
        <w:tc>
          <w:tcPr>
            <w:tcW w:w="3243" w:type="dxa"/>
          </w:tcPr>
          <w:p w14:paraId="1C2295C5" w14:textId="77777777" w:rsidR="00772F1B" w:rsidRPr="00772F1B" w:rsidRDefault="00772F1B" w:rsidP="00127698">
            <w:pPr>
              <w:rPr>
                <w:rFonts w:ascii="Geomanist Regular" w:hAnsi="Geomanist Regular"/>
              </w:rPr>
            </w:pPr>
            <w:r w:rsidRPr="00772F1B">
              <w:rPr>
                <w:rFonts w:ascii="Geomanist Regular" w:hAnsi="Geomanist Regular"/>
              </w:rPr>
              <w:t>Portal RM</w:t>
            </w:r>
          </w:p>
        </w:tc>
      </w:tr>
      <w:tr w:rsidR="00772F1B" w:rsidRPr="00772F1B" w14:paraId="314D1FB5" w14:textId="77777777" w:rsidTr="00127698">
        <w:tc>
          <w:tcPr>
            <w:tcW w:w="2856" w:type="dxa"/>
            <w:vMerge/>
          </w:tcPr>
          <w:p w14:paraId="0BBA9EDD" w14:textId="77777777" w:rsidR="00772F1B" w:rsidRPr="00772F1B" w:rsidRDefault="00772F1B" w:rsidP="00127698">
            <w:pPr>
              <w:rPr>
                <w:rFonts w:ascii="Geomanist Regular" w:hAnsi="Geomanist Regular"/>
              </w:rPr>
            </w:pPr>
          </w:p>
        </w:tc>
        <w:tc>
          <w:tcPr>
            <w:tcW w:w="3251" w:type="dxa"/>
          </w:tcPr>
          <w:p w14:paraId="116D4866" w14:textId="77777777" w:rsidR="00772F1B" w:rsidRPr="00772F1B" w:rsidRDefault="00772F1B" w:rsidP="00127698">
            <w:pPr>
              <w:rPr>
                <w:rFonts w:ascii="Geomanist Regular" w:hAnsi="Geomanist Regular"/>
              </w:rPr>
            </w:pPr>
            <w:r w:rsidRPr="00772F1B">
              <w:rPr>
                <w:rFonts w:ascii="Geomanist Regular" w:hAnsi="Geomanist Regular"/>
              </w:rPr>
              <w:t>Nume Prenume</w:t>
            </w:r>
          </w:p>
        </w:tc>
        <w:tc>
          <w:tcPr>
            <w:tcW w:w="3243" w:type="dxa"/>
          </w:tcPr>
          <w:p w14:paraId="287F28CE"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351C6C73" w14:textId="77777777" w:rsidTr="00127698">
        <w:tc>
          <w:tcPr>
            <w:tcW w:w="2856" w:type="dxa"/>
            <w:vMerge/>
          </w:tcPr>
          <w:p w14:paraId="76C6376B" w14:textId="77777777" w:rsidR="00772F1B" w:rsidRPr="00772F1B" w:rsidRDefault="00772F1B" w:rsidP="00127698">
            <w:pPr>
              <w:rPr>
                <w:rFonts w:ascii="Geomanist Regular" w:hAnsi="Geomanist Regular"/>
              </w:rPr>
            </w:pPr>
          </w:p>
        </w:tc>
        <w:tc>
          <w:tcPr>
            <w:tcW w:w="3251" w:type="dxa"/>
          </w:tcPr>
          <w:p w14:paraId="2D490DD1" w14:textId="77777777" w:rsidR="00772F1B" w:rsidRPr="00772F1B" w:rsidRDefault="00772F1B" w:rsidP="00127698">
            <w:pPr>
              <w:rPr>
                <w:rFonts w:ascii="Geomanist Regular" w:hAnsi="Geomanist Regular"/>
              </w:rPr>
            </w:pPr>
            <w:r w:rsidRPr="00772F1B">
              <w:rPr>
                <w:rFonts w:ascii="Geomanist Regular" w:hAnsi="Geomanist Regular"/>
              </w:rPr>
              <w:t>CNP</w:t>
            </w:r>
          </w:p>
        </w:tc>
        <w:tc>
          <w:tcPr>
            <w:tcW w:w="3243" w:type="dxa"/>
          </w:tcPr>
          <w:p w14:paraId="66A3CDD6"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7612B515" w14:textId="77777777" w:rsidTr="00127698">
        <w:tc>
          <w:tcPr>
            <w:tcW w:w="2856" w:type="dxa"/>
            <w:vMerge/>
          </w:tcPr>
          <w:p w14:paraId="1E794C39" w14:textId="77777777" w:rsidR="00772F1B" w:rsidRPr="00772F1B" w:rsidRDefault="00772F1B" w:rsidP="00127698">
            <w:pPr>
              <w:rPr>
                <w:rFonts w:ascii="Geomanist Regular" w:hAnsi="Geomanist Regular"/>
              </w:rPr>
            </w:pPr>
          </w:p>
        </w:tc>
        <w:tc>
          <w:tcPr>
            <w:tcW w:w="3251" w:type="dxa"/>
          </w:tcPr>
          <w:p w14:paraId="2E6DF562" w14:textId="77777777" w:rsidR="00772F1B" w:rsidRPr="00772F1B" w:rsidRDefault="00772F1B" w:rsidP="00127698">
            <w:pPr>
              <w:rPr>
                <w:rFonts w:ascii="Geomanist Regular" w:hAnsi="Geomanist Regular"/>
              </w:rPr>
            </w:pPr>
            <w:r w:rsidRPr="00772F1B">
              <w:rPr>
                <w:rFonts w:ascii="Geomanist Regular" w:hAnsi="Geomanist Regular"/>
              </w:rPr>
              <w:t>Data initiere</w:t>
            </w:r>
          </w:p>
        </w:tc>
        <w:tc>
          <w:tcPr>
            <w:tcW w:w="3243" w:type="dxa"/>
          </w:tcPr>
          <w:p w14:paraId="4B6B7FCD"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38F168CB" w14:textId="77777777" w:rsidTr="00127698">
        <w:tc>
          <w:tcPr>
            <w:tcW w:w="2856" w:type="dxa"/>
            <w:vMerge/>
          </w:tcPr>
          <w:p w14:paraId="46B9F01F" w14:textId="77777777" w:rsidR="00772F1B" w:rsidRPr="00772F1B" w:rsidRDefault="00772F1B" w:rsidP="00127698">
            <w:pPr>
              <w:rPr>
                <w:rFonts w:ascii="Geomanist Regular" w:hAnsi="Geomanist Regular"/>
              </w:rPr>
            </w:pPr>
          </w:p>
        </w:tc>
        <w:tc>
          <w:tcPr>
            <w:tcW w:w="3251" w:type="dxa"/>
          </w:tcPr>
          <w:p w14:paraId="663DBB16" w14:textId="77777777" w:rsidR="00772F1B" w:rsidRPr="00772F1B" w:rsidRDefault="00772F1B" w:rsidP="00127698">
            <w:pPr>
              <w:rPr>
                <w:rFonts w:ascii="Geomanist Regular" w:hAnsi="Geomanist Regular"/>
              </w:rPr>
            </w:pPr>
            <w:r w:rsidRPr="00772F1B">
              <w:rPr>
                <w:rFonts w:ascii="Geomanist Regular" w:hAnsi="Geomanist Regular"/>
              </w:rPr>
              <w:t>Data procesare</w:t>
            </w:r>
          </w:p>
        </w:tc>
        <w:tc>
          <w:tcPr>
            <w:tcW w:w="3243" w:type="dxa"/>
          </w:tcPr>
          <w:p w14:paraId="693F356C"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63985AA5" w14:textId="77777777" w:rsidTr="00127698">
        <w:tc>
          <w:tcPr>
            <w:tcW w:w="2856" w:type="dxa"/>
            <w:vMerge/>
          </w:tcPr>
          <w:p w14:paraId="204E178E" w14:textId="77777777" w:rsidR="00772F1B" w:rsidRPr="00772F1B" w:rsidRDefault="00772F1B" w:rsidP="00127698">
            <w:pPr>
              <w:rPr>
                <w:rFonts w:ascii="Geomanist Regular" w:hAnsi="Geomanist Regular"/>
              </w:rPr>
            </w:pPr>
          </w:p>
        </w:tc>
        <w:tc>
          <w:tcPr>
            <w:tcW w:w="3251" w:type="dxa"/>
          </w:tcPr>
          <w:p w14:paraId="6EEA53F6" w14:textId="77777777" w:rsidR="00772F1B" w:rsidRPr="00772F1B" w:rsidRDefault="00772F1B" w:rsidP="00127698">
            <w:pPr>
              <w:rPr>
                <w:rFonts w:ascii="Geomanist Regular" w:hAnsi="Geomanist Regular"/>
              </w:rPr>
            </w:pPr>
            <w:r w:rsidRPr="00772F1B">
              <w:rPr>
                <w:rFonts w:ascii="Geomanist Regular" w:hAnsi="Geomanist Regular"/>
              </w:rPr>
              <w:t>Verificat de</w:t>
            </w:r>
          </w:p>
        </w:tc>
        <w:tc>
          <w:tcPr>
            <w:tcW w:w="3243" w:type="dxa"/>
          </w:tcPr>
          <w:p w14:paraId="2EA3F91B" w14:textId="77777777" w:rsidR="00772F1B" w:rsidRPr="00772F1B" w:rsidRDefault="00772F1B" w:rsidP="00127698">
            <w:pPr>
              <w:rPr>
                <w:rFonts w:ascii="Geomanist Regular" w:hAnsi="Geomanist Regular"/>
              </w:rPr>
            </w:pPr>
            <w:r w:rsidRPr="00772F1B">
              <w:rPr>
                <w:rFonts w:ascii="Geomanist Regular" w:hAnsi="Geomanist Regular"/>
              </w:rPr>
              <w:t>Identity Verification - Username verificare cerere pentru cererile verificate manual</w:t>
            </w:r>
          </w:p>
        </w:tc>
      </w:tr>
      <w:tr w:rsidR="00772F1B" w:rsidRPr="00772F1B" w14:paraId="73EF1A38" w14:textId="77777777" w:rsidTr="00127698">
        <w:tc>
          <w:tcPr>
            <w:tcW w:w="2856" w:type="dxa"/>
            <w:vMerge/>
          </w:tcPr>
          <w:p w14:paraId="66DA63F9" w14:textId="77777777" w:rsidR="00772F1B" w:rsidRPr="00772F1B" w:rsidRDefault="00772F1B" w:rsidP="00127698">
            <w:pPr>
              <w:rPr>
                <w:rFonts w:ascii="Geomanist Regular" w:hAnsi="Geomanist Regular"/>
              </w:rPr>
            </w:pPr>
          </w:p>
        </w:tc>
        <w:tc>
          <w:tcPr>
            <w:tcW w:w="3251" w:type="dxa"/>
          </w:tcPr>
          <w:p w14:paraId="633A4735" w14:textId="77777777" w:rsidR="00772F1B" w:rsidRPr="00772F1B" w:rsidRDefault="00772F1B" w:rsidP="00127698">
            <w:pPr>
              <w:rPr>
                <w:rFonts w:ascii="Geomanist Regular" w:hAnsi="Geomanist Regular"/>
              </w:rPr>
            </w:pPr>
            <w:r w:rsidRPr="00772F1B">
              <w:rPr>
                <w:rFonts w:ascii="Geomanist Regular" w:hAnsi="Geomanist Regular"/>
              </w:rPr>
              <w:t>Status</w:t>
            </w:r>
          </w:p>
        </w:tc>
        <w:tc>
          <w:tcPr>
            <w:tcW w:w="3243" w:type="dxa"/>
          </w:tcPr>
          <w:p w14:paraId="4DCAB0D8"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0F98C29C" w14:textId="77777777" w:rsidTr="00127698">
        <w:tc>
          <w:tcPr>
            <w:tcW w:w="9350" w:type="dxa"/>
            <w:gridSpan w:val="3"/>
            <w:shd w:val="clear" w:color="auto" w:fill="EEECE1" w:themeFill="background2"/>
          </w:tcPr>
          <w:p w14:paraId="36CDC8AF" w14:textId="77777777" w:rsidR="00772F1B" w:rsidRPr="00772F1B" w:rsidRDefault="00772F1B" w:rsidP="00127698">
            <w:pPr>
              <w:rPr>
                <w:rFonts w:ascii="Geomanist Regular" w:hAnsi="Geomanist Regular"/>
              </w:rPr>
            </w:pPr>
          </w:p>
        </w:tc>
      </w:tr>
      <w:tr w:rsidR="00772F1B" w:rsidRPr="00772F1B" w14:paraId="5E009988" w14:textId="77777777" w:rsidTr="00127698">
        <w:tc>
          <w:tcPr>
            <w:tcW w:w="2856" w:type="dxa"/>
            <w:vMerge w:val="restart"/>
          </w:tcPr>
          <w:p w14:paraId="726E96C3" w14:textId="77777777" w:rsidR="00772F1B" w:rsidRPr="00772F1B" w:rsidRDefault="00772F1B" w:rsidP="00127698">
            <w:pPr>
              <w:rPr>
                <w:rFonts w:ascii="Geomanist Regular" w:hAnsi="Geomanist Regular"/>
              </w:rPr>
            </w:pPr>
            <w:r w:rsidRPr="00772F1B">
              <w:rPr>
                <w:rFonts w:ascii="Geomanist Regular" w:hAnsi="Geomanist Regular"/>
              </w:rPr>
              <w:t>Detalii cerere</w:t>
            </w:r>
          </w:p>
        </w:tc>
        <w:tc>
          <w:tcPr>
            <w:tcW w:w="3251" w:type="dxa"/>
          </w:tcPr>
          <w:p w14:paraId="179AAA9B" w14:textId="77777777" w:rsidR="00772F1B" w:rsidRPr="00772F1B" w:rsidRDefault="00772F1B" w:rsidP="00127698">
            <w:pPr>
              <w:rPr>
                <w:rFonts w:ascii="Geomanist Regular" w:hAnsi="Geomanist Regular"/>
              </w:rPr>
            </w:pPr>
            <w:r w:rsidRPr="00772F1B">
              <w:rPr>
                <w:rFonts w:ascii="Geomanist Regular" w:hAnsi="Geomanist Regular"/>
              </w:rPr>
              <w:t>Scor verificare automata</w:t>
            </w:r>
          </w:p>
        </w:tc>
        <w:tc>
          <w:tcPr>
            <w:tcW w:w="3243" w:type="dxa"/>
          </w:tcPr>
          <w:p w14:paraId="238FC837" w14:textId="77777777" w:rsidR="00772F1B" w:rsidRPr="00772F1B" w:rsidRDefault="00772F1B" w:rsidP="00127698">
            <w:pPr>
              <w:rPr>
                <w:rFonts w:ascii="Geomanist Regular" w:hAnsi="Geomanist Regular"/>
              </w:rPr>
            </w:pPr>
            <w:r w:rsidRPr="00772F1B">
              <w:rPr>
                <w:rFonts w:ascii="Geomanist Regular" w:hAnsi="Geomanist Regular"/>
              </w:rPr>
              <w:t>Azure</w:t>
            </w:r>
          </w:p>
        </w:tc>
      </w:tr>
      <w:tr w:rsidR="00772F1B" w:rsidRPr="00772F1B" w14:paraId="04508197" w14:textId="77777777" w:rsidTr="00127698">
        <w:tc>
          <w:tcPr>
            <w:tcW w:w="2856" w:type="dxa"/>
            <w:vMerge/>
          </w:tcPr>
          <w:p w14:paraId="580ECF0C" w14:textId="77777777" w:rsidR="00772F1B" w:rsidRPr="00772F1B" w:rsidRDefault="00772F1B" w:rsidP="00127698">
            <w:pPr>
              <w:rPr>
                <w:rFonts w:ascii="Geomanist Regular" w:hAnsi="Geomanist Regular"/>
              </w:rPr>
            </w:pPr>
          </w:p>
        </w:tc>
        <w:tc>
          <w:tcPr>
            <w:tcW w:w="3251" w:type="dxa"/>
          </w:tcPr>
          <w:p w14:paraId="4B29D4A1" w14:textId="77777777" w:rsidR="00772F1B" w:rsidRPr="00772F1B" w:rsidRDefault="00772F1B" w:rsidP="00127698">
            <w:pPr>
              <w:rPr>
                <w:rFonts w:ascii="Geomanist Regular" w:hAnsi="Geomanist Regular"/>
              </w:rPr>
            </w:pPr>
            <w:r w:rsidRPr="00772F1B">
              <w:rPr>
                <w:rFonts w:ascii="Geomanist Regular" w:hAnsi="Geomanist Regular"/>
              </w:rPr>
              <w:t>Scor setat in aplicatie</w:t>
            </w:r>
          </w:p>
        </w:tc>
        <w:tc>
          <w:tcPr>
            <w:tcW w:w="3243" w:type="dxa"/>
          </w:tcPr>
          <w:p w14:paraId="1ECEF317" w14:textId="77777777" w:rsidR="00772F1B" w:rsidRPr="00772F1B" w:rsidRDefault="00772F1B" w:rsidP="00127698">
            <w:pPr>
              <w:rPr>
                <w:rFonts w:ascii="Geomanist Regular" w:hAnsi="Geomanist Regular"/>
              </w:rPr>
            </w:pPr>
            <w:r w:rsidRPr="00772F1B">
              <w:rPr>
                <w:rFonts w:ascii="Geomanist Regular" w:hAnsi="Geomanist Regular"/>
              </w:rPr>
              <w:t>Parametru la nivelul aplicatiei</w:t>
            </w:r>
          </w:p>
        </w:tc>
      </w:tr>
      <w:tr w:rsidR="00772F1B" w:rsidRPr="00772F1B" w14:paraId="6437BAD5" w14:textId="77777777" w:rsidTr="00127698">
        <w:tc>
          <w:tcPr>
            <w:tcW w:w="2856" w:type="dxa"/>
            <w:vMerge/>
          </w:tcPr>
          <w:p w14:paraId="1F88353B" w14:textId="77777777" w:rsidR="00772F1B" w:rsidRPr="00772F1B" w:rsidRDefault="00772F1B" w:rsidP="00127698">
            <w:pPr>
              <w:rPr>
                <w:rFonts w:ascii="Geomanist Regular" w:hAnsi="Geomanist Regular"/>
              </w:rPr>
            </w:pPr>
          </w:p>
        </w:tc>
        <w:tc>
          <w:tcPr>
            <w:tcW w:w="3251" w:type="dxa"/>
          </w:tcPr>
          <w:p w14:paraId="476ED4D3" w14:textId="77777777" w:rsidR="00772F1B" w:rsidRPr="00772F1B" w:rsidRDefault="00772F1B" w:rsidP="00127698">
            <w:pPr>
              <w:rPr>
                <w:rFonts w:ascii="Geomanist Regular" w:hAnsi="Geomanist Regular"/>
              </w:rPr>
            </w:pPr>
            <w:r w:rsidRPr="00772F1B">
              <w:rPr>
                <w:rFonts w:ascii="Geomanist Regular" w:hAnsi="Geomanist Regular"/>
              </w:rPr>
              <w:t>Fisier foto CI</w:t>
            </w:r>
          </w:p>
        </w:tc>
        <w:tc>
          <w:tcPr>
            <w:tcW w:w="3243" w:type="dxa"/>
            <w:vMerge w:val="restart"/>
          </w:tcPr>
          <w:p w14:paraId="01E78BEE" w14:textId="77777777" w:rsidR="00772F1B" w:rsidRPr="00772F1B" w:rsidRDefault="00772F1B" w:rsidP="00127698">
            <w:pPr>
              <w:rPr>
                <w:rFonts w:ascii="Geomanist Regular" w:hAnsi="Geomanist Regular"/>
              </w:rPr>
            </w:pPr>
          </w:p>
          <w:p w14:paraId="2AEFE4CE" w14:textId="77777777" w:rsidR="00772F1B" w:rsidRPr="00772F1B" w:rsidRDefault="00772F1B" w:rsidP="00127698">
            <w:pPr>
              <w:rPr>
                <w:rFonts w:ascii="Geomanist Regular" w:hAnsi="Geomanist Regular"/>
              </w:rPr>
            </w:pPr>
            <w:r w:rsidRPr="00772F1B">
              <w:rPr>
                <w:rFonts w:ascii="Geomanist Regular" w:hAnsi="Geomanist Regular"/>
              </w:rPr>
              <w:t>Portal RM</w:t>
            </w:r>
          </w:p>
          <w:p w14:paraId="50298748" w14:textId="77777777" w:rsidR="00772F1B" w:rsidRPr="00772F1B" w:rsidRDefault="00772F1B" w:rsidP="00127698">
            <w:pPr>
              <w:rPr>
                <w:rFonts w:ascii="Geomanist Regular" w:hAnsi="Geomanist Regular"/>
              </w:rPr>
            </w:pPr>
          </w:p>
        </w:tc>
      </w:tr>
      <w:tr w:rsidR="00772F1B" w:rsidRPr="00772F1B" w14:paraId="37D7B22F" w14:textId="77777777" w:rsidTr="00127698">
        <w:tc>
          <w:tcPr>
            <w:tcW w:w="2856" w:type="dxa"/>
            <w:vMerge/>
          </w:tcPr>
          <w:p w14:paraId="490769E0" w14:textId="77777777" w:rsidR="00772F1B" w:rsidRPr="00772F1B" w:rsidRDefault="00772F1B" w:rsidP="00127698">
            <w:pPr>
              <w:rPr>
                <w:rFonts w:ascii="Geomanist Regular" w:hAnsi="Geomanist Regular"/>
              </w:rPr>
            </w:pPr>
          </w:p>
        </w:tc>
        <w:tc>
          <w:tcPr>
            <w:tcW w:w="3251" w:type="dxa"/>
          </w:tcPr>
          <w:p w14:paraId="3C7590D0" w14:textId="77777777" w:rsidR="00772F1B" w:rsidRPr="00772F1B" w:rsidRDefault="00772F1B" w:rsidP="00127698">
            <w:pPr>
              <w:rPr>
                <w:rFonts w:ascii="Geomanist Regular" w:hAnsi="Geomanist Regular"/>
              </w:rPr>
            </w:pPr>
            <w:r w:rsidRPr="00772F1B">
              <w:rPr>
                <w:rFonts w:ascii="Geomanist Regular" w:hAnsi="Geomanist Regular"/>
              </w:rPr>
              <w:t>Fisier selfie</w:t>
            </w:r>
          </w:p>
        </w:tc>
        <w:tc>
          <w:tcPr>
            <w:tcW w:w="3243" w:type="dxa"/>
            <w:vMerge/>
          </w:tcPr>
          <w:p w14:paraId="05415E9F" w14:textId="77777777" w:rsidR="00772F1B" w:rsidRPr="00772F1B" w:rsidRDefault="00772F1B" w:rsidP="00127698">
            <w:pPr>
              <w:rPr>
                <w:rFonts w:ascii="Geomanist Regular" w:hAnsi="Geomanist Regular"/>
              </w:rPr>
            </w:pPr>
          </w:p>
        </w:tc>
      </w:tr>
      <w:tr w:rsidR="00772F1B" w:rsidRPr="00772F1B" w14:paraId="31B3CEDB" w14:textId="77777777" w:rsidTr="00127698">
        <w:tc>
          <w:tcPr>
            <w:tcW w:w="2856" w:type="dxa"/>
            <w:vMerge/>
          </w:tcPr>
          <w:p w14:paraId="68DB864B" w14:textId="77777777" w:rsidR="00772F1B" w:rsidRPr="00772F1B" w:rsidRDefault="00772F1B" w:rsidP="00127698">
            <w:pPr>
              <w:rPr>
                <w:rFonts w:ascii="Geomanist Regular" w:hAnsi="Geomanist Regular"/>
              </w:rPr>
            </w:pPr>
          </w:p>
        </w:tc>
        <w:tc>
          <w:tcPr>
            <w:tcW w:w="3251" w:type="dxa"/>
          </w:tcPr>
          <w:p w14:paraId="48BBE78D" w14:textId="77777777" w:rsidR="00772F1B" w:rsidRPr="00772F1B" w:rsidRDefault="00772F1B" w:rsidP="00127698">
            <w:pPr>
              <w:rPr>
                <w:rFonts w:ascii="Geomanist Regular" w:hAnsi="Geomanist Regular"/>
              </w:rPr>
            </w:pPr>
            <w:r w:rsidRPr="00772F1B">
              <w:rPr>
                <w:rFonts w:ascii="Geomanist Regular" w:hAnsi="Geomanist Regular"/>
              </w:rPr>
              <w:t>Fisier video</w:t>
            </w:r>
          </w:p>
        </w:tc>
        <w:tc>
          <w:tcPr>
            <w:tcW w:w="3243" w:type="dxa"/>
            <w:vMerge/>
          </w:tcPr>
          <w:p w14:paraId="6BAEF32C" w14:textId="77777777" w:rsidR="00772F1B" w:rsidRPr="00772F1B" w:rsidRDefault="00772F1B" w:rsidP="00127698">
            <w:pPr>
              <w:rPr>
                <w:rFonts w:ascii="Geomanist Regular" w:hAnsi="Geomanist Regular"/>
              </w:rPr>
            </w:pPr>
          </w:p>
        </w:tc>
      </w:tr>
    </w:tbl>
    <w:p w14:paraId="5A136260" w14:textId="77777777" w:rsidR="00772F1B" w:rsidRPr="00772F1B" w:rsidRDefault="00772F1B" w:rsidP="00772F1B">
      <w:pPr>
        <w:rPr>
          <w:rFonts w:ascii="Geomanist Regular" w:hAnsi="Geomanist Regular"/>
        </w:rPr>
      </w:pPr>
    </w:p>
    <w:p w14:paraId="34B1ED45" w14:textId="77777777" w:rsidR="00772F1B" w:rsidRPr="00772F1B" w:rsidRDefault="00772F1B" w:rsidP="00772F1B">
      <w:pPr>
        <w:rPr>
          <w:rFonts w:ascii="Geomanist Regular" w:hAnsi="Geomanist Regular"/>
        </w:rPr>
      </w:pPr>
      <w:r w:rsidRPr="00772F1B">
        <w:rPr>
          <w:rFonts w:ascii="Geomanist Regular" w:hAnsi="Geomanist Regular"/>
        </w:rPr>
        <w:t xml:space="preserve">Utilizatorul </w:t>
      </w:r>
      <w:r w:rsidRPr="003705E4">
        <w:rPr>
          <w:rFonts w:ascii="Geomanist Regular" w:hAnsi="Geomanist Regular"/>
          <w:b/>
        </w:rPr>
        <w:t>nu</w:t>
      </w:r>
      <w:r w:rsidRPr="00772F1B">
        <w:rPr>
          <w:rFonts w:ascii="Geomanist Regular" w:hAnsi="Geomanist Regular"/>
        </w:rPr>
        <w:t xml:space="preserve"> poate edita metadatele prezentate la nivelul detaliilor cererii.</w:t>
      </w:r>
    </w:p>
    <w:p w14:paraId="28E8353A" w14:textId="77777777" w:rsidR="00772F1B" w:rsidRPr="00772F1B" w:rsidRDefault="00772F1B" w:rsidP="00772F1B">
      <w:pPr>
        <w:rPr>
          <w:rFonts w:ascii="Geomanist Regular" w:hAnsi="Geomanist Regular"/>
        </w:rPr>
      </w:pPr>
    </w:p>
    <w:p w14:paraId="6F4EBEA5" w14:textId="77777777" w:rsidR="00772F1B" w:rsidRPr="00772F1B" w:rsidRDefault="00772F1B" w:rsidP="00772F1B">
      <w:pPr>
        <w:rPr>
          <w:rFonts w:ascii="Geomanist Regular" w:hAnsi="Geomanist Regular"/>
        </w:rPr>
      </w:pPr>
      <w:r w:rsidRPr="00772F1B">
        <w:rPr>
          <w:rFonts w:ascii="Geomanist Regular" w:hAnsi="Geomanist Regular"/>
        </w:rPr>
        <w:t>Detalii prezentate utilizatorului cu rol audit:</w:t>
      </w:r>
    </w:p>
    <w:tbl>
      <w:tblPr>
        <w:tblStyle w:val="TableGrid"/>
        <w:tblW w:w="0" w:type="auto"/>
        <w:tblLook w:val="04A0" w:firstRow="1" w:lastRow="0" w:firstColumn="1" w:lastColumn="0" w:noHBand="0" w:noVBand="1"/>
      </w:tblPr>
      <w:tblGrid>
        <w:gridCol w:w="2856"/>
        <w:gridCol w:w="3251"/>
        <w:gridCol w:w="3243"/>
      </w:tblGrid>
      <w:tr w:rsidR="00772F1B" w:rsidRPr="00772F1B" w14:paraId="5665087F" w14:textId="77777777" w:rsidTr="00127698">
        <w:tc>
          <w:tcPr>
            <w:tcW w:w="2856" w:type="dxa"/>
            <w:shd w:val="clear" w:color="auto" w:fill="EEECE1" w:themeFill="background2"/>
          </w:tcPr>
          <w:p w14:paraId="3AF4B235" w14:textId="77777777" w:rsidR="00772F1B" w:rsidRPr="00772F1B" w:rsidRDefault="00772F1B" w:rsidP="00127698">
            <w:pPr>
              <w:rPr>
                <w:rFonts w:ascii="Geomanist Regular" w:hAnsi="Geomanist Regular"/>
                <w:b/>
              </w:rPr>
            </w:pPr>
            <w:r w:rsidRPr="00772F1B">
              <w:rPr>
                <w:rFonts w:ascii="Geomanist Regular" w:hAnsi="Geomanist Regular"/>
                <w:b/>
              </w:rPr>
              <w:t xml:space="preserve">Localizare </w:t>
            </w:r>
          </w:p>
        </w:tc>
        <w:tc>
          <w:tcPr>
            <w:tcW w:w="3251" w:type="dxa"/>
            <w:shd w:val="clear" w:color="auto" w:fill="EEECE1" w:themeFill="background2"/>
          </w:tcPr>
          <w:p w14:paraId="5865753E" w14:textId="77777777" w:rsidR="00772F1B" w:rsidRPr="00772F1B" w:rsidRDefault="00772F1B" w:rsidP="00127698">
            <w:pPr>
              <w:rPr>
                <w:rFonts w:ascii="Geomanist Regular" w:hAnsi="Geomanist Regular"/>
                <w:b/>
              </w:rPr>
            </w:pPr>
            <w:r w:rsidRPr="00772F1B">
              <w:rPr>
                <w:rFonts w:ascii="Geomanist Regular" w:hAnsi="Geomanist Regular"/>
                <w:b/>
              </w:rPr>
              <w:t>Informatie</w:t>
            </w:r>
          </w:p>
        </w:tc>
        <w:tc>
          <w:tcPr>
            <w:tcW w:w="3243" w:type="dxa"/>
            <w:shd w:val="clear" w:color="auto" w:fill="EEECE1" w:themeFill="background2"/>
          </w:tcPr>
          <w:p w14:paraId="474FAB22" w14:textId="77777777" w:rsidR="00772F1B" w:rsidRPr="00772F1B" w:rsidRDefault="00772F1B" w:rsidP="00127698">
            <w:pPr>
              <w:rPr>
                <w:rFonts w:ascii="Geomanist Regular" w:hAnsi="Geomanist Regular"/>
                <w:b/>
              </w:rPr>
            </w:pPr>
            <w:r w:rsidRPr="00772F1B">
              <w:rPr>
                <w:rFonts w:ascii="Geomanist Regular" w:hAnsi="Geomanist Regular"/>
                <w:b/>
              </w:rPr>
              <w:t>Sursa</w:t>
            </w:r>
          </w:p>
        </w:tc>
      </w:tr>
      <w:tr w:rsidR="00772F1B" w:rsidRPr="00772F1B" w14:paraId="288357C5" w14:textId="77777777" w:rsidTr="00127698">
        <w:tc>
          <w:tcPr>
            <w:tcW w:w="2856" w:type="dxa"/>
            <w:vMerge w:val="restart"/>
          </w:tcPr>
          <w:p w14:paraId="7D03E579" w14:textId="77777777" w:rsidR="00772F1B" w:rsidRPr="00772F1B" w:rsidRDefault="00772F1B" w:rsidP="00127698">
            <w:pPr>
              <w:jc w:val="both"/>
              <w:rPr>
                <w:rFonts w:ascii="Geomanist Regular" w:hAnsi="Geomanist Regular"/>
              </w:rPr>
            </w:pPr>
            <w:r w:rsidRPr="00772F1B">
              <w:rPr>
                <w:rFonts w:ascii="Geomanist Regular" w:hAnsi="Geomanist Regular"/>
              </w:rPr>
              <w:t>Lista cereri – pe linia aferenta cererii</w:t>
            </w:r>
          </w:p>
        </w:tc>
        <w:tc>
          <w:tcPr>
            <w:tcW w:w="3251" w:type="dxa"/>
          </w:tcPr>
          <w:p w14:paraId="19873E08" w14:textId="77777777" w:rsidR="00772F1B" w:rsidRPr="00772F1B" w:rsidRDefault="00772F1B" w:rsidP="00127698">
            <w:pPr>
              <w:rPr>
                <w:rFonts w:ascii="Geomanist Regular" w:hAnsi="Geomanist Regular"/>
              </w:rPr>
            </w:pPr>
            <w:r w:rsidRPr="00772F1B">
              <w:rPr>
                <w:rFonts w:ascii="Geomanist Regular" w:hAnsi="Geomanist Regular"/>
              </w:rPr>
              <w:t>Nume Prenume</w:t>
            </w:r>
          </w:p>
        </w:tc>
        <w:tc>
          <w:tcPr>
            <w:tcW w:w="3243" w:type="dxa"/>
          </w:tcPr>
          <w:p w14:paraId="7463821C"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31730EAD" w14:textId="77777777" w:rsidTr="00127698">
        <w:tc>
          <w:tcPr>
            <w:tcW w:w="2856" w:type="dxa"/>
            <w:vMerge/>
          </w:tcPr>
          <w:p w14:paraId="51CAF41C" w14:textId="77777777" w:rsidR="00772F1B" w:rsidRPr="00772F1B" w:rsidRDefault="00772F1B" w:rsidP="00127698">
            <w:pPr>
              <w:rPr>
                <w:rFonts w:ascii="Geomanist Regular" w:hAnsi="Geomanist Regular"/>
              </w:rPr>
            </w:pPr>
          </w:p>
        </w:tc>
        <w:tc>
          <w:tcPr>
            <w:tcW w:w="3251" w:type="dxa"/>
          </w:tcPr>
          <w:p w14:paraId="7203C450" w14:textId="77777777" w:rsidR="00772F1B" w:rsidRPr="00772F1B" w:rsidRDefault="00772F1B" w:rsidP="00127698">
            <w:pPr>
              <w:rPr>
                <w:rFonts w:ascii="Geomanist Regular" w:hAnsi="Geomanist Regular"/>
              </w:rPr>
            </w:pPr>
            <w:r w:rsidRPr="00772F1B">
              <w:rPr>
                <w:rFonts w:ascii="Geomanist Regular" w:hAnsi="Geomanist Regular"/>
              </w:rPr>
              <w:t>CNP</w:t>
            </w:r>
          </w:p>
        </w:tc>
        <w:tc>
          <w:tcPr>
            <w:tcW w:w="3243" w:type="dxa"/>
          </w:tcPr>
          <w:p w14:paraId="158F31B8"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7458E9EA" w14:textId="77777777" w:rsidTr="00127698">
        <w:tc>
          <w:tcPr>
            <w:tcW w:w="2856" w:type="dxa"/>
            <w:vMerge/>
          </w:tcPr>
          <w:p w14:paraId="2606CA7B" w14:textId="77777777" w:rsidR="00772F1B" w:rsidRPr="00772F1B" w:rsidRDefault="00772F1B" w:rsidP="00127698">
            <w:pPr>
              <w:rPr>
                <w:rFonts w:ascii="Geomanist Regular" w:hAnsi="Geomanist Regular"/>
              </w:rPr>
            </w:pPr>
          </w:p>
        </w:tc>
        <w:tc>
          <w:tcPr>
            <w:tcW w:w="3251" w:type="dxa"/>
          </w:tcPr>
          <w:p w14:paraId="6D929D08" w14:textId="77777777" w:rsidR="00772F1B" w:rsidRPr="00772F1B" w:rsidRDefault="00772F1B" w:rsidP="00127698">
            <w:pPr>
              <w:rPr>
                <w:rFonts w:ascii="Geomanist Regular" w:hAnsi="Geomanist Regular"/>
              </w:rPr>
            </w:pPr>
            <w:r w:rsidRPr="00772F1B">
              <w:rPr>
                <w:rFonts w:ascii="Geomanist Regular" w:hAnsi="Geomanist Regular"/>
              </w:rPr>
              <w:t>Scor verificare automata</w:t>
            </w:r>
          </w:p>
        </w:tc>
        <w:tc>
          <w:tcPr>
            <w:tcW w:w="3243" w:type="dxa"/>
          </w:tcPr>
          <w:p w14:paraId="2C9F3FA2" w14:textId="77777777" w:rsidR="00772F1B" w:rsidRPr="00772F1B" w:rsidRDefault="00772F1B" w:rsidP="00127698">
            <w:pPr>
              <w:rPr>
                <w:rFonts w:ascii="Geomanist Regular" w:hAnsi="Geomanist Regular"/>
              </w:rPr>
            </w:pPr>
            <w:r w:rsidRPr="00772F1B">
              <w:rPr>
                <w:rFonts w:ascii="Geomanist Regular" w:hAnsi="Geomanist Regular"/>
              </w:rPr>
              <w:t>Azure</w:t>
            </w:r>
          </w:p>
        </w:tc>
      </w:tr>
      <w:tr w:rsidR="00772F1B" w:rsidRPr="00772F1B" w14:paraId="4887F633" w14:textId="77777777" w:rsidTr="00127698">
        <w:tc>
          <w:tcPr>
            <w:tcW w:w="2856" w:type="dxa"/>
            <w:vMerge/>
          </w:tcPr>
          <w:p w14:paraId="12129B77" w14:textId="77777777" w:rsidR="00772F1B" w:rsidRPr="00772F1B" w:rsidRDefault="00772F1B" w:rsidP="00127698">
            <w:pPr>
              <w:rPr>
                <w:rFonts w:ascii="Geomanist Regular" w:hAnsi="Geomanist Regular"/>
              </w:rPr>
            </w:pPr>
          </w:p>
        </w:tc>
        <w:tc>
          <w:tcPr>
            <w:tcW w:w="3251" w:type="dxa"/>
          </w:tcPr>
          <w:p w14:paraId="6EE2D59B" w14:textId="77777777" w:rsidR="00772F1B" w:rsidRPr="00772F1B" w:rsidRDefault="00772F1B" w:rsidP="00127698">
            <w:pPr>
              <w:rPr>
                <w:rFonts w:ascii="Geomanist Regular" w:hAnsi="Geomanist Regular"/>
              </w:rPr>
            </w:pPr>
            <w:r w:rsidRPr="00772F1B">
              <w:rPr>
                <w:rFonts w:ascii="Geomanist Regular" w:hAnsi="Geomanist Regular"/>
              </w:rPr>
              <w:t>Scor setat in aplicatie</w:t>
            </w:r>
          </w:p>
        </w:tc>
        <w:tc>
          <w:tcPr>
            <w:tcW w:w="3243" w:type="dxa"/>
          </w:tcPr>
          <w:p w14:paraId="0F29900D" w14:textId="77777777" w:rsidR="00772F1B" w:rsidRPr="00772F1B" w:rsidRDefault="00772F1B" w:rsidP="00127698">
            <w:pPr>
              <w:rPr>
                <w:rFonts w:ascii="Geomanist Regular" w:hAnsi="Geomanist Regular"/>
              </w:rPr>
            </w:pPr>
            <w:r w:rsidRPr="00772F1B">
              <w:rPr>
                <w:rFonts w:ascii="Geomanist Regular" w:hAnsi="Geomanist Regular"/>
              </w:rPr>
              <w:t>Parametru la nivelul aplicatiei</w:t>
            </w:r>
          </w:p>
        </w:tc>
      </w:tr>
      <w:tr w:rsidR="00772F1B" w:rsidRPr="00772F1B" w14:paraId="3342D356" w14:textId="77777777" w:rsidTr="00127698">
        <w:tc>
          <w:tcPr>
            <w:tcW w:w="2856" w:type="dxa"/>
            <w:vMerge/>
          </w:tcPr>
          <w:p w14:paraId="22FCD434" w14:textId="77777777" w:rsidR="00772F1B" w:rsidRPr="00772F1B" w:rsidRDefault="00772F1B" w:rsidP="00127698">
            <w:pPr>
              <w:rPr>
                <w:rFonts w:ascii="Geomanist Regular" w:hAnsi="Geomanist Regular"/>
              </w:rPr>
            </w:pPr>
          </w:p>
        </w:tc>
        <w:tc>
          <w:tcPr>
            <w:tcW w:w="3251" w:type="dxa"/>
          </w:tcPr>
          <w:p w14:paraId="586581EA" w14:textId="77777777" w:rsidR="00772F1B" w:rsidRPr="00772F1B" w:rsidRDefault="00772F1B" w:rsidP="00127698">
            <w:pPr>
              <w:rPr>
                <w:rFonts w:ascii="Geomanist Regular" w:hAnsi="Geomanist Regular"/>
              </w:rPr>
            </w:pPr>
            <w:r w:rsidRPr="00772F1B">
              <w:rPr>
                <w:rFonts w:ascii="Geomanist Regular" w:hAnsi="Geomanist Regular"/>
              </w:rPr>
              <w:t>Verificat de</w:t>
            </w:r>
          </w:p>
        </w:tc>
        <w:tc>
          <w:tcPr>
            <w:tcW w:w="3243" w:type="dxa"/>
          </w:tcPr>
          <w:p w14:paraId="4935E299" w14:textId="77777777" w:rsidR="00772F1B" w:rsidRPr="00772F1B" w:rsidRDefault="00772F1B" w:rsidP="00127698">
            <w:pPr>
              <w:rPr>
                <w:rFonts w:ascii="Geomanist Regular" w:hAnsi="Geomanist Regular"/>
              </w:rPr>
            </w:pPr>
            <w:r w:rsidRPr="00772F1B">
              <w:rPr>
                <w:rFonts w:ascii="Geomanist Regular" w:hAnsi="Geomanist Regular"/>
              </w:rPr>
              <w:t>Username verificare cerere pentru cererile verificate manual</w:t>
            </w:r>
          </w:p>
        </w:tc>
      </w:tr>
      <w:tr w:rsidR="00772F1B" w:rsidRPr="00772F1B" w14:paraId="45A2833A" w14:textId="77777777" w:rsidTr="00127698">
        <w:tc>
          <w:tcPr>
            <w:tcW w:w="9350" w:type="dxa"/>
            <w:gridSpan w:val="3"/>
            <w:shd w:val="clear" w:color="auto" w:fill="EEECE1" w:themeFill="background2"/>
          </w:tcPr>
          <w:p w14:paraId="25B25639" w14:textId="77777777" w:rsidR="00772F1B" w:rsidRPr="00772F1B" w:rsidRDefault="00772F1B" w:rsidP="00127698">
            <w:pPr>
              <w:rPr>
                <w:rFonts w:ascii="Geomanist Regular" w:hAnsi="Geomanist Regular"/>
              </w:rPr>
            </w:pPr>
          </w:p>
        </w:tc>
      </w:tr>
      <w:tr w:rsidR="00772F1B" w:rsidRPr="00772F1B" w14:paraId="02DFBB6D" w14:textId="77777777" w:rsidTr="00127698">
        <w:tc>
          <w:tcPr>
            <w:tcW w:w="2856" w:type="dxa"/>
            <w:vMerge w:val="restart"/>
          </w:tcPr>
          <w:p w14:paraId="06911C98" w14:textId="77777777" w:rsidR="00772F1B" w:rsidRPr="00772F1B" w:rsidRDefault="00772F1B" w:rsidP="00127698">
            <w:pPr>
              <w:rPr>
                <w:rFonts w:ascii="Geomanist Regular" w:hAnsi="Geomanist Regular"/>
              </w:rPr>
            </w:pPr>
          </w:p>
          <w:p w14:paraId="0802A281" w14:textId="77777777" w:rsidR="00772F1B" w:rsidRPr="00772F1B" w:rsidRDefault="00772F1B" w:rsidP="00127698">
            <w:pPr>
              <w:rPr>
                <w:rFonts w:ascii="Geomanist Regular" w:hAnsi="Geomanist Regular"/>
              </w:rPr>
            </w:pPr>
          </w:p>
          <w:p w14:paraId="6820D393" w14:textId="77777777" w:rsidR="00772F1B" w:rsidRPr="00772F1B" w:rsidRDefault="00772F1B" w:rsidP="00127698">
            <w:pPr>
              <w:rPr>
                <w:rFonts w:ascii="Geomanist Regular" w:hAnsi="Geomanist Regular"/>
              </w:rPr>
            </w:pPr>
          </w:p>
          <w:p w14:paraId="4E61AEC1" w14:textId="77777777" w:rsidR="00772F1B" w:rsidRPr="00772F1B" w:rsidRDefault="00772F1B" w:rsidP="00127698">
            <w:pPr>
              <w:rPr>
                <w:rFonts w:ascii="Geomanist Regular" w:hAnsi="Geomanist Regular"/>
              </w:rPr>
            </w:pPr>
          </w:p>
          <w:p w14:paraId="147A01BA" w14:textId="77777777" w:rsidR="00772F1B" w:rsidRPr="00772F1B" w:rsidRDefault="00772F1B" w:rsidP="00127698">
            <w:pPr>
              <w:rPr>
                <w:rFonts w:ascii="Geomanist Regular" w:hAnsi="Geomanist Regular"/>
              </w:rPr>
            </w:pPr>
          </w:p>
          <w:p w14:paraId="27A0E75B" w14:textId="77777777" w:rsidR="00772F1B" w:rsidRPr="00772F1B" w:rsidRDefault="00772F1B" w:rsidP="00127698">
            <w:pPr>
              <w:rPr>
                <w:rFonts w:ascii="Geomanist Regular" w:hAnsi="Geomanist Regular"/>
              </w:rPr>
            </w:pPr>
          </w:p>
          <w:p w14:paraId="62D85D08" w14:textId="77777777" w:rsidR="00772F1B" w:rsidRPr="00772F1B" w:rsidRDefault="00772F1B" w:rsidP="00127698">
            <w:pPr>
              <w:rPr>
                <w:rFonts w:ascii="Geomanist Regular" w:hAnsi="Geomanist Regular"/>
              </w:rPr>
            </w:pPr>
          </w:p>
          <w:p w14:paraId="2175E6FB" w14:textId="77777777" w:rsidR="00772F1B" w:rsidRPr="00772F1B" w:rsidRDefault="00772F1B" w:rsidP="00127698">
            <w:pPr>
              <w:rPr>
                <w:rFonts w:ascii="Geomanist Regular" w:hAnsi="Geomanist Regular"/>
              </w:rPr>
            </w:pPr>
          </w:p>
          <w:p w14:paraId="432AF450" w14:textId="77777777" w:rsidR="00772F1B" w:rsidRPr="00772F1B" w:rsidRDefault="00772F1B" w:rsidP="00127698">
            <w:pPr>
              <w:rPr>
                <w:rFonts w:ascii="Geomanist Regular" w:hAnsi="Geomanist Regular"/>
              </w:rPr>
            </w:pPr>
          </w:p>
          <w:p w14:paraId="61EB85B0" w14:textId="77777777" w:rsidR="00772F1B" w:rsidRPr="00772F1B" w:rsidRDefault="00772F1B" w:rsidP="00127698">
            <w:pPr>
              <w:rPr>
                <w:rFonts w:ascii="Geomanist Regular" w:hAnsi="Geomanist Regular"/>
              </w:rPr>
            </w:pPr>
            <w:r w:rsidRPr="00772F1B">
              <w:rPr>
                <w:rFonts w:ascii="Geomanist Regular" w:hAnsi="Geomanist Regular"/>
              </w:rPr>
              <w:t>Detalii cerere</w:t>
            </w:r>
          </w:p>
          <w:p w14:paraId="2374AEF8" w14:textId="77777777" w:rsidR="00772F1B" w:rsidRPr="00772F1B" w:rsidRDefault="00772F1B" w:rsidP="00127698">
            <w:pPr>
              <w:rPr>
                <w:rFonts w:ascii="Geomanist Regular" w:hAnsi="Geomanist Regular"/>
              </w:rPr>
            </w:pPr>
          </w:p>
        </w:tc>
        <w:tc>
          <w:tcPr>
            <w:tcW w:w="3251" w:type="dxa"/>
          </w:tcPr>
          <w:p w14:paraId="4E692780" w14:textId="77777777" w:rsidR="00772F1B" w:rsidRPr="00772F1B" w:rsidRDefault="00772F1B" w:rsidP="00127698">
            <w:pPr>
              <w:rPr>
                <w:rFonts w:ascii="Geomanist Regular" w:hAnsi="Geomanist Regular"/>
              </w:rPr>
            </w:pPr>
            <w:r w:rsidRPr="00772F1B">
              <w:rPr>
                <w:rFonts w:ascii="Geomanist Regular" w:hAnsi="Geomanist Regular"/>
              </w:rPr>
              <w:lastRenderedPageBreak/>
              <w:t>Motiv respingere cerere</w:t>
            </w:r>
          </w:p>
        </w:tc>
        <w:tc>
          <w:tcPr>
            <w:tcW w:w="3243" w:type="dxa"/>
          </w:tcPr>
          <w:p w14:paraId="331D3750" w14:textId="77777777" w:rsidR="00772F1B" w:rsidRPr="00772F1B" w:rsidRDefault="00772F1B" w:rsidP="00127698">
            <w:pPr>
              <w:rPr>
                <w:rFonts w:ascii="Geomanist Regular" w:hAnsi="Geomanist Regular"/>
              </w:rPr>
            </w:pPr>
            <w:r w:rsidRPr="00772F1B">
              <w:rPr>
                <w:rFonts w:ascii="Geomanist Regular" w:hAnsi="Geomanist Regular"/>
              </w:rPr>
              <w:t>Automat – pentru cereri respinse automat pe flux</w:t>
            </w:r>
          </w:p>
        </w:tc>
      </w:tr>
      <w:tr w:rsidR="00772F1B" w:rsidRPr="00772F1B" w14:paraId="1DD8B2E3" w14:textId="77777777" w:rsidTr="00127698">
        <w:tc>
          <w:tcPr>
            <w:tcW w:w="2856" w:type="dxa"/>
            <w:vMerge/>
          </w:tcPr>
          <w:p w14:paraId="5C260363" w14:textId="77777777" w:rsidR="00772F1B" w:rsidRPr="00772F1B" w:rsidRDefault="00772F1B" w:rsidP="00127698">
            <w:pPr>
              <w:rPr>
                <w:rFonts w:ascii="Geomanist Regular" w:hAnsi="Geomanist Regular"/>
              </w:rPr>
            </w:pPr>
          </w:p>
        </w:tc>
        <w:tc>
          <w:tcPr>
            <w:tcW w:w="3251" w:type="dxa"/>
          </w:tcPr>
          <w:p w14:paraId="395CCF0D" w14:textId="77777777" w:rsidR="00772F1B" w:rsidRPr="00772F1B" w:rsidRDefault="00772F1B" w:rsidP="00127698">
            <w:pPr>
              <w:rPr>
                <w:rFonts w:ascii="Geomanist Regular" w:hAnsi="Geomanist Regular"/>
              </w:rPr>
            </w:pPr>
            <w:r w:rsidRPr="00772F1B">
              <w:rPr>
                <w:rFonts w:ascii="Geomanist Regular" w:hAnsi="Geomanist Regular"/>
              </w:rPr>
              <w:t>Motiv respingere cerere</w:t>
            </w:r>
          </w:p>
        </w:tc>
        <w:tc>
          <w:tcPr>
            <w:tcW w:w="3243" w:type="dxa"/>
          </w:tcPr>
          <w:p w14:paraId="387FE749" w14:textId="77777777" w:rsidR="00772F1B" w:rsidRPr="00772F1B" w:rsidRDefault="00772F1B" w:rsidP="00127698">
            <w:pPr>
              <w:rPr>
                <w:rFonts w:ascii="Geomanist Regular" w:hAnsi="Geomanist Regular"/>
              </w:rPr>
            </w:pPr>
            <w:r w:rsidRPr="00772F1B">
              <w:rPr>
                <w:rFonts w:ascii="Geomanist Regular" w:hAnsi="Geomanist Regular"/>
              </w:rPr>
              <w:t>Manual selectat de utilizator</w:t>
            </w:r>
          </w:p>
        </w:tc>
      </w:tr>
      <w:tr w:rsidR="00772F1B" w:rsidRPr="00772F1B" w14:paraId="4DFC9FA1" w14:textId="77777777" w:rsidTr="00127698">
        <w:tc>
          <w:tcPr>
            <w:tcW w:w="2856" w:type="dxa"/>
            <w:vMerge/>
          </w:tcPr>
          <w:p w14:paraId="1D53805D" w14:textId="77777777" w:rsidR="00772F1B" w:rsidRPr="00772F1B" w:rsidRDefault="00772F1B" w:rsidP="00127698">
            <w:pPr>
              <w:rPr>
                <w:rFonts w:ascii="Geomanist Regular" w:hAnsi="Geomanist Regular"/>
              </w:rPr>
            </w:pPr>
          </w:p>
        </w:tc>
        <w:tc>
          <w:tcPr>
            <w:tcW w:w="3251" w:type="dxa"/>
          </w:tcPr>
          <w:p w14:paraId="277037B8" w14:textId="77777777" w:rsidR="00772F1B" w:rsidRPr="00772F1B" w:rsidRDefault="00772F1B" w:rsidP="00127698">
            <w:pPr>
              <w:rPr>
                <w:rFonts w:ascii="Geomanist Regular" w:hAnsi="Geomanist Regular"/>
              </w:rPr>
            </w:pPr>
            <w:r w:rsidRPr="00772F1B">
              <w:rPr>
                <w:rFonts w:ascii="Geomanist Regular" w:hAnsi="Geomanist Regular"/>
              </w:rPr>
              <w:t xml:space="preserve">Comentariu </w:t>
            </w:r>
          </w:p>
        </w:tc>
        <w:tc>
          <w:tcPr>
            <w:tcW w:w="3243" w:type="dxa"/>
          </w:tcPr>
          <w:p w14:paraId="17164FB5" w14:textId="77777777" w:rsidR="00772F1B" w:rsidRPr="00772F1B" w:rsidRDefault="00772F1B" w:rsidP="00127698">
            <w:pPr>
              <w:rPr>
                <w:rFonts w:ascii="Geomanist Regular" w:hAnsi="Geomanist Regular"/>
              </w:rPr>
            </w:pPr>
            <w:r w:rsidRPr="00772F1B">
              <w:rPr>
                <w:rFonts w:ascii="Geomanist Regular" w:hAnsi="Geomanist Regular"/>
              </w:rPr>
              <w:t>Introdus de utilizator la respingerea manuala a cererii</w:t>
            </w:r>
          </w:p>
        </w:tc>
      </w:tr>
      <w:tr w:rsidR="00772F1B" w:rsidRPr="00772F1B" w14:paraId="2C1D44F6" w14:textId="77777777" w:rsidTr="00127698">
        <w:trPr>
          <w:trHeight w:val="2686"/>
        </w:trPr>
        <w:tc>
          <w:tcPr>
            <w:tcW w:w="2856" w:type="dxa"/>
            <w:vMerge/>
          </w:tcPr>
          <w:p w14:paraId="6F84CB43" w14:textId="77777777" w:rsidR="00772F1B" w:rsidRPr="00772F1B" w:rsidRDefault="00772F1B" w:rsidP="00127698">
            <w:pPr>
              <w:rPr>
                <w:rFonts w:ascii="Geomanist Regular" w:hAnsi="Geomanist Regular"/>
              </w:rPr>
            </w:pPr>
          </w:p>
        </w:tc>
        <w:tc>
          <w:tcPr>
            <w:tcW w:w="3251" w:type="dxa"/>
          </w:tcPr>
          <w:p w14:paraId="5476B922"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OCR CI:</w:t>
            </w:r>
          </w:p>
          <w:p w14:paraId="69A9277D"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 xml:space="preserve">Serie </w:t>
            </w:r>
          </w:p>
          <w:p w14:paraId="195CD3F5"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Nr</w:t>
            </w:r>
          </w:p>
          <w:p w14:paraId="193C26E9"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Sex</w:t>
            </w:r>
          </w:p>
          <w:p w14:paraId="33AD885F"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Cetatenie</w:t>
            </w:r>
          </w:p>
          <w:p w14:paraId="2355622E"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Loc Nastere</w:t>
            </w:r>
          </w:p>
          <w:p w14:paraId="1DA444FF"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Adresa linia 1</w:t>
            </w:r>
          </w:p>
          <w:p w14:paraId="41F7ACA6"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Adresa linia 2</w:t>
            </w:r>
          </w:p>
          <w:p w14:paraId="55A7371E"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Emis de</w:t>
            </w:r>
          </w:p>
          <w:p w14:paraId="0AFA5970" w14:textId="77777777" w:rsidR="00772F1B" w:rsidRPr="00772F1B" w:rsidRDefault="00772F1B" w:rsidP="00F85938">
            <w:pPr>
              <w:spacing w:line="240" w:lineRule="auto"/>
              <w:rPr>
                <w:rFonts w:ascii="Geomanist Regular" w:hAnsi="Geomanist Regular"/>
              </w:rPr>
            </w:pPr>
            <w:r w:rsidRPr="00772F1B">
              <w:rPr>
                <w:rFonts w:ascii="Geomanist Regular" w:hAnsi="Geomanist Regular"/>
              </w:rPr>
              <w:t>Valabilitate</w:t>
            </w:r>
          </w:p>
        </w:tc>
        <w:tc>
          <w:tcPr>
            <w:tcW w:w="3243" w:type="dxa"/>
          </w:tcPr>
          <w:p w14:paraId="4145C181"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4AB66F20" w14:textId="77777777" w:rsidTr="00127698">
        <w:tc>
          <w:tcPr>
            <w:tcW w:w="2856" w:type="dxa"/>
            <w:vMerge/>
          </w:tcPr>
          <w:p w14:paraId="79EB55B3" w14:textId="77777777" w:rsidR="00772F1B" w:rsidRPr="00772F1B" w:rsidRDefault="00772F1B" w:rsidP="00127698">
            <w:pPr>
              <w:rPr>
                <w:rFonts w:ascii="Geomanist Regular" w:hAnsi="Geomanist Regular"/>
              </w:rPr>
            </w:pPr>
          </w:p>
        </w:tc>
        <w:tc>
          <w:tcPr>
            <w:tcW w:w="3251" w:type="dxa"/>
          </w:tcPr>
          <w:p w14:paraId="5443A70B" w14:textId="77777777" w:rsidR="00772F1B" w:rsidRPr="00772F1B" w:rsidRDefault="00772F1B" w:rsidP="00127698">
            <w:pPr>
              <w:rPr>
                <w:rFonts w:ascii="Geomanist Regular" w:hAnsi="Geomanist Regular"/>
              </w:rPr>
            </w:pPr>
            <w:r w:rsidRPr="00772F1B">
              <w:rPr>
                <w:rFonts w:ascii="Geomanist Regular" w:hAnsi="Geomanist Regular"/>
              </w:rPr>
              <w:t>Fisier foto CI</w:t>
            </w:r>
          </w:p>
        </w:tc>
        <w:tc>
          <w:tcPr>
            <w:tcW w:w="3243" w:type="dxa"/>
            <w:vMerge w:val="restart"/>
          </w:tcPr>
          <w:p w14:paraId="426C23F1" w14:textId="77777777" w:rsidR="00772F1B" w:rsidRPr="00772F1B" w:rsidRDefault="00772F1B" w:rsidP="00127698">
            <w:pPr>
              <w:rPr>
                <w:rFonts w:ascii="Geomanist Regular" w:hAnsi="Geomanist Regular"/>
              </w:rPr>
            </w:pPr>
          </w:p>
          <w:p w14:paraId="49ABB150" w14:textId="77777777" w:rsidR="00772F1B" w:rsidRPr="00772F1B" w:rsidRDefault="00772F1B" w:rsidP="00127698">
            <w:pPr>
              <w:rPr>
                <w:rFonts w:ascii="Geomanist Regular" w:hAnsi="Geomanist Regular"/>
              </w:rPr>
            </w:pPr>
            <w:r w:rsidRPr="00772F1B">
              <w:rPr>
                <w:rFonts w:ascii="Geomanist Regular" w:hAnsi="Geomanist Regular"/>
              </w:rPr>
              <w:t>Portal RM</w:t>
            </w:r>
          </w:p>
          <w:p w14:paraId="5ABE1EF4" w14:textId="77777777" w:rsidR="00772F1B" w:rsidRPr="00772F1B" w:rsidRDefault="00772F1B" w:rsidP="00127698">
            <w:pPr>
              <w:rPr>
                <w:rFonts w:ascii="Geomanist Regular" w:hAnsi="Geomanist Regular"/>
              </w:rPr>
            </w:pPr>
          </w:p>
        </w:tc>
      </w:tr>
      <w:tr w:rsidR="00772F1B" w:rsidRPr="00772F1B" w14:paraId="65659608" w14:textId="77777777" w:rsidTr="00127698">
        <w:tc>
          <w:tcPr>
            <w:tcW w:w="2856" w:type="dxa"/>
            <w:vMerge/>
          </w:tcPr>
          <w:p w14:paraId="53D1FB76" w14:textId="77777777" w:rsidR="00772F1B" w:rsidRPr="00772F1B" w:rsidRDefault="00772F1B" w:rsidP="00127698">
            <w:pPr>
              <w:rPr>
                <w:rFonts w:ascii="Geomanist Regular" w:hAnsi="Geomanist Regular"/>
              </w:rPr>
            </w:pPr>
          </w:p>
        </w:tc>
        <w:tc>
          <w:tcPr>
            <w:tcW w:w="3251" w:type="dxa"/>
          </w:tcPr>
          <w:p w14:paraId="39A8B9BB" w14:textId="77777777" w:rsidR="00772F1B" w:rsidRPr="00772F1B" w:rsidRDefault="00772F1B" w:rsidP="00127698">
            <w:pPr>
              <w:rPr>
                <w:rFonts w:ascii="Geomanist Regular" w:hAnsi="Geomanist Regular"/>
              </w:rPr>
            </w:pPr>
            <w:r w:rsidRPr="00772F1B">
              <w:rPr>
                <w:rFonts w:ascii="Geomanist Regular" w:hAnsi="Geomanist Regular"/>
              </w:rPr>
              <w:t>Fisier selfie</w:t>
            </w:r>
          </w:p>
        </w:tc>
        <w:tc>
          <w:tcPr>
            <w:tcW w:w="3243" w:type="dxa"/>
            <w:vMerge/>
          </w:tcPr>
          <w:p w14:paraId="18EA08F0" w14:textId="77777777" w:rsidR="00772F1B" w:rsidRPr="00772F1B" w:rsidRDefault="00772F1B" w:rsidP="00127698">
            <w:pPr>
              <w:rPr>
                <w:rFonts w:ascii="Geomanist Regular" w:hAnsi="Geomanist Regular"/>
              </w:rPr>
            </w:pPr>
          </w:p>
        </w:tc>
      </w:tr>
      <w:tr w:rsidR="00772F1B" w:rsidRPr="00772F1B" w14:paraId="0AC94D18" w14:textId="77777777" w:rsidTr="00127698">
        <w:tc>
          <w:tcPr>
            <w:tcW w:w="2856" w:type="dxa"/>
            <w:vMerge/>
          </w:tcPr>
          <w:p w14:paraId="0539AF9D" w14:textId="77777777" w:rsidR="00772F1B" w:rsidRPr="00772F1B" w:rsidRDefault="00772F1B" w:rsidP="00127698">
            <w:pPr>
              <w:rPr>
                <w:rFonts w:ascii="Geomanist Regular" w:hAnsi="Geomanist Regular"/>
              </w:rPr>
            </w:pPr>
          </w:p>
        </w:tc>
        <w:tc>
          <w:tcPr>
            <w:tcW w:w="3251" w:type="dxa"/>
          </w:tcPr>
          <w:p w14:paraId="1112D36F" w14:textId="77777777" w:rsidR="00772F1B" w:rsidRPr="00772F1B" w:rsidRDefault="00772F1B" w:rsidP="00127698">
            <w:pPr>
              <w:rPr>
                <w:rFonts w:ascii="Geomanist Regular" w:hAnsi="Geomanist Regular"/>
              </w:rPr>
            </w:pPr>
            <w:r w:rsidRPr="00772F1B">
              <w:rPr>
                <w:rFonts w:ascii="Geomanist Regular" w:hAnsi="Geomanist Regular"/>
              </w:rPr>
              <w:t>Fisier video</w:t>
            </w:r>
          </w:p>
        </w:tc>
        <w:tc>
          <w:tcPr>
            <w:tcW w:w="3243" w:type="dxa"/>
            <w:vMerge/>
          </w:tcPr>
          <w:p w14:paraId="1A46020C" w14:textId="77777777" w:rsidR="00772F1B" w:rsidRPr="00772F1B" w:rsidRDefault="00772F1B" w:rsidP="00127698">
            <w:pPr>
              <w:rPr>
                <w:rFonts w:ascii="Geomanist Regular" w:hAnsi="Geomanist Regular"/>
              </w:rPr>
            </w:pPr>
          </w:p>
        </w:tc>
      </w:tr>
    </w:tbl>
    <w:p w14:paraId="679F572D" w14:textId="77777777" w:rsidR="00772F1B" w:rsidRPr="00772F1B" w:rsidRDefault="00772F1B" w:rsidP="00772F1B">
      <w:pPr>
        <w:rPr>
          <w:rFonts w:ascii="Geomanist Regular" w:hAnsi="Geomanist Regular"/>
        </w:rPr>
      </w:pPr>
    </w:p>
    <w:p w14:paraId="66E041CC" w14:textId="77777777" w:rsidR="00772F1B" w:rsidRPr="00772F1B" w:rsidRDefault="00772F1B" w:rsidP="00772F1B">
      <w:pPr>
        <w:rPr>
          <w:rFonts w:ascii="Geomanist Regular" w:hAnsi="Geomanist Regular"/>
        </w:rPr>
      </w:pPr>
      <w:r w:rsidRPr="00772F1B">
        <w:rPr>
          <w:rFonts w:ascii="Geomanist Regular" w:hAnsi="Geomanist Regular"/>
        </w:rPr>
        <w:t>Detalii prezentate utilizatorului cu rol admin la accesare pagina audit:</w:t>
      </w:r>
    </w:p>
    <w:tbl>
      <w:tblPr>
        <w:tblStyle w:val="TableGrid"/>
        <w:tblW w:w="0" w:type="auto"/>
        <w:tblLook w:val="04A0" w:firstRow="1" w:lastRow="0" w:firstColumn="1" w:lastColumn="0" w:noHBand="0" w:noVBand="1"/>
      </w:tblPr>
      <w:tblGrid>
        <w:gridCol w:w="2856"/>
        <w:gridCol w:w="3251"/>
        <w:gridCol w:w="3243"/>
      </w:tblGrid>
      <w:tr w:rsidR="00772F1B" w:rsidRPr="00772F1B" w14:paraId="5C7A75D7" w14:textId="77777777" w:rsidTr="00127698">
        <w:tc>
          <w:tcPr>
            <w:tcW w:w="2856" w:type="dxa"/>
            <w:shd w:val="clear" w:color="auto" w:fill="EEECE1" w:themeFill="background2"/>
          </w:tcPr>
          <w:p w14:paraId="444910E4" w14:textId="77777777" w:rsidR="00772F1B" w:rsidRPr="00772F1B" w:rsidRDefault="00772F1B" w:rsidP="00127698">
            <w:pPr>
              <w:rPr>
                <w:rFonts w:ascii="Geomanist Regular" w:hAnsi="Geomanist Regular"/>
                <w:b/>
              </w:rPr>
            </w:pPr>
            <w:r w:rsidRPr="00772F1B">
              <w:rPr>
                <w:rFonts w:ascii="Geomanist Regular" w:hAnsi="Geomanist Regular"/>
                <w:b/>
              </w:rPr>
              <w:t xml:space="preserve">Localizare </w:t>
            </w:r>
          </w:p>
        </w:tc>
        <w:tc>
          <w:tcPr>
            <w:tcW w:w="3251" w:type="dxa"/>
            <w:shd w:val="clear" w:color="auto" w:fill="EEECE1" w:themeFill="background2"/>
          </w:tcPr>
          <w:p w14:paraId="4219D63E" w14:textId="77777777" w:rsidR="00772F1B" w:rsidRPr="00772F1B" w:rsidRDefault="00772F1B" w:rsidP="00127698">
            <w:pPr>
              <w:rPr>
                <w:rFonts w:ascii="Geomanist Regular" w:hAnsi="Geomanist Regular"/>
                <w:b/>
              </w:rPr>
            </w:pPr>
            <w:r w:rsidRPr="00772F1B">
              <w:rPr>
                <w:rFonts w:ascii="Geomanist Regular" w:hAnsi="Geomanist Regular"/>
                <w:b/>
              </w:rPr>
              <w:t>Informatie</w:t>
            </w:r>
          </w:p>
        </w:tc>
        <w:tc>
          <w:tcPr>
            <w:tcW w:w="3243" w:type="dxa"/>
            <w:shd w:val="clear" w:color="auto" w:fill="EEECE1" w:themeFill="background2"/>
          </w:tcPr>
          <w:p w14:paraId="743CD313" w14:textId="77777777" w:rsidR="00772F1B" w:rsidRPr="00772F1B" w:rsidRDefault="00772F1B" w:rsidP="00127698">
            <w:pPr>
              <w:rPr>
                <w:rFonts w:ascii="Geomanist Regular" w:hAnsi="Geomanist Regular"/>
                <w:b/>
              </w:rPr>
            </w:pPr>
            <w:r w:rsidRPr="00772F1B">
              <w:rPr>
                <w:rFonts w:ascii="Geomanist Regular" w:hAnsi="Geomanist Regular"/>
                <w:b/>
              </w:rPr>
              <w:t>Sursa</w:t>
            </w:r>
          </w:p>
        </w:tc>
      </w:tr>
      <w:tr w:rsidR="00772F1B" w:rsidRPr="00772F1B" w14:paraId="7D4720AA" w14:textId="77777777" w:rsidTr="00127698">
        <w:tc>
          <w:tcPr>
            <w:tcW w:w="2856" w:type="dxa"/>
            <w:vMerge w:val="restart"/>
          </w:tcPr>
          <w:p w14:paraId="61078F59" w14:textId="77777777" w:rsidR="00772F1B" w:rsidRPr="00772F1B" w:rsidRDefault="00772F1B" w:rsidP="00127698">
            <w:pPr>
              <w:jc w:val="both"/>
              <w:rPr>
                <w:rFonts w:ascii="Geomanist Regular" w:hAnsi="Geomanist Regular"/>
              </w:rPr>
            </w:pPr>
            <w:r w:rsidRPr="00772F1B">
              <w:rPr>
                <w:rFonts w:ascii="Geomanist Regular" w:hAnsi="Geomanist Regular"/>
              </w:rPr>
              <w:t>Lista cereri – pe linia aferenta cererii</w:t>
            </w:r>
          </w:p>
        </w:tc>
        <w:tc>
          <w:tcPr>
            <w:tcW w:w="3251" w:type="dxa"/>
          </w:tcPr>
          <w:p w14:paraId="7A1325CA" w14:textId="77777777" w:rsidR="00772F1B" w:rsidRPr="00772F1B" w:rsidRDefault="00772F1B" w:rsidP="00127698">
            <w:pPr>
              <w:rPr>
                <w:rFonts w:ascii="Geomanist Regular" w:hAnsi="Geomanist Regular"/>
              </w:rPr>
            </w:pPr>
            <w:r w:rsidRPr="00772F1B">
              <w:rPr>
                <w:rFonts w:ascii="Geomanist Regular" w:hAnsi="Geomanist Regular"/>
              </w:rPr>
              <w:t>ID cerere</w:t>
            </w:r>
          </w:p>
        </w:tc>
        <w:tc>
          <w:tcPr>
            <w:tcW w:w="3243" w:type="dxa"/>
          </w:tcPr>
          <w:p w14:paraId="4B9DBC21"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54985477" w14:textId="77777777" w:rsidTr="00127698">
        <w:tc>
          <w:tcPr>
            <w:tcW w:w="2856" w:type="dxa"/>
            <w:vMerge/>
          </w:tcPr>
          <w:p w14:paraId="2CBD226E" w14:textId="77777777" w:rsidR="00772F1B" w:rsidRPr="00772F1B" w:rsidRDefault="00772F1B" w:rsidP="00127698">
            <w:pPr>
              <w:jc w:val="both"/>
              <w:rPr>
                <w:rFonts w:ascii="Geomanist Regular" w:hAnsi="Geomanist Regular"/>
              </w:rPr>
            </w:pPr>
          </w:p>
        </w:tc>
        <w:tc>
          <w:tcPr>
            <w:tcW w:w="3251" w:type="dxa"/>
          </w:tcPr>
          <w:p w14:paraId="6EDE956C" w14:textId="77777777" w:rsidR="00772F1B" w:rsidRPr="00772F1B" w:rsidRDefault="00772F1B" w:rsidP="00127698">
            <w:pPr>
              <w:rPr>
                <w:rFonts w:ascii="Geomanist Regular" w:hAnsi="Geomanist Regular"/>
              </w:rPr>
            </w:pPr>
            <w:r w:rsidRPr="00772F1B">
              <w:rPr>
                <w:rFonts w:ascii="Geomanist Regular" w:hAnsi="Geomanist Regular"/>
              </w:rPr>
              <w:t>ID Client</w:t>
            </w:r>
          </w:p>
        </w:tc>
        <w:tc>
          <w:tcPr>
            <w:tcW w:w="3243" w:type="dxa"/>
          </w:tcPr>
          <w:p w14:paraId="6C174AAA" w14:textId="77777777" w:rsidR="00772F1B" w:rsidRPr="00772F1B" w:rsidRDefault="00772F1B" w:rsidP="00127698">
            <w:pPr>
              <w:rPr>
                <w:rFonts w:ascii="Geomanist Regular" w:hAnsi="Geomanist Regular"/>
              </w:rPr>
            </w:pPr>
            <w:r w:rsidRPr="00772F1B">
              <w:rPr>
                <w:rFonts w:ascii="Geomanist Regular" w:hAnsi="Geomanist Regular"/>
              </w:rPr>
              <w:t>Portal RM</w:t>
            </w:r>
          </w:p>
        </w:tc>
      </w:tr>
      <w:tr w:rsidR="00772F1B" w:rsidRPr="00772F1B" w14:paraId="73F54B93" w14:textId="77777777" w:rsidTr="00127698">
        <w:tc>
          <w:tcPr>
            <w:tcW w:w="2856" w:type="dxa"/>
            <w:vMerge/>
          </w:tcPr>
          <w:p w14:paraId="72ED4B0B" w14:textId="77777777" w:rsidR="00772F1B" w:rsidRPr="00772F1B" w:rsidRDefault="00772F1B" w:rsidP="00127698">
            <w:pPr>
              <w:jc w:val="both"/>
              <w:rPr>
                <w:rFonts w:ascii="Geomanist Regular" w:hAnsi="Geomanist Regular"/>
              </w:rPr>
            </w:pPr>
          </w:p>
        </w:tc>
        <w:tc>
          <w:tcPr>
            <w:tcW w:w="3251" w:type="dxa"/>
          </w:tcPr>
          <w:p w14:paraId="1464E1D4" w14:textId="77777777" w:rsidR="00772F1B" w:rsidRPr="00772F1B" w:rsidRDefault="00772F1B" w:rsidP="00127698">
            <w:pPr>
              <w:rPr>
                <w:rFonts w:ascii="Geomanist Regular" w:hAnsi="Geomanist Regular"/>
              </w:rPr>
            </w:pPr>
            <w:r w:rsidRPr="00772F1B">
              <w:rPr>
                <w:rFonts w:ascii="Geomanist Regular" w:hAnsi="Geomanist Regular"/>
              </w:rPr>
              <w:t>Nume Prenume</w:t>
            </w:r>
          </w:p>
        </w:tc>
        <w:tc>
          <w:tcPr>
            <w:tcW w:w="3243" w:type="dxa"/>
          </w:tcPr>
          <w:p w14:paraId="7D384D2A"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3E6BA363" w14:textId="77777777" w:rsidTr="00127698">
        <w:tc>
          <w:tcPr>
            <w:tcW w:w="2856" w:type="dxa"/>
            <w:vMerge/>
          </w:tcPr>
          <w:p w14:paraId="24614868" w14:textId="77777777" w:rsidR="00772F1B" w:rsidRPr="00772F1B" w:rsidRDefault="00772F1B" w:rsidP="00127698">
            <w:pPr>
              <w:rPr>
                <w:rFonts w:ascii="Geomanist Regular" w:hAnsi="Geomanist Regular"/>
              </w:rPr>
            </w:pPr>
          </w:p>
        </w:tc>
        <w:tc>
          <w:tcPr>
            <w:tcW w:w="3251" w:type="dxa"/>
          </w:tcPr>
          <w:p w14:paraId="432376F4" w14:textId="77777777" w:rsidR="00772F1B" w:rsidRPr="00772F1B" w:rsidRDefault="00772F1B" w:rsidP="00127698">
            <w:pPr>
              <w:rPr>
                <w:rFonts w:ascii="Geomanist Regular" w:hAnsi="Geomanist Regular"/>
              </w:rPr>
            </w:pPr>
            <w:r w:rsidRPr="00772F1B">
              <w:rPr>
                <w:rFonts w:ascii="Geomanist Regular" w:hAnsi="Geomanist Regular"/>
              </w:rPr>
              <w:t>CNP</w:t>
            </w:r>
          </w:p>
        </w:tc>
        <w:tc>
          <w:tcPr>
            <w:tcW w:w="3243" w:type="dxa"/>
          </w:tcPr>
          <w:p w14:paraId="429738D2"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7FC1C36D" w14:textId="77777777" w:rsidTr="00127698">
        <w:tc>
          <w:tcPr>
            <w:tcW w:w="2856" w:type="dxa"/>
            <w:vMerge/>
          </w:tcPr>
          <w:p w14:paraId="4267D14D" w14:textId="77777777" w:rsidR="00772F1B" w:rsidRPr="00772F1B" w:rsidRDefault="00772F1B" w:rsidP="00127698">
            <w:pPr>
              <w:rPr>
                <w:rFonts w:ascii="Geomanist Regular" w:hAnsi="Geomanist Regular"/>
              </w:rPr>
            </w:pPr>
          </w:p>
        </w:tc>
        <w:tc>
          <w:tcPr>
            <w:tcW w:w="3251" w:type="dxa"/>
          </w:tcPr>
          <w:p w14:paraId="23D543A0" w14:textId="77777777" w:rsidR="00772F1B" w:rsidRPr="00772F1B" w:rsidRDefault="00772F1B" w:rsidP="00127698">
            <w:pPr>
              <w:rPr>
                <w:rFonts w:ascii="Geomanist Regular" w:hAnsi="Geomanist Regular"/>
              </w:rPr>
            </w:pPr>
            <w:r w:rsidRPr="00772F1B">
              <w:rPr>
                <w:rFonts w:ascii="Geomanist Regular" w:hAnsi="Geomanist Regular"/>
              </w:rPr>
              <w:t>Scor verificare automata</w:t>
            </w:r>
          </w:p>
        </w:tc>
        <w:tc>
          <w:tcPr>
            <w:tcW w:w="3243" w:type="dxa"/>
          </w:tcPr>
          <w:p w14:paraId="479023FF" w14:textId="77777777" w:rsidR="00772F1B" w:rsidRPr="00772F1B" w:rsidRDefault="00772F1B" w:rsidP="00127698">
            <w:pPr>
              <w:rPr>
                <w:rFonts w:ascii="Geomanist Regular" w:hAnsi="Geomanist Regular"/>
              </w:rPr>
            </w:pPr>
            <w:r w:rsidRPr="00772F1B">
              <w:rPr>
                <w:rFonts w:ascii="Geomanist Regular" w:hAnsi="Geomanist Regular"/>
              </w:rPr>
              <w:t>Azure</w:t>
            </w:r>
          </w:p>
        </w:tc>
      </w:tr>
      <w:tr w:rsidR="00772F1B" w:rsidRPr="00772F1B" w14:paraId="1B1CD160" w14:textId="77777777" w:rsidTr="00127698">
        <w:tc>
          <w:tcPr>
            <w:tcW w:w="2856" w:type="dxa"/>
            <w:vMerge/>
          </w:tcPr>
          <w:p w14:paraId="47732BFA" w14:textId="77777777" w:rsidR="00772F1B" w:rsidRPr="00772F1B" w:rsidRDefault="00772F1B" w:rsidP="00127698">
            <w:pPr>
              <w:rPr>
                <w:rFonts w:ascii="Geomanist Regular" w:hAnsi="Geomanist Regular"/>
              </w:rPr>
            </w:pPr>
          </w:p>
        </w:tc>
        <w:tc>
          <w:tcPr>
            <w:tcW w:w="3251" w:type="dxa"/>
          </w:tcPr>
          <w:p w14:paraId="286AE792" w14:textId="77777777" w:rsidR="00772F1B" w:rsidRPr="00772F1B" w:rsidRDefault="00772F1B" w:rsidP="00127698">
            <w:pPr>
              <w:rPr>
                <w:rFonts w:ascii="Geomanist Regular" w:hAnsi="Geomanist Regular"/>
              </w:rPr>
            </w:pPr>
            <w:r w:rsidRPr="00772F1B">
              <w:rPr>
                <w:rFonts w:ascii="Geomanist Regular" w:hAnsi="Geomanist Regular"/>
              </w:rPr>
              <w:t>Scor setat in aplicatie</w:t>
            </w:r>
          </w:p>
        </w:tc>
        <w:tc>
          <w:tcPr>
            <w:tcW w:w="3243" w:type="dxa"/>
          </w:tcPr>
          <w:p w14:paraId="28428609"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4309AF38" w14:textId="77777777" w:rsidTr="00127698">
        <w:tc>
          <w:tcPr>
            <w:tcW w:w="2856" w:type="dxa"/>
            <w:vMerge/>
          </w:tcPr>
          <w:p w14:paraId="3B991C01" w14:textId="77777777" w:rsidR="00772F1B" w:rsidRPr="00772F1B" w:rsidRDefault="00772F1B" w:rsidP="00127698">
            <w:pPr>
              <w:rPr>
                <w:rFonts w:ascii="Geomanist Regular" w:hAnsi="Geomanist Regular"/>
              </w:rPr>
            </w:pPr>
          </w:p>
        </w:tc>
        <w:tc>
          <w:tcPr>
            <w:tcW w:w="3251" w:type="dxa"/>
          </w:tcPr>
          <w:p w14:paraId="7BD41AD1" w14:textId="77777777" w:rsidR="00772F1B" w:rsidRPr="00772F1B" w:rsidRDefault="00772F1B" w:rsidP="00127698">
            <w:pPr>
              <w:rPr>
                <w:rFonts w:ascii="Geomanist Regular" w:hAnsi="Geomanist Regular"/>
              </w:rPr>
            </w:pPr>
            <w:r w:rsidRPr="00772F1B">
              <w:rPr>
                <w:rFonts w:ascii="Geomanist Regular" w:hAnsi="Geomanist Regular"/>
              </w:rPr>
              <w:t>Verificat de</w:t>
            </w:r>
          </w:p>
        </w:tc>
        <w:tc>
          <w:tcPr>
            <w:tcW w:w="3243" w:type="dxa"/>
          </w:tcPr>
          <w:p w14:paraId="1315B692" w14:textId="77777777" w:rsidR="00772F1B" w:rsidRPr="00772F1B" w:rsidRDefault="00772F1B" w:rsidP="00127698">
            <w:pPr>
              <w:rPr>
                <w:rFonts w:ascii="Geomanist Regular" w:hAnsi="Geomanist Regular"/>
              </w:rPr>
            </w:pPr>
            <w:r w:rsidRPr="00772F1B">
              <w:rPr>
                <w:rFonts w:ascii="Geomanist Regular" w:hAnsi="Geomanist Regular"/>
              </w:rPr>
              <w:t>Identity Verification - Username verificare cerere pentru cererile verificate manual</w:t>
            </w:r>
          </w:p>
        </w:tc>
      </w:tr>
      <w:tr w:rsidR="00772F1B" w:rsidRPr="00772F1B" w14:paraId="10ED243B" w14:textId="77777777" w:rsidTr="00127698">
        <w:tc>
          <w:tcPr>
            <w:tcW w:w="2856" w:type="dxa"/>
            <w:vMerge/>
          </w:tcPr>
          <w:p w14:paraId="6593C950" w14:textId="77777777" w:rsidR="00772F1B" w:rsidRPr="00772F1B" w:rsidRDefault="00772F1B" w:rsidP="00127698">
            <w:pPr>
              <w:rPr>
                <w:rFonts w:ascii="Geomanist Regular" w:hAnsi="Geomanist Regular"/>
              </w:rPr>
            </w:pPr>
          </w:p>
        </w:tc>
        <w:tc>
          <w:tcPr>
            <w:tcW w:w="3251" w:type="dxa"/>
          </w:tcPr>
          <w:p w14:paraId="719EF753" w14:textId="77777777" w:rsidR="00772F1B" w:rsidRPr="00772F1B" w:rsidRDefault="00772F1B" w:rsidP="00127698">
            <w:pPr>
              <w:rPr>
                <w:rFonts w:ascii="Geomanist Regular" w:hAnsi="Geomanist Regular"/>
              </w:rPr>
            </w:pPr>
            <w:r w:rsidRPr="00772F1B">
              <w:rPr>
                <w:rFonts w:ascii="Geomanist Regular" w:hAnsi="Geomanist Regular"/>
              </w:rPr>
              <w:t>Status</w:t>
            </w:r>
          </w:p>
        </w:tc>
        <w:tc>
          <w:tcPr>
            <w:tcW w:w="3243" w:type="dxa"/>
          </w:tcPr>
          <w:p w14:paraId="7A830F41"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5FD69036" w14:textId="77777777" w:rsidTr="00127698">
        <w:tc>
          <w:tcPr>
            <w:tcW w:w="9350" w:type="dxa"/>
            <w:gridSpan w:val="3"/>
            <w:shd w:val="clear" w:color="auto" w:fill="EEECE1" w:themeFill="background2"/>
          </w:tcPr>
          <w:p w14:paraId="7493A965" w14:textId="77777777" w:rsidR="00772F1B" w:rsidRPr="00772F1B" w:rsidRDefault="00772F1B" w:rsidP="00127698">
            <w:pPr>
              <w:rPr>
                <w:rFonts w:ascii="Geomanist Regular" w:hAnsi="Geomanist Regular"/>
              </w:rPr>
            </w:pPr>
          </w:p>
        </w:tc>
      </w:tr>
      <w:tr w:rsidR="00772F1B" w:rsidRPr="00772F1B" w14:paraId="1CB1AFEE" w14:textId="77777777" w:rsidTr="00127698">
        <w:tc>
          <w:tcPr>
            <w:tcW w:w="2856" w:type="dxa"/>
            <w:vMerge w:val="restart"/>
          </w:tcPr>
          <w:p w14:paraId="45673FA8" w14:textId="77777777" w:rsidR="00772F1B" w:rsidRPr="00772F1B" w:rsidRDefault="00772F1B" w:rsidP="00127698">
            <w:pPr>
              <w:rPr>
                <w:rFonts w:ascii="Geomanist Regular" w:hAnsi="Geomanist Regular"/>
              </w:rPr>
            </w:pPr>
          </w:p>
          <w:p w14:paraId="2501FA48" w14:textId="77777777" w:rsidR="00772F1B" w:rsidRPr="00772F1B" w:rsidRDefault="00772F1B" w:rsidP="00127698">
            <w:pPr>
              <w:rPr>
                <w:rFonts w:ascii="Geomanist Regular" w:hAnsi="Geomanist Regular"/>
              </w:rPr>
            </w:pPr>
          </w:p>
          <w:p w14:paraId="57EB655C" w14:textId="77777777" w:rsidR="00772F1B" w:rsidRPr="00772F1B" w:rsidRDefault="00772F1B" w:rsidP="00127698">
            <w:pPr>
              <w:rPr>
                <w:rFonts w:ascii="Geomanist Regular" w:hAnsi="Geomanist Regular"/>
              </w:rPr>
            </w:pPr>
          </w:p>
          <w:p w14:paraId="7C9C6604" w14:textId="77777777" w:rsidR="00772F1B" w:rsidRPr="00772F1B" w:rsidRDefault="00772F1B" w:rsidP="00127698">
            <w:pPr>
              <w:rPr>
                <w:rFonts w:ascii="Geomanist Regular" w:hAnsi="Geomanist Regular"/>
              </w:rPr>
            </w:pPr>
          </w:p>
          <w:p w14:paraId="1702A15D" w14:textId="77777777" w:rsidR="00772F1B" w:rsidRPr="00772F1B" w:rsidRDefault="00772F1B" w:rsidP="00127698">
            <w:pPr>
              <w:rPr>
                <w:rFonts w:ascii="Geomanist Regular" w:hAnsi="Geomanist Regular"/>
              </w:rPr>
            </w:pPr>
          </w:p>
          <w:p w14:paraId="5AF534A4" w14:textId="77777777" w:rsidR="00772F1B" w:rsidRPr="00772F1B" w:rsidRDefault="00772F1B" w:rsidP="00127698">
            <w:pPr>
              <w:rPr>
                <w:rFonts w:ascii="Geomanist Regular" w:hAnsi="Geomanist Regular"/>
              </w:rPr>
            </w:pPr>
          </w:p>
          <w:p w14:paraId="0BF158D7" w14:textId="77777777" w:rsidR="00772F1B" w:rsidRPr="00772F1B" w:rsidRDefault="00772F1B" w:rsidP="00127698">
            <w:pPr>
              <w:rPr>
                <w:rFonts w:ascii="Geomanist Regular" w:hAnsi="Geomanist Regular"/>
              </w:rPr>
            </w:pPr>
          </w:p>
          <w:p w14:paraId="44E9DABD" w14:textId="77777777" w:rsidR="00772F1B" w:rsidRPr="00772F1B" w:rsidRDefault="00772F1B" w:rsidP="00127698">
            <w:pPr>
              <w:rPr>
                <w:rFonts w:ascii="Geomanist Regular" w:hAnsi="Geomanist Regular"/>
              </w:rPr>
            </w:pPr>
          </w:p>
          <w:p w14:paraId="5A796C0F" w14:textId="77777777" w:rsidR="00772F1B" w:rsidRPr="00772F1B" w:rsidRDefault="00772F1B" w:rsidP="00127698">
            <w:pPr>
              <w:rPr>
                <w:rFonts w:ascii="Geomanist Regular" w:hAnsi="Geomanist Regular"/>
              </w:rPr>
            </w:pPr>
          </w:p>
          <w:p w14:paraId="7F336EC3" w14:textId="77777777" w:rsidR="00772F1B" w:rsidRPr="00772F1B" w:rsidRDefault="00772F1B" w:rsidP="00127698">
            <w:pPr>
              <w:rPr>
                <w:rFonts w:ascii="Geomanist Regular" w:hAnsi="Geomanist Regular"/>
              </w:rPr>
            </w:pPr>
          </w:p>
          <w:p w14:paraId="732D1D95" w14:textId="77777777" w:rsidR="00772F1B" w:rsidRPr="00772F1B" w:rsidRDefault="00772F1B" w:rsidP="00127698">
            <w:pPr>
              <w:rPr>
                <w:rFonts w:ascii="Geomanist Regular" w:hAnsi="Geomanist Regular"/>
              </w:rPr>
            </w:pPr>
          </w:p>
          <w:p w14:paraId="24D4C8F4" w14:textId="77777777" w:rsidR="00772F1B" w:rsidRPr="00772F1B" w:rsidRDefault="00772F1B" w:rsidP="00127698">
            <w:pPr>
              <w:rPr>
                <w:rFonts w:ascii="Geomanist Regular" w:hAnsi="Geomanist Regular"/>
              </w:rPr>
            </w:pPr>
            <w:r w:rsidRPr="00772F1B">
              <w:rPr>
                <w:rFonts w:ascii="Geomanist Regular" w:hAnsi="Geomanist Regular"/>
              </w:rPr>
              <w:t>Detalii cerere</w:t>
            </w:r>
          </w:p>
          <w:p w14:paraId="122DFACE" w14:textId="77777777" w:rsidR="00772F1B" w:rsidRPr="00772F1B" w:rsidRDefault="00772F1B" w:rsidP="00127698">
            <w:pPr>
              <w:rPr>
                <w:rFonts w:ascii="Geomanist Regular" w:hAnsi="Geomanist Regular"/>
              </w:rPr>
            </w:pPr>
          </w:p>
        </w:tc>
        <w:tc>
          <w:tcPr>
            <w:tcW w:w="3251" w:type="dxa"/>
          </w:tcPr>
          <w:p w14:paraId="08FB733A" w14:textId="77777777" w:rsidR="00772F1B" w:rsidRPr="00772F1B" w:rsidRDefault="00772F1B" w:rsidP="00127698">
            <w:pPr>
              <w:rPr>
                <w:rFonts w:ascii="Geomanist Regular" w:hAnsi="Geomanist Regular"/>
              </w:rPr>
            </w:pPr>
            <w:r w:rsidRPr="00772F1B">
              <w:rPr>
                <w:rFonts w:ascii="Geomanist Regular" w:hAnsi="Geomanist Regular"/>
              </w:rPr>
              <w:t>Motiv respingere cerere</w:t>
            </w:r>
          </w:p>
        </w:tc>
        <w:tc>
          <w:tcPr>
            <w:tcW w:w="3243" w:type="dxa"/>
          </w:tcPr>
          <w:p w14:paraId="31802900" w14:textId="77777777" w:rsidR="00772F1B" w:rsidRPr="00772F1B" w:rsidRDefault="00772F1B" w:rsidP="00127698">
            <w:pPr>
              <w:rPr>
                <w:rFonts w:ascii="Geomanist Regular" w:hAnsi="Geomanist Regular"/>
              </w:rPr>
            </w:pPr>
            <w:r w:rsidRPr="00772F1B">
              <w:rPr>
                <w:rFonts w:ascii="Geomanist Regular" w:hAnsi="Geomanist Regular"/>
              </w:rPr>
              <w:t>Identity Verification - Automat – pentru cereri respinse automat pe flux</w:t>
            </w:r>
          </w:p>
        </w:tc>
      </w:tr>
      <w:tr w:rsidR="00772F1B" w:rsidRPr="00772F1B" w14:paraId="589232DE" w14:textId="77777777" w:rsidTr="00127698">
        <w:tc>
          <w:tcPr>
            <w:tcW w:w="2856" w:type="dxa"/>
            <w:vMerge/>
          </w:tcPr>
          <w:p w14:paraId="67B70983" w14:textId="77777777" w:rsidR="00772F1B" w:rsidRPr="00772F1B" w:rsidRDefault="00772F1B" w:rsidP="00127698">
            <w:pPr>
              <w:rPr>
                <w:rFonts w:ascii="Geomanist Regular" w:hAnsi="Geomanist Regular"/>
              </w:rPr>
            </w:pPr>
          </w:p>
        </w:tc>
        <w:tc>
          <w:tcPr>
            <w:tcW w:w="3251" w:type="dxa"/>
          </w:tcPr>
          <w:p w14:paraId="73F4CE70" w14:textId="77777777" w:rsidR="00772F1B" w:rsidRPr="00772F1B" w:rsidRDefault="00772F1B" w:rsidP="00127698">
            <w:pPr>
              <w:rPr>
                <w:rFonts w:ascii="Geomanist Regular" w:hAnsi="Geomanist Regular"/>
              </w:rPr>
            </w:pPr>
            <w:r w:rsidRPr="00772F1B">
              <w:rPr>
                <w:rFonts w:ascii="Geomanist Regular" w:hAnsi="Geomanist Regular"/>
              </w:rPr>
              <w:t>Motiv respingere cerere</w:t>
            </w:r>
          </w:p>
        </w:tc>
        <w:tc>
          <w:tcPr>
            <w:tcW w:w="3243" w:type="dxa"/>
          </w:tcPr>
          <w:p w14:paraId="11A09574" w14:textId="77777777" w:rsidR="00772F1B" w:rsidRPr="00772F1B" w:rsidRDefault="00772F1B" w:rsidP="00127698">
            <w:pPr>
              <w:rPr>
                <w:rFonts w:ascii="Geomanist Regular" w:hAnsi="Geomanist Regular"/>
              </w:rPr>
            </w:pPr>
            <w:r w:rsidRPr="00772F1B">
              <w:rPr>
                <w:rFonts w:ascii="Geomanist Regular" w:hAnsi="Geomanist Regular"/>
              </w:rPr>
              <w:t>Identity Verification - Manual selectat de utilizator</w:t>
            </w:r>
          </w:p>
        </w:tc>
      </w:tr>
      <w:tr w:rsidR="00772F1B" w:rsidRPr="00772F1B" w14:paraId="6B05471C" w14:textId="77777777" w:rsidTr="00127698">
        <w:tc>
          <w:tcPr>
            <w:tcW w:w="2856" w:type="dxa"/>
            <w:vMerge/>
          </w:tcPr>
          <w:p w14:paraId="7BB66389" w14:textId="77777777" w:rsidR="00772F1B" w:rsidRPr="00772F1B" w:rsidRDefault="00772F1B" w:rsidP="00127698">
            <w:pPr>
              <w:rPr>
                <w:rFonts w:ascii="Geomanist Regular" w:hAnsi="Geomanist Regular"/>
              </w:rPr>
            </w:pPr>
          </w:p>
        </w:tc>
        <w:tc>
          <w:tcPr>
            <w:tcW w:w="3251" w:type="dxa"/>
          </w:tcPr>
          <w:p w14:paraId="1F156666" w14:textId="77777777" w:rsidR="00772F1B" w:rsidRPr="00772F1B" w:rsidRDefault="00772F1B" w:rsidP="00127698">
            <w:pPr>
              <w:rPr>
                <w:rFonts w:ascii="Geomanist Regular" w:hAnsi="Geomanist Regular"/>
              </w:rPr>
            </w:pPr>
            <w:r w:rsidRPr="00772F1B">
              <w:rPr>
                <w:rFonts w:ascii="Geomanist Regular" w:hAnsi="Geomanist Regular"/>
              </w:rPr>
              <w:t xml:space="preserve">Comentariu </w:t>
            </w:r>
          </w:p>
        </w:tc>
        <w:tc>
          <w:tcPr>
            <w:tcW w:w="3243" w:type="dxa"/>
          </w:tcPr>
          <w:p w14:paraId="130612A0" w14:textId="77777777" w:rsidR="00772F1B" w:rsidRPr="00772F1B" w:rsidRDefault="00772F1B" w:rsidP="00127698">
            <w:pPr>
              <w:rPr>
                <w:rFonts w:ascii="Geomanist Regular" w:hAnsi="Geomanist Regular"/>
              </w:rPr>
            </w:pPr>
            <w:r w:rsidRPr="00772F1B">
              <w:rPr>
                <w:rFonts w:ascii="Geomanist Regular" w:hAnsi="Geomanist Regular"/>
              </w:rPr>
              <w:t>Identity Verification - Editat de utilizator la respingerea manuala a cererii</w:t>
            </w:r>
          </w:p>
        </w:tc>
      </w:tr>
      <w:tr w:rsidR="00772F1B" w:rsidRPr="00772F1B" w14:paraId="7FB4153B" w14:textId="77777777" w:rsidTr="00127698">
        <w:trPr>
          <w:trHeight w:val="2686"/>
        </w:trPr>
        <w:tc>
          <w:tcPr>
            <w:tcW w:w="2856" w:type="dxa"/>
            <w:vMerge/>
          </w:tcPr>
          <w:p w14:paraId="4485E5D9" w14:textId="77777777" w:rsidR="00772F1B" w:rsidRPr="00772F1B" w:rsidRDefault="00772F1B" w:rsidP="00127698">
            <w:pPr>
              <w:rPr>
                <w:rFonts w:ascii="Geomanist Regular" w:hAnsi="Geomanist Regular"/>
              </w:rPr>
            </w:pPr>
          </w:p>
        </w:tc>
        <w:tc>
          <w:tcPr>
            <w:tcW w:w="3251" w:type="dxa"/>
          </w:tcPr>
          <w:p w14:paraId="5FCF863A" w14:textId="77777777" w:rsidR="00772F1B" w:rsidRPr="00772F1B" w:rsidRDefault="00772F1B" w:rsidP="00127698">
            <w:pPr>
              <w:rPr>
                <w:rFonts w:ascii="Geomanist Regular" w:hAnsi="Geomanist Regular"/>
              </w:rPr>
            </w:pPr>
            <w:r w:rsidRPr="00772F1B">
              <w:rPr>
                <w:rFonts w:ascii="Geomanist Regular" w:hAnsi="Geomanist Regular"/>
              </w:rPr>
              <w:t>OCR CI:</w:t>
            </w:r>
          </w:p>
          <w:p w14:paraId="375D5B74" w14:textId="77777777" w:rsidR="00772F1B" w:rsidRPr="00772F1B" w:rsidRDefault="00772F1B" w:rsidP="00127698">
            <w:pPr>
              <w:rPr>
                <w:rFonts w:ascii="Geomanist Regular" w:hAnsi="Geomanist Regular"/>
              </w:rPr>
            </w:pPr>
            <w:r w:rsidRPr="00772F1B">
              <w:rPr>
                <w:rFonts w:ascii="Geomanist Regular" w:hAnsi="Geomanist Regular"/>
              </w:rPr>
              <w:t xml:space="preserve">Serie </w:t>
            </w:r>
          </w:p>
          <w:p w14:paraId="138A38B3" w14:textId="77777777" w:rsidR="00772F1B" w:rsidRPr="00772F1B" w:rsidRDefault="00772F1B" w:rsidP="00127698">
            <w:pPr>
              <w:rPr>
                <w:rFonts w:ascii="Geomanist Regular" w:hAnsi="Geomanist Regular"/>
              </w:rPr>
            </w:pPr>
            <w:r w:rsidRPr="00772F1B">
              <w:rPr>
                <w:rFonts w:ascii="Geomanist Regular" w:hAnsi="Geomanist Regular"/>
              </w:rPr>
              <w:t>Nr</w:t>
            </w:r>
          </w:p>
          <w:p w14:paraId="38ADF069" w14:textId="77777777" w:rsidR="00772F1B" w:rsidRPr="00772F1B" w:rsidRDefault="00772F1B" w:rsidP="00127698">
            <w:pPr>
              <w:rPr>
                <w:rFonts w:ascii="Geomanist Regular" w:hAnsi="Geomanist Regular"/>
              </w:rPr>
            </w:pPr>
            <w:r w:rsidRPr="00772F1B">
              <w:rPr>
                <w:rFonts w:ascii="Geomanist Regular" w:hAnsi="Geomanist Regular"/>
              </w:rPr>
              <w:t>Sex</w:t>
            </w:r>
          </w:p>
          <w:p w14:paraId="03ECCDA1" w14:textId="77777777" w:rsidR="00772F1B" w:rsidRPr="00772F1B" w:rsidRDefault="00772F1B" w:rsidP="00127698">
            <w:pPr>
              <w:rPr>
                <w:rFonts w:ascii="Geomanist Regular" w:hAnsi="Geomanist Regular"/>
              </w:rPr>
            </w:pPr>
            <w:r w:rsidRPr="00772F1B">
              <w:rPr>
                <w:rFonts w:ascii="Geomanist Regular" w:hAnsi="Geomanist Regular"/>
              </w:rPr>
              <w:t>Cetatenie</w:t>
            </w:r>
          </w:p>
          <w:p w14:paraId="2E995907" w14:textId="77777777" w:rsidR="00772F1B" w:rsidRPr="00772F1B" w:rsidRDefault="00772F1B" w:rsidP="00127698">
            <w:pPr>
              <w:rPr>
                <w:rFonts w:ascii="Geomanist Regular" w:hAnsi="Geomanist Regular"/>
              </w:rPr>
            </w:pPr>
            <w:r w:rsidRPr="00772F1B">
              <w:rPr>
                <w:rFonts w:ascii="Geomanist Regular" w:hAnsi="Geomanist Regular"/>
              </w:rPr>
              <w:t>Loc Nastere</w:t>
            </w:r>
          </w:p>
          <w:p w14:paraId="4BF93C95" w14:textId="77777777" w:rsidR="00772F1B" w:rsidRPr="00772F1B" w:rsidRDefault="00772F1B" w:rsidP="00127698">
            <w:pPr>
              <w:rPr>
                <w:rFonts w:ascii="Geomanist Regular" w:hAnsi="Geomanist Regular"/>
              </w:rPr>
            </w:pPr>
            <w:r w:rsidRPr="00772F1B">
              <w:rPr>
                <w:rFonts w:ascii="Geomanist Regular" w:hAnsi="Geomanist Regular"/>
              </w:rPr>
              <w:t>Adresa linia 1</w:t>
            </w:r>
          </w:p>
          <w:p w14:paraId="3395EE35" w14:textId="77777777" w:rsidR="00772F1B" w:rsidRPr="00772F1B" w:rsidRDefault="00772F1B" w:rsidP="00127698">
            <w:pPr>
              <w:rPr>
                <w:rFonts w:ascii="Geomanist Regular" w:hAnsi="Geomanist Regular"/>
              </w:rPr>
            </w:pPr>
            <w:r w:rsidRPr="00772F1B">
              <w:rPr>
                <w:rFonts w:ascii="Geomanist Regular" w:hAnsi="Geomanist Regular"/>
              </w:rPr>
              <w:t>Adresa linia 2</w:t>
            </w:r>
          </w:p>
          <w:p w14:paraId="19E02513" w14:textId="77777777" w:rsidR="00772F1B" w:rsidRPr="00772F1B" w:rsidRDefault="00772F1B" w:rsidP="00127698">
            <w:pPr>
              <w:rPr>
                <w:rFonts w:ascii="Geomanist Regular" w:hAnsi="Geomanist Regular"/>
              </w:rPr>
            </w:pPr>
            <w:r w:rsidRPr="00772F1B">
              <w:rPr>
                <w:rFonts w:ascii="Geomanist Regular" w:hAnsi="Geomanist Regular"/>
              </w:rPr>
              <w:t>Emis de</w:t>
            </w:r>
          </w:p>
          <w:p w14:paraId="46FAF7C2" w14:textId="77777777" w:rsidR="00772F1B" w:rsidRPr="00772F1B" w:rsidRDefault="00772F1B" w:rsidP="00127698">
            <w:pPr>
              <w:rPr>
                <w:rFonts w:ascii="Geomanist Regular" w:hAnsi="Geomanist Regular"/>
              </w:rPr>
            </w:pPr>
            <w:r w:rsidRPr="00772F1B">
              <w:rPr>
                <w:rFonts w:ascii="Geomanist Regular" w:hAnsi="Geomanist Regular"/>
              </w:rPr>
              <w:t>Valabilitate</w:t>
            </w:r>
          </w:p>
        </w:tc>
        <w:tc>
          <w:tcPr>
            <w:tcW w:w="3243" w:type="dxa"/>
          </w:tcPr>
          <w:p w14:paraId="24FFAD9D" w14:textId="77777777" w:rsidR="00772F1B" w:rsidRPr="00772F1B" w:rsidRDefault="00772F1B" w:rsidP="00127698">
            <w:pPr>
              <w:rPr>
                <w:rFonts w:ascii="Geomanist Regular" w:hAnsi="Geomanist Regular"/>
              </w:rPr>
            </w:pPr>
            <w:r w:rsidRPr="00772F1B">
              <w:rPr>
                <w:rFonts w:ascii="Geomanist Regular" w:hAnsi="Geomanist Regular"/>
              </w:rPr>
              <w:t>OCR Druid</w:t>
            </w:r>
          </w:p>
        </w:tc>
      </w:tr>
      <w:tr w:rsidR="00772F1B" w:rsidRPr="00772F1B" w14:paraId="7FB9F750" w14:textId="77777777" w:rsidTr="00127698">
        <w:tc>
          <w:tcPr>
            <w:tcW w:w="2856" w:type="dxa"/>
            <w:vMerge/>
          </w:tcPr>
          <w:p w14:paraId="3A9F774A" w14:textId="77777777" w:rsidR="00772F1B" w:rsidRPr="00772F1B" w:rsidRDefault="00772F1B" w:rsidP="00127698">
            <w:pPr>
              <w:rPr>
                <w:rFonts w:ascii="Geomanist Regular" w:hAnsi="Geomanist Regular"/>
              </w:rPr>
            </w:pPr>
          </w:p>
        </w:tc>
        <w:tc>
          <w:tcPr>
            <w:tcW w:w="3251" w:type="dxa"/>
          </w:tcPr>
          <w:p w14:paraId="12B0194B" w14:textId="77777777" w:rsidR="00772F1B" w:rsidRPr="00772F1B" w:rsidRDefault="00772F1B" w:rsidP="00127698">
            <w:pPr>
              <w:rPr>
                <w:rFonts w:ascii="Geomanist Regular" w:hAnsi="Geomanist Regular"/>
              </w:rPr>
            </w:pPr>
            <w:r w:rsidRPr="00772F1B">
              <w:rPr>
                <w:rFonts w:ascii="Geomanist Regular" w:hAnsi="Geomanist Regular"/>
              </w:rPr>
              <w:t>Audit stari flux:</w:t>
            </w:r>
          </w:p>
          <w:p w14:paraId="08C709B2" w14:textId="77777777" w:rsidR="00772F1B" w:rsidRPr="00772F1B" w:rsidRDefault="00772F1B" w:rsidP="00127698">
            <w:pPr>
              <w:rPr>
                <w:rFonts w:ascii="Geomanist Regular" w:hAnsi="Geomanist Regular"/>
              </w:rPr>
            </w:pPr>
            <w:r w:rsidRPr="00772F1B">
              <w:rPr>
                <w:rFonts w:ascii="Geomanist Regular" w:hAnsi="Geomanist Regular"/>
              </w:rPr>
              <w:t>Timestamp</w:t>
            </w:r>
          </w:p>
          <w:p w14:paraId="56CBB506" w14:textId="77777777" w:rsidR="00772F1B" w:rsidRPr="00772F1B" w:rsidRDefault="00772F1B" w:rsidP="00127698">
            <w:pPr>
              <w:rPr>
                <w:rFonts w:ascii="Geomanist Regular" w:hAnsi="Geomanist Regular"/>
              </w:rPr>
            </w:pPr>
            <w:r w:rsidRPr="00772F1B">
              <w:rPr>
                <w:rFonts w:ascii="Geomanist Regular" w:hAnsi="Geomanist Regular"/>
              </w:rPr>
              <w:t>Apel</w:t>
            </w:r>
          </w:p>
          <w:p w14:paraId="5FEC8C55" w14:textId="77777777" w:rsidR="00772F1B" w:rsidRPr="00772F1B" w:rsidRDefault="00772F1B" w:rsidP="00127698">
            <w:pPr>
              <w:rPr>
                <w:rFonts w:ascii="Geomanist Regular" w:hAnsi="Geomanist Regular"/>
              </w:rPr>
            </w:pPr>
            <w:r w:rsidRPr="00772F1B">
              <w:rPr>
                <w:rFonts w:ascii="Geomanist Regular" w:hAnsi="Geomanist Regular"/>
              </w:rPr>
              <w:t>Status</w:t>
            </w:r>
          </w:p>
          <w:p w14:paraId="10D07AF7" w14:textId="77777777" w:rsidR="00772F1B" w:rsidRPr="00772F1B" w:rsidRDefault="00772F1B" w:rsidP="00127698">
            <w:pPr>
              <w:rPr>
                <w:rFonts w:ascii="Geomanist Regular" w:hAnsi="Geomanist Regular"/>
              </w:rPr>
            </w:pPr>
            <w:r w:rsidRPr="00772F1B">
              <w:rPr>
                <w:rFonts w:ascii="Geomanist Regular" w:hAnsi="Geomanist Regular"/>
              </w:rPr>
              <w:t>Username</w:t>
            </w:r>
          </w:p>
        </w:tc>
        <w:tc>
          <w:tcPr>
            <w:tcW w:w="3243" w:type="dxa"/>
          </w:tcPr>
          <w:p w14:paraId="290A004B" w14:textId="77777777" w:rsidR="00772F1B" w:rsidRPr="00772F1B" w:rsidRDefault="00772F1B" w:rsidP="00127698">
            <w:pPr>
              <w:rPr>
                <w:rFonts w:ascii="Geomanist Regular" w:hAnsi="Geomanist Regular"/>
              </w:rPr>
            </w:pPr>
            <w:r w:rsidRPr="00772F1B">
              <w:rPr>
                <w:rFonts w:ascii="Geomanist Regular" w:hAnsi="Geomanist Regular"/>
              </w:rPr>
              <w:t>Identity Verification</w:t>
            </w:r>
          </w:p>
        </w:tc>
      </w:tr>
      <w:tr w:rsidR="00772F1B" w:rsidRPr="00772F1B" w14:paraId="111296A5" w14:textId="77777777" w:rsidTr="00127698">
        <w:tc>
          <w:tcPr>
            <w:tcW w:w="2856" w:type="dxa"/>
            <w:vMerge/>
          </w:tcPr>
          <w:p w14:paraId="1C51AF80" w14:textId="77777777" w:rsidR="00772F1B" w:rsidRPr="00772F1B" w:rsidRDefault="00772F1B" w:rsidP="00127698">
            <w:pPr>
              <w:rPr>
                <w:rFonts w:ascii="Geomanist Regular" w:hAnsi="Geomanist Regular"/>
              </w:rPr>
            </w:pPr>
          </w:p>
        </w:tc>
        <w:tc>
          <w:tcPr>
            <w:tcW w:w="3251" w:type="dxa"/>
          </w:tcPr>
          <w:p w14:paraId="04C689A9" w14:textId="77777777" w:rsidR="00772F1B" w:rsidRPr="00772F1B" w:rsidRDefault="00772F1B" w:rsidP="00127698">
            <w:pPr>
              <w:rPr>
                <w:rFonts w:ascii="Geomanist Regular" w:hAnsi="Geomanist Regular"/>
              </w:rPr>
            </w:pPr>
            <w:r w:rsidRPr="00772F1B">
              <w:rPr>
                <w:rFonts w:ascii="Geomanist Regular" w:hAnsi="Geomanist Regular"/>
              </w:rPr>
              <w:t>Fisier foto CI</w:t>
            </w:r>
          </w:p>
        </w:tc>
        <w:tc>
          <w:tcPr>
            <w:tcW w:w="3243" w:type="dxa"/>
            <w:vMerge w:val="restart"/>
          </w:tcPr>
          <w:p w14:paraId="4F9BC8CC" w14:textId="77777777" w:rsidR="00772F1B" w:rsidRPr="00772F1B" w:rsidRDefault="00772F1B" w:rsidP="00127698">
            <w:pPr>
              <w:rPr>
                <w:rFonts w:ascii="Geomanist Regular" w:hAnsi="Geomanist Regular"/>
              </w:rPr>
            </w:pPr>
          </w:p>
          <w:p w14:paraId="267320FD" w14:textId="77777777" w:rsidR="00772F1B" w:rsidRPr="00772F1B" w:rsidRDefault="00772F1B" w:rsidP="00127698">
            <w:pPr>
              <w:rPr>
                <w:rFonts w:ascii="Geomanist Regular" w:hAnsi="Geomanist Regular"/>
              </w:rPr>
            </w:pPr>
            <w:r w:rsidRPr="00772F1B">
              <w:rPr>
                <w:rFonts w:ascii="Geomanist Regular" w:hAnsi="Geomanist Regular"/>
              </w:rPr>
              <w:t>Portal RM</w:t>
            </w:r>
          </w:p>
          <w:p w14:paraId="29C54C73" w14:textId="77777777" w:rsidR="00772F1B" w:rsidRPr="00772F1B" w:rsidRDefault="00772F1B" w:rsidP="00127698">
            <w:pPr>
              <w:rPr>
                <w:rFonts w:ascii="Geomanist Regular" w:hAnsi="Geomanist Regular"/>
              </w:rPr>
            </w:pPr>
          </w:p>
        </w:tc>
      </w:tr>
      <w:tr w:rsidR="00772F1B" w:rsidRPr="00772F1B" w14:paraId="169F05DB" w14:textId="77777777" w:rsidTr="00127698">
        <w:tc>
          <w:tcPr>
            <w:tcW w:w="2856" w:type="dxa"/>
            <w:vMerge/>
          </w:tcPr>
          <w:p w14:paraId="1129FAA1" w14:textId="77777777" w:rsidR="00772F1B" w:rsidRPr="00772F1B" w:rsidRDefault="00772F1B" w:rsidP="00127698">
            <w:pPr>
              <w:rPr>
                <w:rFonts w:ascii="Geomanist Regular" w:hAnsi="Geomanist Regular"/>
              </w:rPr>
            </w:pPr>
          </w:p>
        </w:tc>
        <w:tc>
          <w:tcPr>
            <w:tcW w:w="3251" w:type="dxa"/>
          </w:tcPr>
          <w:p w14:paraId="1280BF4B" w14:textId="77777777" w:rsidR="00772F1B" w:rsidRPr="00772F1B" w:rsidRDefault="00772F1B" w:rsidP="00127698">
            <w:pPr>
              <w:rPr>
                <w:rFonts w:ascii="Geomanist Regular" w:hAnsi="Geomanist Regular"/>
              </w:rPr>
            </w:pPr>
            <w:r w:rsidRPr="00772F1B">
              <w:rPr>
                <w:rFonts w:ascii="Geomanist Regular" w:hAnsi="Geomanist Regular"/>
              </w:rPr>
              <w:t>Fisier selfie</w:t>
            </w:r>
          </w:p>
        </w:tc>
        <w:tc>
          <w:tcPr>
            <w:tcW w:w="3243" w:type="dxa"/>
            <w:vMerge/>
          </w:tcPr>
          <w:p w14:paraId="70375AB0" w14:textId="77777777" w:rsidR="00772F1B" w:rsidRPr="00772F1B" w:rsidRDefault="00772F1B" w:rsidP="00127698">
            <w:pPr>
              <w:rPr>
                <w:rFonts w:ascii="Geomanist Regular" w:hAnsi="Geomanist Regular"/>
              </w:rPr>
            </w:pPr>
          </w:p>
        </w:tc>
      </w:tr>
      <w:tr w:rsidR="00772F1B" w:rsidRPr="00772F1B" w14:paraId="1346B185" w14:textId="77777777" w:rsidTr="00127698">
        <w:tc>
          <w:tcPr>
            <w:tcW w:w="2856" w:type="dxa"/>
            <w:vMerge/>
          </w:tcPr>
          <w:p w14:paraId="6DB05608" w14:textId="77777777" w:rsidR="00772F1B" w:rsidRPr="00772F1B" w:rsidRDefault="00772F1B" w:rsidP="00127698">
            <w:pPr>
              <w:rPr>
                <w:rFonts w:ascii="Geomanist Regular" w:hAnsi="Geomanist Regular"/>
              </w:rPr>
            </w:pPr>
          </w:p>
        </w:tc>
        <w:tc>
          <w:tcPr>
            <w:tcW w:w="3251" w:type="dxa"/>
          </w:tcPr>
          <w:p w14:paraId="20E168F2" w14:textId="77777777" w:rsidR="00772F1B" w:rsidRPr="00772F1B" w:rsidRDefault="00772F1B" w:rsidP="00127698">
            <w:pPr>
              <w:rPr>
                <w:rFonts w:ascii="Geomanist Regular" w:hAnsi="Geomanist Regular"/>
              </w:rPr>
            </w:pPr>
            <w:r w:rsidRPr="00772F1B">
              <w:rPr>
                <w:rFonts w:ascii="Geomanist Regular" w:hAnsi="Geomanist Regular"/>
              </w:rPr>
              <w:t>Fisier video</w:t>
            </w:r>
          </w:p>
        </w:tc>
        <w:tc>
          <w:tcPr>
            <w:tcW w:w="3243" w:type="dxa"/>
            <w:vMerge/>
          </w:tcPr>
          <w:p w14:paraId="0283BF18" w14:textId="77777777" w:rsidR="00772F1B" w:rsidRPr="00772F1B" w:rsidRDefault="00772F1B" w:rsidP="00127698">
            <w:pPr>
              <w:rPr>
                <w:rFonts w:ascii="Geomanist Regular" w:hAnsi="Geomanist Regular"/>
              </w:rPr>
            </w:pPr>
          </w:p>
        </w:tc>
      </w:tr>
    </w:tbl>
    <w:p w14:paraId="1A14FED5" w14:textId="77777777" w:rsidR="00772F1B" w:rsidRPr="00772F1B" w:rsidRDefault="00772F1B" w:rsidP="00772F1B">
      <w:pPr>
        <w:rPr>
          <w:rFonts w:ascii="Geomanist Regular" w:hAnsi="Geomanist Regular"/>
        </w:rPr>
      </w:pPr>
    </w:p>
    <w:p w14:paraId="3280EEBF" w14:textId="77777777" w:rsidR="00772F1B" w:rsidRPr="00772F1B" w:rsidRDefault="00772F1B" w:rsidP="00772F1B">
      <w:pPr>
        <w:rPr>
          <w:rFonts w:ascii="Geomanist Regular" w:hAnsi="Geomanist Regular"/>
          <w:b/>
        </w:rPr>
      </w:pPr>
      <w:r w:rsidRPr="00772F1B">
        <w:rPr>
          <w:rFonts w:ascii="Geomanist Regular" w:hAnsi="Geomanist Regular"/>
          <w:b/>
        </w:rPr>
        <w:t>TO BE</w:t>
      </w:r>
    </w:p>
    <w:p w14:paraId="1753E62A" w14:textId="77777777" w:rsidR="00772F1B" w:rsidRPr="00772F1B" w:rsidRDefault="00772F1B" w:rsidP="00772F1B">
      <w:pPr>
        <w:rPr>
          <w:rFonts w:ascii="Geomanist Regular" w:hAnsi="Geomanist Regular"/>
        </w:rPr>
      </w:pPr>
    </w:p>
    <w:p w14:paraId="1D5726A5" w14:textId="77777777" w:rsidR="00772F1B" w:rsidRPr="00772F1B" w:rsidRDefault="00772F1B" w:rsidP="00772F1B">
      <w:pPr>
        <w:rPr>
          <w:rFonts w:ascii="Geomanist Regular" w:hAnsi="Geomanist Regular"/>
        </w:rPr>
      </w:pPr>
      <w:r w:rsidRPr="00772F1B">
        <w:rPr>
          <w:rFonts w:ascii="Geomanist Regular" w:hAnsi="Geomanist Regular"/>
        </w:rPr>
        <w:t>In etapa de testare au fost identificate urmatoarele motive de invalidare*:</w:t>
      </w:r>
    </w:p>
    <w:p w14:paraId="33724F33" w14:textId="77777777" w:rsidR="00772F1B" w:rsidRPr="00772F1B" w:rsidRDefault="00772F1B" w:rsidP="00772F1B">
      <w:pPr>
        <w:rPr>
          <w:rFonts w:ascii="Geomanist Regular" w:hAnsi="Geomanist Regular"/>
        </w:rPr>
      </w:pPr>
    </w:p>
    <w:tbl>
      <w:tblPr>
        <w:tblStyle w:val="TableGrid"/>
        <w:tblW w:w="0" w:type="auto"/>
        <w:tblLook w:val="04A0" w:firstRow="1" w:lastRow="0" w:firstColumn="1" w:lastColumn="0" w:noHBand="0" w:noVBand="1"/>
      </w:tblPr>
      <w:tblGrid>
        <w:gridCol w:w="1018"/>
        <w:gridCol w:w="985"/>
        <w:gridCol w:w="6094"/>
        <w:gridCol w:w="1253"/>
      </w:tblGrid>
      <w:tr w:rsidR="00772F1B" w:rsidRPr="00772F1B" w14:paraId="18EE8A71" w14:textId="77777777" w:rsidTr="00127698">
        <w:tc>
          <w:tcPr>
            <w:tcW w:w="1018" w:type="dxa"/>
            <w:shd w:val="clear" w:color="auto" w:fill="EEECE1" w:themeFill="background2"/>
          </w:tcPr>
          <w:p w14:paraId="43552767" w14:textId="77777777" w:rsidR="00772F1B" w:rsidRPr="00772F1B" w:rsidRDefault="00772F1B" w:rsidP="00127698">
            <w:pPr>
              <w:rPr>
                <w:rFonts w:ascii="Geomanist Regular" w:hAnsi="Geomanist Regular"/>
                <w:b/>
              </w:rPr>
            </w:pPr>
            <w:r w:rsidRPr="00772F1B">
              <w:rPr>
                <w:rFonts w:ascii="Geomanist Regular" w:hAnsi="Geomanist Regular"/>
                <w:b/>
              </w:rPr>
              <w:t>Aplicatie</w:t>
            </w:r>
          </w:p>
        </w:tc>
        <w:tc>
          <w:tcPr>
            <w:tcW w:w="985" w:type="dxa"/>
            <w:shd w:val="clear" w:color="auto" w:fill="EEECE1" w:themeFill="background2"/>
          </w:tcPr>
          <w:p w14:paraId="34D56606" w14:textId="77777777" w:rsidR="00772F1B" w:rsidRPr="00772F1B" w:rsidRDefault="00772F1B" w:rsidP="00127698">
            <w:pPr>
              <w:rPr>
                <w:rFonts w:ascii="Geomanist Regular" w:hAnsi="Geomanist Regular"/>
                <w:b/>
              </w:rPr>
            </w:pPr>
            <w:r w:rsidRPr="00772F1B">
              <w:rPr>
                <w:rFonts w:ascii="Geomanist Regular" w:hAnsi="Geomanist Regular"/>
                <w:b/>
              </w:rPr>
              <w:t>Tip Motiv</w:t>
            </w:r>
          </w:p>
        </w:tc>
        <w:tc>
          <w:tcPr>
            <w:tcW w:w="6094" w:type="dxa"/>
            <w:shd w:val="clear" w:color="auto" w:fill="EEECE1" w:themeFill="background2"/>
          </w:tcPr>
          <w:p w14:paraId="79B7B238" w14:textId="77777777" w:rsidR="00772F1B" w:rsidRPr="00772F1B" w:rsidRDefault="00772F1B" w:rsidP="00127698">
            <w:pPr>
              <w:rPr>
                <w:rFonts w:ascii="Geomanist Regular" w:hAnsi="Geomanist Regular"/>
                <w:b/>
              </w:rPr>
            </w:pPr>
            <w:r w:rsidRPr="00772F1B">
              <w:rPr>
                <w:rFonts w:ascii="Geomanist Regular" w:hAnsi="Geomanist Regular"/>
                <w:b/>
              </w:rPr>
              <w:t>Descriere motiv</w:t>
            </w:r>
          </w:p>
        </w:tc>
        <w:tc>
          <w:tcPr>
            <w:tcW w:w="1253" w:type="dxa"/>
            <w:shd w:val="clear" w:color="auto" w:fill="EEECE1" w:themeFill="background2"/>
          </w:tcPr>
          <w:p w14:paraId="173CF779" w14:textId="77777777" w:rsidR="00772F1B" w:rsidRPr="00772F1B" w:rsidRDefault="00772F1B" w:rsidP="00127698">
            <w:pPr>
              <w:rPr>
                <w:rFonts w:ascii="Geomanist Regular" w:hAnsi="Geomanist Regular"/>
                <w:b/>
              </w:rPr>
            </w:pPr>
            <w:r w:rsidRPr="00772F1B">
              <w:rPr>
                <w:rFonts w:ascii="Geomanist Regular" w:hAnsi="Geomanist Regular"/>
                <w:b/>
              </w:rPr>
              <w:t>Mod tratare</w:t>
            </w:r>
          </w:p>
        </w:tc>
      </w:tr>
      <w:tr w:rsidR="00772F1B" w:rsidRPr="00772F1B" w14:paraId="78B42AB5" w14:textId="77777777" w:rsidTr="00127698">
        <w:tc>
          <w:tcPr>
            <w:tcW w:w="1018" w:type="dxa"/>
            <w:vMerge w:val="restart"/>
          </w:tcPr>
          <w:p w14:paraId="1241CE58" w14:textId="77777777" w:rsidR="00772F1B" w:rsidRPr="00772F1B" w:rsidRDefault="00772F1B" w:rsidP="00127698">
            <w:pPr>
              <w:rPr>
                <w:rFonts w:ascii="Geomanist Regular" w:hAnsi="Geomanist Regular"/>
              </w:rPr>
            </w:pPr>
          </w:p>
          <w:p w14:paraId="0195CFC7" w14:textId="77777777" w:rsidR="00772F1B" w:rsidRPr="00772F1B" w:rsidRDefault="00772F1B" w:rsidP="00127698">
            <w:pPr>
              <w:rPr>
                <w:rFonts w:ascii="Geomanist Regular" w:hAnsi="Geomanist Regular"/>
              </w:rPr>
            </w:pPr>
          </w:p>
          <w:p w14:paraId="6B50B58B" w14:textId="77777777" w:rsidR="00772F1B" w:rsidRPr="00772F1B" w:rsidRDefault="00772F1B" w:rsidP="00127698">
            <w:pPr>
              <w:rPr>
                <w:rFonts w:ascii="Geomanist Regular" w:hAnsi="Geomanist Regular"/>
              </w:rPr>
            </w:pPr>
          </w:p>
          <w:p w14:paraId="125194CE" w14:textId="77777777" w:rsidR="00772F1B" w:rsidRPr="00772F1B" w:rsidRDefault="00772F1B" w:rsidP="00127698">
            <w:pPr>
              <w:rPr>
                <w:rFonts w:ascii="Geomanist Regular" w:hAnsi="Geomanist Regular"/>
              </w:rPr>
            </w:pPr>
          </w:p>
          <w:p w14:paraId="5EC652DD" w14:textId="77777777" w:rsidR="00772F1B" w:rsidRPr="00772F1B" w:rsidRDefault="00772F1B" w:rsidP="00127698">
            <w:pPr>
              <w:rPr>
                <w:rFonts w:ascii="Geomanist Regular" w:hAnsi="Geomanist Regular"/>
              </w:rPr>
            </w:pPr>
          </w:p>
          <w:p w14:paraId="7965D2AE" w14:textId="77777777" w:rsidR="00772F1B" w:rsidRPr="00772F1B" w:rsidRDefault="00772F1B" w:rsidP="00127698">
            <w:pPr>
              <w:rPr>
                <w:rFonts w:ascii="Geomanist Regular" w:hAnsi="Geomanist Regular"/>
              </w:rPr>
            </w:pPr>
          </w:p>
          <w:p w14:paraId="52505AB7" w14:textId="77777777" w:rsidR="00772F1B" w:rsidRPr="00772F1B" w:rsidRDefault="00772F1B" w:rsidP="00127698">
            <w:pPr>
              <w:rPr>
                <w:rFonts w:ascii="Geomanist Regular" w:hAnsi="Geomanist Regular"/>
              </w:rPr>
            </w:pPr>
          </w:p>
          <w:p w14:paraId="6FB501E8" w14:textId="77777777" w:rsidR="00772F1B" w:rsidRPr="00772F1B" w:rsidRDefault="00772F1B" w:rsidP="00127698">
            <w:pPr>
              <w:rPr>
                <w:rFonts w:ascii="Geomanist Regular" w:hAnsi="Geomanist Regular"/>
              </w:rPr>
            </w:pPr>
          </w:p>
          <w:p w14:paraId="0E1722E9" w14:textId="77777777" w:rsidR="00772F1B" w:rsidRPr="00772F1B" w:rsidRDefault="00772F1B" w:rsidP="00127698">
            <w:pPr>
              <w:rPr>
                <w:rFonts w:ascii="Geomanist Regular" w:hAnsi="Geomanist Regular"/>
              </w:rPr>
            </w:pPr>
          </w:p>
          <w:p w14:paraId="28A3016A" w14:textId="77777777" w:rsidR="00772F1B" w:rsidRPr="00772F1B" w:rsidRDefault="00772F1B" w:rsidP="00127698">
            <w:pPr>
              <w:rPr>
                <w:rFonts w:ascii="Geomanist Regular" w:hAnsi="Geomanist Regular"/>
              </w:rPr>
            </w:pPr>
          </w:p>
          <w:p w14:paraId="1079FEE6" w14:textId="77777777" w:rsidR="00772F1B" w:rsidRPr="00772F1B" w:rsidRDefault="00772F1B" w:rsidP="00127698">
            <w:pPr>
              <w:rPr>
                <w:rFonts w:ascii="Geomanist Regular" w:hAnsi="Geomanist Regular"/>
              </w:rPr>
            </w:pPr>
          </w:p>
          <w:p w14:paraId="33348AA8" w14:textId="77777777" w:rsidR="00772F1B" w:rsidRPr="00772F1B" w:rsidRDefault="00772F1B" w:rsidP="00127698">
            <w:pPr>
              <w:rPr>
                <w:rFonts w:ascii="Geomanist Regular" w:hAnsi="Geomanist Regular"/>
              </w:rPr>
            </w:pPr>
          </w:p>
          <w:p w14:paraId="01B8255A" w14:textId="77777777" w:rsidR="00772F1B" w:rsidRPr="00772F1B" w:rsidRDefault="00772F1B" w:rsidP="00127698">
            <w:pPr>
              <w:rPr>
                <w:rFonts w:ascii="Geomanist Regular" w:hAnsi="Geomanist Regular"/>
              </w:rPr>
            </w:pPr>
            <w:r w:rsidRPr="00772F1B">
              <w:rPr>
                <w:rFonts w:ascii="Geomanist Regular" w:hAnsi="Geomanist Regular"/>
              </w:rPr>
              <w:t>DRUID</w:t>
            </w:r>
          </w:p>
        </w:tc>
        <w:tc>
          <w:tcPr>
            <w:tcW w:w="985" w:type="dxa"/>
            <w:vMerge w:val="restart"/>
          </w:tcPr>
          <w:p w14:paraId="107DAAC4" w14:textId="77777777" w:rsidR="00772F1B" w:rsidRPr="00772F1B" w:rsidRDefault="00772F1B" w:rsidP="00127698">
            <w:pPr>
              <w:rPr>
                <w:rFonts w:ascii="Geomanist Regular" w:hAnsi="Geomanist Regular"/>
              </w:rPr>
            </w:pPr>
          </w:p>
          <w:p w14:paraId="400CD61B" w14:textId="77777777" w:rsidR="00772F1B" w:rsidRPr="00772F1B" w:rsidRDefault="00772F1B" w:rsidP="00127698">
            <w:pPr>
              <w:rPr>
                <w:rFonts w:ascii="Geomanist Regular" w:hAnsi="Geomanist Regular"/>
              </w:rPr>
            </w:pPr>
          </w:p>
          <w:p w14:paraId="477E9D6E" w14:textId="77777777" w:rsidR="00772F1B" w:rsidRPr="00772F1B" w:rsidRDefault="00772F1B" w:rsidP="00127698">
            <w:pPr>
              <w:rPr>
                <w:rFonts w:ascii="Geomanist Regular" w:hAnsi="Geomanist Regular"/>
              </w:rPr>
            </w:pPr>
          </w:p>
          <w:p w14:paraId="5F6A53B5" w14:textId="77777777" w:rsidR="00772F1B" w:rsidRPr="00772F1B" w:rsidRDefault="00772F1B" w:rsidP="00127698">
            <w:pPr>
              <w:rPr>
                <w:rFonts w:ascii="Geomanist Regular" w:hAnsi="Geomanist Regular"/>
              </w:rPr>
            </w:pPr>
          </w:p>
          <w:p w14:paraId="0D1A434A" w14:textId="77777777" w:rsidR="00772F1B" w:rsidRPr="00772F1B" w:rsidRDefault="00772F1B" w:rsidP="00127698">
            <w:pPr>
              <w:rPr>
                <w:rFonts w:ascii="Geomanist Regular" w:hAnsi="Geomanist Regular"/>
              </w:rPr>
            </w:pPr>
          </w:p>
          <w:p w14:paraId="43941D03" w14:textId="77777777" w:rsidR="00772F1B" w:rsidRPr="00772F1B" w:rsidRDefault="00772F1B" w:rsidP="00127698">
            <w:pPr>
              <w:rPr>
                <w:rFonts w:ascii="Geomanist Regular" w:hAnsi="Geomanist Regular"/>
              </w:rPr>
            </w:pPr>
          </w:p>
          <w:p w14:paraId="2429DF99" w14:textId="77777777" w:rsidR="00772F1B" w:rsidRPr="00772F1B" w:rsidRDefault="00772F1B" w:rsidP="00127698">
            <w:pPr>
              <w:rPr>
                <w:rFonts w:ascii="Geomanist Regular" w:hAnsi="Geomanist Regular"/>
              </w:rPr>
            </w:pPr>
          </w:p>
          <w:p w14:paraId="7573AC72" w14:textId="77777777" w:rsidR="00772F1B" w:rsidRPr="00772F1B" w:rsidRDefault="00772F1B" w:rsidP="00127698">
            <w:pPr>
              <w:rPr>
                <w:rFonts w:ascii="Geomanist Regular" w:hAnsi="Geomanist Regular"/>
              </w:rPr>
            </w:pPr>
          </w:p>
          <w:p w14:paraId="71AB96A2" w14:textId="77777777" w:rsidR="00772F1B" w:rsidRPr="00772F1B" w:rsidRDefault="00772F1B" w:rsidP="00127698">
            <w:pPr>
              <w:rPr>
                <w:rFonts w:ascii="Geomanist Regular" w:hAnsi="Geomanist Regular"/>
              </w:rPr>
            </w:pPr>
          </w:p>
          <w:p w14:paraId="5EBEC38E" w14:textId="77777777" w:rsidR="00772F1B" w:rsidRPr="00772F1B" w:rsidRDefault="00772F1B" w:rsidP="00127698">
            <w:pPr>
              <w:rPr>
                <w:rFonts w:ascii="Geomanist Regular" w:hAnsi="Geomanist Regular"/>
              </w:rPr>
            </w:pPr>
            <w:r w:rsidRPr="00772F1B">
              <w:rPr>
                <w:rFonts w:ascii="Geomanist Regular" w:hAnsi="Geomanist Regular"/>
              </w:rPr>
              <w:t>Business</w:t>
            </w:r>
          </w:p>
        </w:tc>
        <w:tc>
          <w:tcPr>
            <w:tcW w:w="6094" w:type="dxa"/>
          </w:tcPr>
          <w:p w14:paraId="5760FE6B" w14:textId="77777777" w:rsidR="00772F1B" w:rsidRPr="00772F1B" w:rsidRDefault="00772F1B" w:rsidP="00127698">
            <w:pPr>
              <w:jc w:val="both"/>
              <w:rPr>
                <w:rFonts w:ascii="Geomanist Regular" w:hAnsi="Geomanist Regular"/>
              </w:rPr>
            </w:pPr>
            <w:r w:rsidRPr="00772F1B">
              <w:rPr>
                <w:rFonts w:ascii="Geomanist Regular" w:hAnsi="Geomanist Regular"/>
              </w:rPr>
              <w:t>Identity card is not valid. Date of birth - Missing [mrz.DateOfBirth] field in result data,</w:t>
            </w:r>
            <w:r w:rsidRPr="00055369">
              <w:rPr>
                <w:rFonts w:ascii="Geomanist Regular" w:hAnsi="Geomanist Regular"/>
                <w:color w:val="FF0000"/>
              </w:rPr>
              <w:t>Expire date - Missing [mrz.ExpireDate] field in result data</w:t>
            </w:r>
            <w:r w:rsidRPr="00772F1B">
              <w:rPr>
                <w:rFonts w:ascii="Geomanist Regular" w:hAnsi="Geomanist Regular"/>
              </w:rPr>
              <w:t>,MRZ - null,Sex - [Sex] field in empty,SIRUTA - County [] could not be located in SIRUTA.</w:t>
            </w:r>
          </w:p>
        </w:tc>
        <w:tc>
          <w:tcPr>
            <w:tcW w:w="1253" w:type="dxa"/>
          </w:tcPr>
          <w:p w14:paraId="3F0D34EC" w14:textId="0097E21E" w:rsidR="00772F1B" w:rsidRPr="00772F1B" w:rsidRDefault="00772F1B" w:rsidP="00127698">
            <w:pPr>
              <w:rPr>
                <w:rFonts w:ascii="Geomanist Regular" w:hAnsi="Geomanist Regular"/>
              </w:rPr>
            </w:pPr>
            <w:r w:rsidRPr="00772F1B">
              <w:rPr>
                <w:rFonts w:ascii="Geomanist Regular" w:hAnsi="Geomanist Regular"/>
                <w:bCs/>
                <w:color w:val="000000" w:themeColor="text1"/>
              </w:rPr>
              <w:t>Se trimite la validare manuala</w:t>
            </w:r>
            <w:r w:rsidR="00055369">
              <w:rPr>
                <w:rFonts w:ascii="Geomanist Regular" w:hAnsi="Geomanist Regular"/>
                <w:bCs/>
                <w:color w:val="000000" w:themeColor="text1"/>
              </w:rPr>
              <w:t xml:space="preserve">. </w:t>
            </w:r>
            <w:r w:rsidR="00055369" w:rsidRPr="00055369">
              <w:rPr>
                <w:rFonts w:ascii="Geomanist Regular" w:hAnsi="Geomanist Regular"/>
                <w:bCs/>
                <w:color w:val="FF0000"/>
              </w:rPr>
              <w:t>Conform propunerii, s-ar invalida automat.</w:t>
            </w:r>
          </w:p>
        </w:tc>
      </w:tr>
      <w:tr w:rsidR="00772F1B" w:rsidRPr="00772F1B" w14:paraId="11F43B33" w14:textId="77777777" w:rsidTr="00127698">
        <w:tc>
          <w:tcPr>
            <w:tcW w:w="1018" w:type="dxa"/>
            <w:vMerge/>
          </w:tcPr>
          <w:p w14:paraId="32D74DF4" w14:textId="77777777" w:rsidR="00772F1B" w:rsidRPr="00772F1B" w:rsidRDefault="00772F1B" w:rsidP="00127698">
            <w:pPr>
              <w:rPr>
                <w:rFonts w:ascii="Geomanist Regular" w:hAnsi="Geomanist Regular"/>
              </w:rPr>
            </w:pPr>
          </w:p>
        </w:tc>
        <w:tc>
          <w:tcPr>
            <w:tcW w:w="985" w:type="dxa"/>
            <w:vMerge/>
          </w:tcPr>
          <w:p w14:paraId="08D64836" w14:textId="77777777" w:rsidR="00772F1B" w:rsidRPr="00772F1B" w:rsidRDefault="00772F1B" w:rsidP="00127698">
            <w:pPr>
              <w:rPr>
                <w:rFonts w:ascii="Geomanist Regular" w:hAnsi="Geomanist Regular"/>
              </w:rPr>
            </w:pPr>
          </w:p>
        </w:tc>
        <w:tc>
          <w:tcPr>
            <w:tcW w:w="6094" w:type="dxa"/>
          </w:tcPr>
          <w:p w14:paraId="1F9CE66F" w14:textId="77777777" w:rsidR="00772F1B" w:rsidRPr="00772F1B" w:rsidRDefault="00772F1B" w:rsidP="00127698">
            <w:pPr>
              <w:rPr>
                <w:rFonts w:ascii="Geomanist Regular" w:hAnsi="Geomanist Regular"/>
              </w:rPr>
            </w:pPr>
            <w:r w:rsidRPr="00772F1B">
              <w:rPr>
                <w:rFonts w:ascii="Geomanist Regular" w:hAnsi="Geomanist Regular"/>
              </w:rPr>
              <w:t xml:space="preserve">Identity card is not valid. </w:t>
            </w:r>
            <w:r w:rsidRPr="00055369">
              <w:rPr>
                <w:rFonts w:ascii="Geomanist Regular" w:hAnsi="Geomanist Regular"/>
                <w:color w:val="FF0000"/>
              </w:rPr>
              <w:t>Expire date - [ExpireDate] document is expired</w:t>
            </w:r>
            <w:r w:rsidRPr="00772F1B">
              <w:rPr>
                <w:rFonts w:ascii="Geomanist Regular" w:hAnsi="Geomanist Regular"/>
              </w:rPr>
              <w:t>,Sex - [Sex] field in empty.</w:t>
            </w:r>
          </w:p>
        </w:tc>
        <w:tc>
          <w:tcPr>
            <w:tcW w:w="1253" w:type="dxa"/>
          </w:tcPr>
          <w:p w14:paraId="6140E73F" w14:textId="37641A1C" w:rsidR="00772F1B" w:rsidRPr="00772F1B" w:rsidRDefault="00772F1B" w:rsidP="00127698">
            <w:pPr>
              <w:rPr>
                <w:rFonts w:ascii="Geomanist Regular" w:hAnsi="Geomanist Regular"/>
              </w:rPr>
            </w:pPr>
            <w:r w:rsidRPr="00772F1B">
              <w:rPr>
                <w:rFonts w:ascii="Geomanist Regular" w:hAnsi="Geomanist Regular"/>
                <w:bCs/>
                <w:color w:val="000000" w:themeColor="text1"/>
              </w:rPr>
              <w:t>Se trimite la validare manuala</w:t>
            </w:r>
            <w:r w:rsidR="00055369" w:rsidRPr="00055369">
              <w:rPr>
                <w:rFonts w:ascii="Geomanist Regular" w:hAnsi="Geomanist Regular"/>
                <w:bCs/>
                <w:color w:val="FF0000"/>
              </w:rPr>
              <w:t xml:space="preserve"> </w:t>
            </w:r>
            <w:r w:rsidR="00055369" w:rsidRPr="00055369">
              <w:rPr>
                <w:rFonts w:ascii="Geomanist Regular" w:hAnsi="Geomanist Regular"/>
                <w:bCs/>
                <w:color w:val="FF0000"/>
              </w:rPr>
              <w:t>Conform propunerii, s-ar invalida automat.</w:t>
            </w:r>
          </w:p>
        </w:tc>
      </w:tr>
      <w:tr w:rsidR="00772F1B" w:rsidRPr="00772F1B" w14:paraId="377B5E5F" w14:textId="77777777" w:rsidTr="00127698">
        <w:tc>
          <w:tcPr>
            <w:tcW w:w="1018" w:type="dxa"/>
            <w:vMerge/>
          </w:tcPr>
          <w:p w14:paraId="618FC8CD" w14:textId="77777777" w:rsidR="00772F1B" w:rsidRPr="00772F1B" w:rsidRDefault="00772F1B" w:rsidP="00127698">
            <w:pPr>
              <w:rPr>
                <w:rFonts w:ascii="Geomanist Regular" w:hAnsi="Geomanist Regular"/>
              </w:rPr>
            </w:pPr>
          </w:p>
        </w:tc>
        <w:tc>
          <w:tcPr>
            <w:tcW w:w="985" w:type="dxa"/>
            <w:vMerge/>
          </w:tcPr>
          <w:p w14:paraId="64173FEE" w14:textId="77777777" w:rsidR="00772F1B" w:rsidRPr="00772F1B" w:rsidRDefault="00772F1B" w:rsidP="00127698">
            <w:pPr>
              <w:rPr>
                <w:rFonts w:ascii="Geomanist Regular" w:hAnsi="Geomanist Regular"/>
              </w:rPr>
            </w:pPr>
          </w:p>
        </w:tc>
        <w:tc>
          <w:tcPr>
            <w:tcW w:w="6094" w:type="dxa"/>
          </w:tcPr>
          <w:p w14:paraId="6AFC7708" w14:textId="77777777" w:rsidR="00772F1B" w:rsidRPr="00772F1B" w:rsidRDefault="00772F1B" w:rsidP="00127698">
            <w:pPr>
              <w:rPr>
                <w:rFonts w:ascii="Geomanist Regular" w:hAnsi="Geomanist Regular"/>
              </w:rPr>
            </w:pPr>
            <w:r w:rsidRPr="00772F1B">
              <w:rPr>
                <w:rFonts w:ascii="Geomanist Regular" w:hAnsi="Geomanist Regular"/>
              </w:rPr>
              <w:t>Identity card is not valid. Expire date - [ExpireDate] document is expired.</w:t>
            </w:r>
          </w:p>
        </w:tc>
        <w:tc>
          <w:tcPr>
            <w:tcW w:w="1253" w:type="dxa"/>
          </w:tcPr>
          <w:p w14:paraId="726F6B7C" w14:textId="677C5EFC" w:rsidR="00772F1B" w:rsidRPr="00772F1B" w:rsidRDefault="00772F1B" w:rsidP="00055369">
            <w:pPr>
              <w:rPr>
                <w:rFonts w:ascii="Geomanist Regular" w:hAnsi="Geomanist Regular"/>
              </w:rPr>
            </w:pPr>
            <w:r w:rsidRPr="00772F1B">
              <w:rPr>
                <w:rFonts w:ascii="Geomanist Regular" w:hAnsi="Geomanist Regular"/>
                <w:bCs/>
                <w:color w:val="000000" w:themeColor="text1"/>
              </w:rPr>
              <w:t>Se anuleaza cererea</w:t>
            </w:r>
            <w:r w:rsidR="00055369">
              <w:rPr>
                <w:rFonts w:ascii="Geomanist Regular" w:hAnsi="Geomanist Regular"/>
                <w:bCs/>
                <w:color w:val="000000" w:themeColor="text1"/>
              </w:rPr>
              <w:t xml:space="preserve">. </w:t>
            </w:r>
            <w:r w:rsidR="00055369" w:rsidRPr="00055369">
              <w:rPr>
                <w:rFonts w:ascii="Geomanist Regular" w:hAnsi="Geomanist Regular"/>
                <w:bCs/>
                <w:color w:val="FF0000"/>
              </w:rPr>
              <w:t>Trebuie sa ne hotaram, in functie de ce alegem.</w:t>
            </w:r>
          </w:p>
        </w:tc>
      </w:tr>
      <w:tr w:rsidR="00772F1B" w:rsidRPr="00772F1B" w14:paraId="19821AF2" w14:textId="77777777" w:rsidTr="00127698">
        <w:tc>
          <w:tcPr>
            <w:tcW w:w="1018" w:type="dxa"/>
            <w:vMerge/>
          </w:tcPr>
          <w:p w14:paraId="12E032C3" w14:textId="77777777" w:rsidR="00772F1B" w:rsidRPr="00772F1B" w:rsidRDefault="00772F1B" w:rsidP="00127698">
            <w:pPr>
              <w:rPr>
                <w:rFonts w:ascii="Geomanist Regular" w:hAnsi="Geomanist Regular"/>
              </w:rPr>
            </w:pPr>
          </w:p>
        </w:tc>
        <w:tc>
          <w:tcPr>
            <w:tcW w:w="985" w:type="dxa"/>
            <w:vMerge/>
          </w:tcPr>
          <w:p w14:paraId="3E082AEC" w14:textId="77777777" w:rsidR="00772F1B" w:rsidRPr="00772F1B" w:rsidRDefault="00772F1B" w:rsidP="00127698">
            <w:pPr>
              <w:rPr>
                <w:rFonts w:ascii="Geomanist Regular" w:hAnsi="Geomanist Regular"/>
              </w:rPr>
            </w:pPr>
          </w:p>
        </w:tc>
        <w:tc>
          <w:tcPr>
            <w:tcW w:w="6094" w:type="dxa"/>
          </w:tcPr>
          <w:p w14:paraId="5A636F88" w14:textId="77777777" w:rsidR="00772F1B" w:rsidRPr="00772F1B" w:rsidRDefault="00772F1B" w:rsidP="00127698">
            <w:pPr>
              <w:rPr>
                <w:rFonts w:ascii="Geomanist Regular" w:hAnsi="Geomanist Regular"/>
              </w:rPr>
            </w:pPr>
            <w:r w:rsidRPr="00772F1B">
              <w:rPr>
                <w:rFonts w:ascii="Geomanist Regular" w:hAnsi="Geomanist Regular"/>
              </w:rPr>
              <w:t>Identity card is not valid. Sex - [Sex] field in empty,SIRUTA - County [xxxxxx] could not be located in SIRUTA.</w:t>
            </w:r>
          </w:p>
        </w:tc>
        <w:tc>
          <w:tcPr>
            <w:tcW w:w="1253" w:type="dxa"/>
          </w:tcPr>
          <w:p w14:paraId="33BA9F68" w14:textId="77777777" w:rsidR="00772F1B" w:rsidRPr="00772F1B" w:rsidRDefault="00772F1B" w:rsidP="00127698">
            <w:pPr>
              <w:rPr>
                <w:rFonts w:ascii="Geomanist Regular" w:hAnsi="Geomanist Regular"/>
              </w:rPr>
            </w:pPr>
            <w:r w:rsidRPr="00772F1B">
              <w:rPr>
                <w:rFonts w:ascii="Geomanist Regular" w:hAnsi="Geomanist Regular"/>
                <w:bCs/>
                <w:color w:val="000000" w:themeColor="text1"/>
              </w:rPr>
              <w:t>Se trimite la validare manuala</w:t>
            </w:r>
          </w:p>
        </w:tc>
      </w:tr>
      <w:tr w:rsidR="00772F1B" w:rsidRPr="00772F1B" w14:paraId="00E8FFC6" w14:textId="77777777" w:rsidTr="00127698">
        <w:tc>
          <w:tcPr>
            <w:tcW w:w="1018" w:type="dxa"/>
            <w:vMerge/>
          </w:tcPr>
          <w:p w14:paraId="2F50784D" w14:textId="77777777" w:rsidR="00772F1B" w:rsidRPr="00772F1B" w:rsidRDefault="00772F1B" w:rsidP="00127698">
            <w:pPr>
              <w:rPr>
                <w:rFonts w:ascii="Geomanist Regular" w:hAnsi="Geomanist Regular"/>
              </w:rPr>
            </w:pPr>
          </w:p>
        </w:tc>
        <w:tc>
          <w:tcPr>
            <w:tcW w:w="985" w:type="dxa"/>
            <w:vMerge/>
          </w:tcPr>
          <w:p w14:paraId="3D23F944" w14:textId="77777777" w:rsidR="00772F1B" w:rsidRPr="00772F1B" w:rsidRDefault="00772F1B" w:rsidP="00127698">
            <w:pPr>
              <w:rPr>
                <w:rFonts w:ascii="Geomanist Regular" w:hAnsi="Geomanist Regular"/>
              </w:rPr>
            </w:pPr>
          </w:p>
        </w:tc>
        <w:tc>
          <w:tcPr>
            <w:tcW w:w="6094" w:type="dxa"/>
          </w:tcPr>
          <w:p w14:paraId="281E70A2" w14:textId="77777777" w:rsidR="00772F1B" w:rsidRPr="00772F1B" w:rsidRDefault="00772F1B" w:rsidP="00127698">
            <w:pPr>
              <w:rPr>
                <w:rFonts w:ascii="Geomanist Regular" w:hAnsi="Geomanist Regular"/>
              </w:rPr>
            </w:pPr>
            <w:r w:rsidRPr="00772F1B">
              <w:rPr>
                <w:rFonts w:ascii="Geomanist Regular" w:hAnsi="Geomanist Regular"/>
              </w:rPr>
              <w:t>Identity card is not valid. Sex - [Sex] field in empty</w:t>
            </w:r>
          </w:p>
        </w:tc>
        <w:tc>
          <w:tcPr>
            <w:tcW w:w="1253" w:type="dxa"/>
          </w:tcPr>
          <w:p w14:paraId="32D3C2E8" w14:textId="77777777" w:rsidR="00772F1B" w:rsidRPr="00772F1B" w:rsidRDefault="00772F1B" w:rsidP="00127698">
            <w:pPr>
              <w:rPr>
                <w:rFonts w:ascii="Geomanist Regular" w:hAnsi="Geomanist Regular"/>
              </w:rPr>
            </w:pPr>
            <w:r w:rsidRPr="00772F1B">
              <w:rPr>
                <w:rFonts w:ascii="Geomanist Regular" w:hAnsi="Geomanist Regular"/>
                <w:bCs/>
                <w:color w:val="000000" w:themeColor="text1"/>
              </w:rPr>
              <w:t>Se trimite la validare manuala</w:t>
            </w:r>
          </w:p>
        </w:tc>
      </w:tr>
      <w:tr w:rsidR="00772F1B" w:rsidRPr="00772F1B" w14:paraId="55721AAB" w14:textId="77777777" w:rsidTr="00127698">
        <w:tc>
          <w:tcPr>
            <w:tcW w:w="1018" w:type="dxa"/>
            <w:vMerge/>
          </w:tcPr>
          <w:p w14:paraId="05A8F8F8" w14:textId="77777777" w:rsidR="00772F1B" w:rsidRPr="00772F1B" w:rsidRDefault="00772F1B" w:rsidP="00127698">
            <w:pPr>
              <w:rPr>
                <w:rFonts w:ascii="Geomanist Regular" w:hAnsi="Geomanist Regular"/>
              </w:rPr>
            </w:pPr>
          </w:p>
        </w:tc>
        <w:tc>
          <w:tcPr>
            <w:tcW w:w="985" w:type="dxa"/>
            <w:vMerge/>
          </w:tcPr>
          <w:p w14:paraId="3E63F1C0" w14:textId="77777777" w:rsidR="00772F1B" w:rsidRPr="00772F1B" w:rsidRDefault="00772F1B" w:rsidP="00127698">
            <w:pPr>
              <w:rPr>
                <w:rFonts w:ascii="Geomanist Regular" w:hAnsi="Geomanist Regular"/>
              </w:rPr>
            </w:pPr>
          </w:p>
        </w:tc>
        <w:tc>
          <w:tcPr>
            <w:tcW w:w="6094" w:type="dxa"/>
          </w:tcPr>
          <w:p w14:paraId="1B3E25CE" w14:textId="77777777" w:rsidR="00772F1B" w:rsidRPr="00772F1B" w:rsidRDefault="00772F1B" w:rsidP="00127698">
            <w:pPr>
              <w:rPr>
                <w:rFonts w:ascii="Geomanist Regular" w:hAnsi="Geomanist Regular"/>
              </w:rPr>
            </w:pPr>
            <w:r w:rsidRPr="00772F1B">
              <w:rPr>
                <w:rFonts w:ascii="Geomanist Regular" w:hAnsi="Geomanist Regular"/>
              </w:rPr>
              <w:t>Identity card is not valid. SIRUTA - City [xxxxxx] could not be located in SIRUTA in county [xx].</w:t>
            </w:r>
          </w:p>
        </w:tc>
        <w:tc>
          <w:tcPr>
            <w:tcW w:w="1253" w:type="dxa"/>
          </w:tcPr>
          <w:p w14:paraId="3A3D1C43" w14:textId="77777777" w:rsidR="00772F1B" w:rsidRPr="00772F1B" w:rsidRDefault="00772F1B" w:rsidP="00127698">
            <w:pPr>
              <w:rPr>
                <w:rFonts w:ascii="Geomanist Regular" w:hAnsi="Geomanist Regular"/>
              </w:rPr>
            </w:pPr>
            <w:r w:rsidRPr="00772F1B">
              <w:rPr>
                <w:rFonts w:ascii="Geomanist Regular" w:hAnsi="Geomanist Regular"/>
              </w:rPr>
              <w:t>Se trimite la validare manuala</w:t>
            </w:r>
          </w:p>
        </w:tc>
      </w:tr>
      <w:tr w:rsidR="00772F1B" w:rsidRPr="00772F1B" w14:paraId="3A64C2D2" w14:textId="77777777" w:rsidTr="00127698">
        <w:tc>
          <w:tcPr>
            <w:tcW w:w="1018" w:type="dxa"/>
            <w:vMerge/>
          </w:tcPr>
          <w:p w14:paraId="1575F448" w14:textId="77777777" w:rsidR="00772F1B" w:rsidRPr="00772F1B" w:rsidRDefault="00772F1B" w:rsidP="00127698">
            <w:pPr>
              <w:rPr>
                <w:rFonts w:ascii="Geomanist Regular" w:hAnsi="Geomanist Regular"/>
              </w:rPr>
            </w:pPr>
          </w:p>
        </w:tc>
        <w:tc>
          <w:tcPr>
            <w:tcW w:w="985" w:type="dxa"/>
            <w:vMerge w:val="restart"/>
          </w:tcPr>
          <w:p w14:paraId="69291FAF" w14:textId="77777777" w:rsidR="00772F1B" w:rsidRPr="00772F1B" w:rsidRDefault="00772F1B" w:rsidP="00127698">
            <w:pPr>
              <w:rPr>
                <w:rFonts w:ascii="Geomanist Regular" w:hAnsi="Geomanist Regular"/>
              </w:rPr>
            </w:pPr>
          </w:p>
          <w:p w14:paraId="69B158E2" w14:textId="77777777" w:rsidR="00772F1B" w:rsidRPr="00772F1B" w:rsidRDefault="00772F1B" w:rsidP="00127698">
            <w:pPr>
              <w:rPr>
                <w:rFonts w:ascii="Geomanist Regular" w:hAnsi="Geomanist Regular"/>
              </w:rPr>
            </w:pPr>
          </w:p>
          <w:p w14:paraId="53ABCDE9" w14:textId="77777777" w:rsidR="00772F1B" w:rsidRPr="00772F1B" w:rsidRDefault="00772F1B" w:rsidP="00127698">
            <w:pPr>
              <w:rPr>
                <w:rFonts w:ascii="Geomanist Regular" w:hAnsi="Geomanist Regular"/>
              </w:rPr>
            </w:pPr>
          </w:p>
          <w:p w14:paraId="01074E7F" w14:textId="77777777" w:rsidR="00772F1B" w:rsidRPr="00772F1B" w:rsidRDefault="00772F1B" w:rsidP="00127698">
            <w:pPr>
              <w:rPr>
                <w:rFonts w:ascii="Geomanist Regular" w:hAnsi="Geomanist Regular"/>
              </w:rPr>
            </w:pPr>
          </w:p>
          <w:p w14:paraId="105B125D" w14:textId="77777777" w:rsidR="00772F1B" w:rsidRPr="00772F1B" w:rsidRDefault="00772F1B" w:rsidP="00127698">
            <w:pPr>
              <w:rPr>
                <w:rFonts w:ascii="Geomanist Regular" w:hAnsi="Geomanist Regular"/>
              </w:rPr>
            </w:pPr>
          </w:p>
          <w:p w14:paraId="10DC446B" w14:textId="77777777" w:rsidR="00772F1B" w:rsidRPr="00772F1B" w:rsidRDefault="00772F1B" w:rsidP="00127698">
            <w:pPr>
              <w:rPr>
                <w:rFonts w:ascii="Geomanist Regular" w:hAnsi="Geomanist Regular"/>
              </w:rPr>
            </w:pPr>
            <w:r w:rsidRPr="00772F1B">
              <w:rPr>
                <w:rFonts w:ascii="Geomanist Regular" w:hAnsi="Geomanist Regular"/>
              </w:rPr>
              <w:t>Tehnic</w:t>
            </w:r>
          </w:p>
        </w:tc>
        <w:tc>
          <w:tcPr>
            <w:tcW w:w="6094" w:type="dxa"/>
          </w:tcPr>
          <w:p w14:paraId="6D39788D" w14:textId="77777777" w:rsidR="00772F1B" w:rsidRPr="00772F1B" w:rsidRDefault="00772F1B" w:rsidP="00127698">
            <w:pPr>
              <w:rPr>
                <w:rFonts w:ascii="Geomanist Regular" w:hAnsi="Geomanist Regular"/>
              </w:rPr>
            </w:pPr>
            <w:r w:rsidRPr="00772F1B">
              <w:rPr>
                <w:rFonts w:ascii="Geomanist Regular" w:hAnsi="Geomanist Regular"/>
              </w:rPr>
              <w:t>DRUID OCR call error: 500 Internal Server Error</w:t>
            </w:r>
            <w:r w:rsidRPr="00772F1B">
              <w:rPr>
                <w:rFonts w:ascii="Geomanist Regular" w:hAnsi="Geomanist Regular"/>
                <w:b/>
                <w:bCs/>
                <w:color w:val="FF0000"/>
              </w:rPr>
              <w:t xml:space="preserve"> </w:t>
            </w:r>
          </w:p>
        </w:tc>
        <w:tc>
          <w:tcPr>
            <w:tcW w:w="1253" w:type="dxa"/>
          </w:tcPr>
          <w:p w14:paraId="50D299D8" w14:textId="7060DB10" w:rsidR="00772F1B" w:rsidRPr="00772F1B" w:rsidRDefault="00772F1B" w:rsidP="00E45215">
            <w:pPr>
              <w:rPr>
                <w:rFonts w:ascii="Geomanist Regular" w:hAnsi="Geomanist Regular"/>
              </w:rPr>
            </w:pPr>
            <w:r w:rsidRPr="00772F1B">
              <w:rPr>
                <w:rFonts w:ascii="Geomanist Regular" w:hAnsi="Geomanist Regular"/>
              </w:rPr>
              <w:t xml:space="preserve">Dupa cel de-al 5-lea retry </w:t>
            </w:r>
            <w:proofErr w:type="gramStart"/>
            <w:r w:rsidRPr="00772F1B">
              <w:rPr>
                <w:rFonts w:ascii="Geomanist Regular" w:hAnsi="Geomanist Regular"/>
              </w:rPr>
              <w:t>( la</w:t>
            </w:r>
            <w:proofErr w:type="gramEnd"/>
            <w:r w:rsidRPr="00772F1B">
              <w:rPr>
                <w:rFonts w:ascii="Geomanist Regular" w:hAnsi="Geomanist Regular"/>
              </w:rPr>
              <w:t xml:space="preserve"> 5 min) cu acelasi raspuns se trimite la validare manuala</w:t>
            </w:r>
            <w:r w:rsidR="00055369">
              <w:rPr>
                <w:rFonts w:ascii="Geomanist Regular" w:hAnsi="Geomanist Regular"/>
              </w:rPr>
              <w:t xml:space="preserve">. </w:t>
            </w:r>
            <w:r w:rsidR="00E45215">
              <w:rPr>
                <w:rFonts w:ascii="Geomanist Regular" w:hAnsi="Geomanist Regular"/>
                <w:color w:val="FF0000"/>
              </w:rPr>
              <w:t>Si cu optiunea de retry.</w:t>
            </w:r>
            <w:r w:rsidR="00055369" w:rsidRPr="00E45215">
              <w:rPr>
                <w:rFonts w:ascii="Geomanist Regular" w:hAnsi="Geomanist Regular"/>
                <w:color w:val="FF0000"/>
              </w:rPr>
              <w:t xml:space="preserve"> </w:t>
            </w:r>
          </w:p>
        </w:tc>
      </w:tr>
      <w:tr w:rsidR="00772F1B" w:rsidRPr="00772F1B" w14:paraId="7639743D" w14:textId="77777777" w:rsidTr="00127698">
        <w:tc>
          <w:tcPr>
            <w:tcW w:w="1018" w:type="dxa"/>
            <w:vMerge/>
          </w:tcPr>
          <w:p w14:paraId="4692B37A" w14:textId="77777777" w:rsidR="00772F1B" w:rsidRPr="00772F1B" w:rsidRDefault="00772F1B" w:rsidP="00127698">
            <w:pPr>
              <w:rPr>
                <w:rFonts w:ascii="Geomanist Regular" w:hAnsi="Geomanist Regular"/>
              </w:rPr>
            </w:pPr>
          </w:p>
        </w:tc>
        <w:tc>
          <w:tcPr>
            <w:tcW w:w="985" w:type="dxa"/>
            <w:vMerge/>
          </w:tcPr>
          <w:p w14:paraId="04FC2A36" w14:textId="77777777" w:rsidR="00772F1B" w:rsidRPr="00772F1B" w:rsidRDefault="00772F1B" w:rsidP="00127698">
            <w:pPr>
              <w:rPr>
                <w:rFonts w:ascii="Geomanist Regular" w:hAnsi="Geomanist Regular"/>
              </w:rPr>
            </w:pPr>
          </w:p>
        </w:tc>
        <w:tc>
          <w:tcPr>
            <w:tcW w:w="6094" w:type="dxa"/>
          </w:tcPr>
          <w:p w14:paraId="58EC19C1" w14:textId="77777777" w:rsidR="00772F1B" w:rsidRPr="00772F1B" w:rsidRDefault="00772F1B" w:rsidP="00127698">
            <w:pPr>
              <w:rPr>
                <w:rFonts w:ascii="Geomanist Regular" w:hAnsi="Geomanist Regular"/>
              </w:rPr>
            </w:pPr>
            <w:r w:rsidRPr="00772F1B">
              <w:rPr>
                <w:rFonts w:ascii="Geomanist Regular" w:hAnsi="Geomanist Regular"/>
              </w:rPr>
              <w:t>Verification could not be performed. NoMatch</w:t>
            </w:r>
          </w:p>
        </w:tc>
        <w:tc>
          <w:tcPr>
            <w:tcW w:w="1253" w:type="dxa"/>
          </w:tcPr>
          <w:p w14:paraId="74A4ED88" w14:textId="09F92A4B" w:rsidR="00772F1B" w:rsidRPr="00772F1B" w:rsidRDefault="00772F1B" w:rsidP="00127698">
            <w:pPr>
              <w:rPr>
                <w:rFonts w:ascii="Geomanist Regular" w:hAnsi="Geomanist Regular"/>
              </w:rPr>
            </w:pPr>
            <w:r w:rsidRPr="00772F1B">
              <w:rPr>
                <w:rFonts w:ascii="Geomanist Regular" w:hAnsi="Geomanist Regular"/>
              </w:rPr>
              <w:t>Se trimite la validare manuala</w:t>
            </w:r>
            <w:r w:rsidR="00E45215">
              <w:rPr>
                <w:rFonts w:ascii="Geomanist Regular" w:hAnsi="Geomanist Regular"/>
              </w:rPr>
              <w:t xml:space="preserve">. </w:t>
            </w:r>
            <w:r w:rsidR="00E45215" w:rsidRPr="00E45215">
              <w:rPr>
                <w:rFonts w:ascii="Geomanist Regular" w:hAnsi="Geomanist Regular"/>
                <w:color w:val="FF0000"/>
              </w:rPr>
              <w:t xml:space="preserve">Nu stiu ce </w:t>
            </w:r>
            <w:r w:rsidR="00E45215" w:rsidRPr="00E45215">
              <w:rPr>
                <w:rFonts w:ascii="Geomanist Regular" w:hAnsi="Geomanist Regular"/>
                <w:color w:val="FF0000"/>
              </w:rPr>
              <w:lastRenderedPageBreak/>
              <w:t>inseamna aceasta eroare.</w:t>
            </w:r>
          </w:p>
        </w:tc>
      </w:tr>
      <w:tr w:rsidR="00772F1B" w:rsidRPr="00772F1B" w14:paraId="7F3EDAD1" w14:textId="77777777" w:rsidTr="00127698">
        <w:tc>
          <w:tcPr>
            <w:tcW w:w="1018" w:type="dxa"/>
            <w:vMerge/>
          </w:tcPr>
          <w:p w14:paraId="152D2F7D" w14:textId="77777777" w:rsidR="00772F1B" w:rsidRPr="00772F1B" w:rsidRDefault="00772F1B" w:rsidP="00127698">
            <w:pPr>
              <w:rPr>
                <w:rFonts w:ascii="Geomanist Regular" w:hAnsi="Geomanist Regular"/>
              </w:rPr>
            </w:pPr>
          </w:p>
        </w:tc>
        <w:tc>
          <w:tcPr>
            <w:tcW w:w="985" w:type="dxa"/>
            <w:vMerge/>
          </w:tcPr>
          <w:p w14:paraId="01839479" w14:textId="77777777" w:rsidR="00772F1B" w:rsidRPr="00772F1B" w:rsidRDefault="00772F1B" w:rsidP="00127698">
            <w:pPr>
              <w:rPr>
                <w:rFonts w:ascii="Geomanist Regular" w:hAnsi="Geomanist Regular"/>
              </w:rPr>
            </w:pPr>
          </w:p>
        </w:tc>
        <w:tc>
          <w:tcPr>
            <w:tcW w:w="6094" w:type="dxa"/>
          </w:tcPr>
          <w:p w14:paraId="2FE39311" w14:textId="77777777" w:rsidR="00772F1B" w:rsidRPr="00772F1B" w:rsidRDefault="00772F1B" w:rsidP="00127698">
            <w:pPr>
              <w:rPr>
                <w:rFonts w:ascii="Geomanist Regular" w:hAnsi="Geomanist Regular"/>
              </w:rPr>
            </w:pPr>
            <w:r w:rsidRPr="00772F1B">
              <w:rPr>
                <w:rFonts w:ascii="Geomanist Regular" w:hAnsi="Geomanist Regular"/>
              </w:rPr>
              <w:t>DRUID OCR call error: 404 Not Found</w:t>
            </w:r>
            <w:r w:rsidRPr="00772F1B">
              <w:rPr>
                <w:rFonts w:cs="Calibri"/>
              </w:rPr>
              <w:t>  </w:t>
            </w:r>
          </w:p>
        </w:tc>
        <w:tc>
          <w:tcPr>
            <w:tcW w:w="1253" w:type="dxa"/>
          </w:tcPr>
          <w:p w14:paraId="488DB3FD" w14:textId="63BE29B4" w:rsidR="00772F1B" w:rsidRPr="00772F1B" w:rsidRDefault="00772F1B" w:rsidP="00127698">
            <w:pPr>
              <w:rPr>
                <w:rFonts w:ascii="Geomanist Regular" w:hAnsi="Geomanist Regular"/>
              </w:rPr>
            </w:pPr>
            <w:r w:rsidRPr="00772F1B">
              <w:rPr>
                <w:rFonts w:ascii="Geomanist Regular" w:hAnsi="Geomanist Regular"/>
              </w:rPr>
              <w:t xml:space="preserve">Dupa cel de-al 5-lea retry </w:t>
            </w:r>
            <w:proofErr w:type="gramStart"/>
            <w:r w:rsidRPr="00772F1B">
              <w:rPr>
                <w:rFonts w:ascii="Geomanist Regular" w:hAnsi="Geomanist Regular"/>
              </w:rPr>
              <w:t>( la</w:t>
            </w:r>
            <w:proofErr w:type="gramEnd"/>
            <w:r w:rsidRPr="00772F1B">
              <w:rPr>
                <w:rFonts w:ascii="Geomanist Regular" w:hAnsi="Geomanist Regular"/>
              </w:rPr>
              <w:t xml:space="preserve"> 5 min) cu acelasi raspuns se trimite la validare manuala</w:t>
            </w:r>
            <w:r w:rsidR="00E45215">
              <w:rPr>
                <w:rFonts w:ascii="Geomanist Regular" w:hAnsi="Geomanist Regular"/>
              </w:rPr>
              <w:t xml:space="preserve">. </w:t>
            </w:r>
            <w:r w:rsidR="00E45215" w:rsidRPr="00E45215">
              <w:rPr>
                <w:rFonts w:ascii="Geomanist Regular" w:hAnsi="Geomanist Regular"/>
                <w:color w:val="FF0000"/>
              </w:rPr>
              <w:t>Cu optiune de retry.</w:t>
            </w:r>
          </w:p>
        </w:tc>
      </w:tr>
      <w:tr w:rsidR="00772F1B" w:rsidRPr="00772F1B" w14:paraId="02D9ECE9" w14:textId="77777777" w:rsidTr="00127698">
        <w:tc>
          <w:tcPr>
            <w:tcW w:w="1018" w:type="dxa"/>
          </w:tcPr>
          <w:p w14:paraId="295D8DA5" w14:textId="77777777" w:rsidR="00772F1B" w:rsidRPr="00772F1B" w:rsidRDefault="00772F1B" w:rsidP="00127698">
            <w:pPr>
              <w:rPr>
                <w:rFonts w:ascii="Geomanist Regular" w:hAnsi="Geomanist Regular"/>
              </w:rPr>
            </w:pPr>
          </w:p>
        </w:tc>
        <w:tc>
          <w:tcPr>
            <w:tcW w:w="985" w:type="dxa"/>
          </w:tcPr>
          <w:p w14:paraId="050FC764" w14:textId="77777777" w:rsidR="00772F1B" w:rsidRPr="00772F1B" w:rsidRDefault="00772F1B" w:rsidP="00127698">
            <w:pPr>
              <w:rPr>
                <w:rFonts w:ascii="Geomanist Regular" w:hAnsi="Geomanist Regular"/>
              </w:rPr>
            </w:pPr>
            <w:r w:rsidRPr="00772F1B">
              <w:rPr>
                <w:rFonts w:ascii="Geomanist Regular" w:hAnsi="Geomanist Regular"/>
              </w:rPr>
              <w:t>General</w:t>
            </w:r>
          </w:p>
        </w:tc>
        <w:tc>
          <w:tcPr>
            <w:tcW w:w="6094" w:type="dxa"/>
          </w:tcPr>
          <w:p w14:paraId="4960EFA4" w14:textId="77777777" w:rsidR="00772F1B" w:rsidRPr="00772F1B" w:rsidRDefault="00772F1B" w:rsidP="00127698">
            <w:pPr>
              <w:rPr>
                <w:rFonts w:ascii="Geomanist Regular" w:hAnsi="Geomanist Regular"/>
              </w:rPr>
            </w:pPr>
            <w:r w:rsidRPr="00772F1B">
              <w:rPr>
                <w:rFonts w:ascii="Geomanist Regular" w:hAnsi="Geomanist Regular"/>
              </w:rPr>
              <w:t>General error daca primim CNP de 14 caractere</w:t>
            </w:r>
          </w:p>
        </w:tc>
        <w:tc>
          <w:tcPr>
            <w:tcW w:w="1253" w:type="dxa"/>
          </w:tcPr>
          <w:p w14:paraId="26D635C7" w14:textId="7E35A86F" w:rsidR="00772F1B" w:rsidRPr="00772F1B" w:rsidRDefault="00772F1B" w:rsidP="00127698">
            <w:pPr>
              <w:rPr>
                <w:rFonts w:ascii="Geomanist Regular" w:hAnsi="Geomanist Regular"/>
              </w:rPr>
            </w:pPr>
            <w:r w:rsidRPr="00772F1B">
              <w:rPr>
                <w:rFonts w:ascii="Geomanist Regular" w:hAnsi="Geomanist Regular"/>
              </w:rPr>
              <w:t>Se trimite la validare manuala</w:t>
            </w:r>
            <w:r w:rsidR="00E45215">
              <w:rPr>
                <w:rFonts w:ascii="Geomanist Regular" w:hAnsi="Geomanist Regular"/>
              </w:rPr>
              <w:t xml:space="preserve">. </w:t>
            </w:r>
            <w:r w:rsidR="00E45215" w:rsidRPr="00E45215">
              <w:rPr>
                <w:rFonts w:ascii="Geomanist Regular" w:hAnsi="Geomanist Regular"/>
                <w:color w:val="FF0000"/>
              </w:rPr>
              <w:t>Cu afisarea CNP-ului gresit sau nu? Noi acum nici nu il salvam</w:t>
            </w:r>
            <w:r w:rsidR="00E45215">
              <w:rPr>
                <w:rFonts w:ascii="Geomanist Regular" w:hAnsi="Geomanist Regular"/>
                <w:color w:val="FF0000"/>
              </w:rPr>
              <w:t xml:space="preserve"> in Core</w:t>
            </w:r>
            <w:r w:rsidR="00E45215" w:rsidRPr="00E45215">
              <w:rPr>
                <w:rFonts w:ascii="Geomanist Regular" w:hAnsi="Geomanist Regular"/>
                <w:color w:val="FF0000"/>
              </w:rPr>
              <w:t xml:space="preserve"> daca vine gresit. In generic error pot fi si alte motive, acesta fiind doar un exemplu.</w:t>
            </w:r>
          </w:p>
        </w:tc>
      </w:tr>
      <w:tr w:rsidR="00772F1B" w:rsidRPr="00772F1B" w14:paraId="428C98E6" w14:textId="77777777" w:rsidTr="00127698">
        <w:tc>
          <w:tcPr>
            <w:tcW w:w="9350" w:type="dxa"/>
            <w:gridSpan w:val="4"/>
            <w:shd w:val="clear" w:color="auto" w:fill="EEECE1" w:themeFill="background2"/>
          </w:tcPr>
          <w:p w14:paraId="7D626368" w14:textId="77777777" w:rsidR="00772F1B" w:rsidRPr="00772F1B" w:rsidRDefault="00772F1B" w:rsidP="00127698">
            <w:pPr>
              <w:rPr>
                <w:rFonts w:ascii="Geomanist Regular" w:hAnsi="Geomanist Regular"/>
              </w:rPr>
            </w:pPr>
          </w:p>
        </w:tc>
      </w:tr>
      <w:tr w:rsidR="00772F1B" w:rsidRPr="00772F1B" w14:paraId="5CBAD11C" w14:textId="77777777" w:rsidTr="00127698">
        <w:tc>
          <w:tcPr>
            <w:tcW w:w="1018" w:type="dxa"/>
            <w:vMerge w:val="restart"/>
          </w:tcPr>
          <w:p w14:paraId="26D293BC" w14:textId="77777777" w:rsidR="00772F1B" w:rsidRPr="00772F1B" w:rsidRDefault="00772F1B" w:rsidP="00127698">
            <w:pPr>
              <w:rPr>
                <w:rFonts w:ascii="Geomanist Regular" w:hAnsi="Geomanist Regular"/>
              </w:rPr>
            </w:pPr>
          </w:p>
          <w:p w14:paraId="777A6783" w14:textId="77777777" w:rsidR="00772F1B" w:rsidRPr="00772F1B" w:rsidRDefault="00772F1B" w:rsidP="00127698">
            <w:pPr>
              <w:rPr>
                <w:rFonts w:ascii="Geomanist Regular" w:hAnsi="Geomanist Regular"/>
              </w:rPr>
            </w:pPr>
          </w:p>
          <w:p w14:paraId="2DE21316" w14:textId="77777777" w:rsidR="00772F1B" w:rsidRPr="00772F1B" w:rsidRDefault="00772F1B" w:rsidP="00127698">
            <w:pPr>
              <w:rPr>
                <w:rFonts w:ascii="Geomanist Regular" w:hAnsi="Geomanist Regular"/>
              </w:rPr>
            </w:pPr>
          </w:p>
          <w:p w14:paraId="55030EA1" w14:textId="77777777" w:rsidR="00772F1B" w:rsidRPr="00772F1B" w:rsidRDefault="00772F1B" w:rsidP="00127698">
            <w:pPr>
              <w:rPr>
                <w:rFonts w:ascii="Geomanist Regular" w:hAnsi="Geomanist Regular"/>
              </w:rPr>
            </w:pPr>
          </w:p>
          <w:p w14:paraId="715515F2" w14:textId="77777777" w:rsidR="00772F1B" w:rsidRPr="00772F1B" w:rsidRDefault="00772F1B" w:rsidP="00127698">
            <w:pPr>
              <w:rPr>
                <w:rFonts w:ascii="Geomanist Regular" w:hAnsi="Geomanist Regular"/>
              </w:rPr>
            </w:pPr>
          </w:p>
          <w:p w14:paraId="6837CE7C" w14:textId="77777777" w:rsidR="00772F1B" w:rsidRPr="00772F1B" w:rsidRDefault="00772F1B" w:rsidP="00127698">
            <w:pPr>
              <w:rPr>
                <w:rFonts w:ascii="Geomanist Regular" w:hAnsi="Geomanist Regular"/>
              </w:rPr>
            </w:pPr>
          </w:p>
          <w:p w14:paraId="3FF968B4" w14:textId="77777777" w:rsidR="00772F1B" w:rsidRPr="00772F1B" w:rsidRDefault="00772F1B" w:rsidP="00127698">
            <w:pPr>
              <w:rPr>
                <w:rFonts w:ascii="Geomanist Regular" w:hAnsi="Geomanist Regular"/>
              </w:rPr>
            </w:pPr>
          </w:p>
          <w:p w14:paraId="5E328C51" w14:textId="77777777" w:rsidR="00772F1B" w:rsidRPr="00772F1B" w:rsidRDefault="00772F1B" w:rsidP="00127698">
            <w:pPr>
              <w:rPr>
                <w:rFonts w:ascii="Geomanist Regular" w:hAnsi="Geomanist Regular"/>
              </w:rPr>
            </w:pPr>
          </w:p>
          <w:p w14:paraId="543DF1D7" w14:textId="77777777" w:rsidR="00772F1B" w:rsidRPr="00772F1B" w:rsidRDefault="00772F1B" w:rsidP="00127698">
            <w:pPr>
              <w:rPr>
                <w:rFonts w:ascii="Geomanist Regular" w:hAnsi="Geomanist Regular"/>
              </w:rPr>
            </w:pPr>
          </w:p>
          <w:p w14:paraId="6773ACF4" w14:textId="77777777" w:rsidR="00772F1B" w:rsidRPr="00772F1B" w:rsidRDefault="00772F1B" w:rsidP="00127698">
            <w:pPr>
              <w:rPr>
                <w:rFonts w:ascii="Geomanist Regular" w:hAnsi="Geomanist Regular"/>
              </w:rPr>
            </w:pPr>
          </w:p>
          <w:p w14:paraId="5BBF0367" w14:textId="77777777" w:rsidR="00772F1B" w:rsidRPr="00772F1B" w:rsidRDefault="00772F1B" w:rsidP="00127698">
            <w:pPr>
              <w:rPr>
                <w:rFonts w:ascii="Geomanist Regular" w:hAnsi="Geomanist Regular"/>
              </w:rPr>
            </w:pPr>
          </w:p>
          <w:p w14:paraId="49F25C6F" w14:textId="77777777" w:rsidR="00772F1B" w:rsidRPr="00772F1B" w:rsidRDefault="00772F1B" w:rsidP="00127698">
            <w:pPr>
              <w:rPr>
                <w:rFonts w:ascii="Geomanist Regular" w:hAnsi="Geomanist Regular"/>
              </w:rPr>
            </w:pPr>
          </w:p>
          <w:p w14:paraId="71D0FC3E" w14:textId="77777777" w:rsidR="00772F1B" w:rsidRPr="00772F1B" w:rsidRDefault="00772F1B" w:rsidP="00127698">
            <w:pPr>
              <w:rPr>
                <w:rFonts w:ascii="Geomanist Regular" w:hAnsi="Geomanist Regular"/>
              </w:rPr>
            </w:pPr>
          </w:p>
          <w:p w14:paraId="7969C244" w14:textId="77777777" w:rsidR="00772F1B" w:rsidRPr="00772F1B" w:rsidRDefault="00772F1B" w:rsidP="00127698">
            <w:pPr>
              <w:rPr>
                <w:rFonts w:ascii="Geomanist Regular" w:hAnsi="Geomanist Regular"/>
              </w:rPr>
            </w:pPr>
            <w:r w:rsidRPr="00772F1B">
              <w:rPr>
                <w:rFonts w:ascii="Geomanist Regular" w:hAnsi="Geomanist Regular"/>
              </w:rPr>
              <w:t>Azure</w:t>
            </w:r>
          </w:p>
        </w:tc>
        <w:tc>
          <w:tcPr>
            <w:tcW w:w="985" w:type="dxa"/>
          </w:tcPr>
          <w:p w14:paraId="694EB2B2" w14:textId="77777777" w:rsidR="00772F1B" w:rsidRPr="00772F1B" w:rsidRDefault="00772F1B" w:rsidP="00127698">
            <w:pPr>
              <w:rPr>
                <w:rFonts w:ascii="Geomanist Regular" w:hAnsi="Geomanist Regular"/>
              </w:rPr>
            </w:pPr>
            <w:r w:rsidRPr="00772F1B">
              <w:rPr>
                <w:rFonts w:ascii="Geomanist Regular" w:hAnsi="Geomanist Regular"/>
              </w:rPr>
              <w:lastRenderedPageBreak/>
              <w:t>Business</w:t>
            </w:r>
          </w:p>
        </w:tc>
        <w:tc>
          <w:tcPr>
            <w:tcW w:w="6094" w:type="dxa"/>
          </w:tcPr>
          <w:p w14:paraId="0B2A4A95" w14:textId="77777777" w:rsidR="00772F1B" w:rsidRPr="00772F1B" w:rsidRDefault="00772F1B" w:rsidP="00127698">
            <w:pPr>
              <w:rPr>
                <w:rFonts w:ascii="Geomanist Regular" w:hAnsi="Geomanist Regular"/>
              </w:rPr>
            </w:pPr>
            <w:r w:rsidRPr="00772F1B">
              <w:rPr>
                <w:rFonts w:ascii="Geomanist Regular" w:hAnsi="Geomanist Regular"/>
              </w:rPr>
              <w:t>Verification could not be performed. Image doesn't contain a single human face or contains multiple faces</w:t>
            </w:r>
          </w:p>
        </w:tc>
        <w:tc>
          <w:tcPr>
            <w:tcW w:w="1253" w:type="dxa"/>
          </w:tcPr>
          <w:p w14:paraId="707BE987" w14:textId="283EE814" w:rsidR="00772F1B" w:rsidRPr="00772F1B" w:rsidRDefault="00772F1B" w:rsidP="00127698">
            <w:pPr>
              <w:rPr>
                <w:rFonts w:ascii="Geomanist Regular" w:hAnsi="Geomanist Regular"/>
              </w:rPr>
            </w:pPr>
            <w:r w:rsidRPr="00772F1B">
              <w:rPr>
                <w:rFonts w:ascii="Geomanist Regular" w:hAnsi="Geomanist Regular"/>
              </w:rPr>
              <w:t>Se trimite la validare manuala</w:t>
            </w:r>
            <w:r w:rsidR="00E45215">
              <w:rPr>
                <w:rFonts w:ascii="Geomanist Regular" w:hAnsi="Geomanist Regular"/>
              </w:rPr>
              <w:t xml:space="preserve">. </w:t>
            </w:r>
            <w:r w:rsidR="00E45215" w:rsidRPr="00E45215">
              <w:rPr>
                <w:rFonts w:ascii="Geomanist Regular" w:hAnsi="Geomanist Regular"/>
                <w:color w:val="FF0000"/>
              </w:rPr>
              <w:t>Cu optiune de retry sau fara?</w:t>
            </w:r>
          </w:p>
        </w:tc>
      </w:tr>
      <w:tr w:rsidR="00772F1B" w:rsidRPr="00772F1B" w14:paraId="1068A914" w14:textId="77777777" w:rsidTr="00127698">
        <w:tc>
          <w:tcPr>
            <w:tcW w:w="1018" w:type="dxa"/>
            <w:vMerge/>
          </w:tcPr>
          <w:p w14:paraId="05F4FCC3" w14:textId="77777777" w:rsidR="00772F1B" w:rsidRPr="00772F1B" w:rsidRDefault="00772F1B" w:rsidP="00127698">
            <w:pPr>
              <w:rPr>
                <w:rFonts w:ascii="Geomanist Regular" w:hAnsi="Geomanist Regular"/>
              </w:rPr>
            </w:pPr>
          </w:p>
        </w:tc>
        <w:tc>
          <w:tcPr>
            <w:tcW w:w="985" w:type="dxa"/>
            <w:vMerge w:val="restart"/>
          </w:tcPr>
          <w:p w14:paraId="2291734C" w14:textId="77777777" w:rsidR="00772F1B" w:rsidRPr="00772F1B" w:rsidRDefault="00772F1B" w:rsidP="00127698">
            <w:pPr>
              <w:rPr>
                <w:rFonts w:ascii="Geomanist Regular" w:hAnsi="Geomanist Regular"/>
              </w:rPr>
            </w:pPr>
          </w:p>
          <w:p w14:paraId="4100F5C3" w14:textId="77777777" w:rsidR="00772F1B" w:rsidRPr="00772F1B" w:rsidRDefault="00772F1B" w:rsidP="00127698">
            <w:pPr>
              <w:rPr>
                <w:rFonts w:ascii="Geomanist Regular" w:hAnsi="Geomanist Regular"/>
              </w:rPr>
            </w:pPr>
          </w:p>
          <w:p w14:paraId="5CE11ACC" w14:textId="77777777" w:rsidR="00772F1B" w:rsidRPr="00772F1B" w:rsidRDefault="00772F1B" w:rsidP="00127698">
            <w:pPr>
              <w:rPr>
                <w:rFonts w:ascii="Geomanist Regular" w:hAnsi="Geomanist Regular"/>
              </w:rPr>
            </w:pPr>
          </w:p>
          <w:p w14:paraId="42CDDF99" w14:textId="77777777" w:rsidR="00772F1B" w:rsidRPr="00772F1B" w:rsidRDefault="00772F1B" w:rsidP="00127698">
            <w:pPr>
              <w:rPr>
                <w:rFonts w:ascii="Geomanist Regular" w:hAnsi="Geomanist Regular"/>
              </w:rPr>
            </w:pPr>
          </w:p>
          <w:p w14:paraId="6F07C21A" w14:textId="77777777" w:rsidR="00772F1B" w:rsidRPr="00772F1B" w:rsidRDefault="00772F1B" w:rsidP="00127698">
            <w:pPr>
              <w:rPr>
                <w:rFonts w:ascii="Geomanist Regular" w:hAnsi="Geomanist Regular"/>
              </w:rPr>
            </w:pPr>
            <w:r w:rsidRPr="00772F1B">
              <w:rPr>
                <w:rFonts w:ascii="Geomanist Regular" w:hAnsi="Geomanist Regular"/>
              </w:rPr>
              <w:lastRenderedPageBreak/>
              <w:t>Tehnic</w:t>
            </w:r>
          </w:p>
        </w:tc>
        <w:tc>
          <w:tcPr>
            <w:tcW w:w="6094" w:type="dxa"/>
          </w:tcPr>
          <w:p w14:paraId="17AE5144" w14:textId="77777777" w:rsidR="00772F1B" w:rsidRPr="00772F1B" w:rsidRDefault="00772F1B" w:rsidP="00127698">
            <w:pPr>
              <w:rPr>
                <w:rFonts w:ascii="Geomanist Regular" w:hAnsi="Geomanist Regular"/>
              </w:rPr>
            </w:pPr>
            <w:r w:rsidRPr="00772F1B">
              <w:rPr>
                <w:rFonts w:ascii="Geomanist Regular" w:hAnsi="Geomanist Regular"/>
              </w:rPr>
              <w:lastRenderedPageBreak/>
              <w:t>FaceApi call error: 400 Bad Request</w:t>
            </w:r>
          </w:p>
        </w:tc>
        <w:tc>
          <w:tcPr>
            <w:tcW w:w="1253" w:type="dxa"/>
          </w:tcPr>
          <w:p w14:paraId="15704DE3" w14:textId="38DA1373" w:rsidR="00772F1B" w:rsidRPr="00772F1B" w:rsidRDefault="00772F1B" w:rsidP="00127698">
            <w:pPr>
              <w:rPr>
                <w:rFonts w:ascii="Geomanist Regular" w:hAnsi="Geomanist Regular"/>
              </w:rPr>
            </w:pPr>
            <w:r w:rsidRPr="00772F1B">
              <w:rPr>
                <w:rFonts w:ascii="Geomanist Regular" w:hAnsi="Geomanist Regular"/>
              </w:rPr>
              <w:t xml:space="preserve">Dupa cel de-al 5-lea retry </w:t>
            </w:r>
            <w:proofErr w:type="gramStart"/>
            <w:r w:rsidRPr="00772F1B">
              <w:rPr>
                <w:rFonts w:ascii="Geomanist Regular" w:hAnsi="Geomanist Regular"/>
              </w:rPr>
              <w:t>( la</w:t>
            </w:r>
            <w:proofErr w:type="gramEnd"/>
            <w:r w:rsidRPr="00772F1B">
              <w:rPr>
                <w:rFonts w:ascii="Geomanist Regular" w:hAnsi="Geomanist Regular"/>
              </w:rPr>
              <w:t xml:space="preserve"> 5 min) cu acelasi raspuns se trimite la validare </w:t>
            </w:r>
            <w:r w:rsidRPr="00772F1B">
              <w:rPr>
                <w:rFonts w:ascii="Geomanist Regular" w:hAnsi="Geomanist Regular"/>
              </w:rPr>
              <w:lastRenderedPageBreak/>
              <w:t>manuala</w:t>
            </w:r>
            <w:r w:rsidR="00E45215">
              <w:rPr>
                <w:rFonts w:ascii="Geomanist Regular" w:hAnsi="Geomanist Regular"/>
              </w:rPr>
              <w:t xml:space="preserve">. </w:t>
            </w:r>
            <w:r w:rsidR="00E45215" w:rsidRPr="00E45215">
              <w:rPr>
                <w:rFonts w:ascii="Geomanist Regular" w:hAnsi="Geomanist Regular"/>
                <w:color w:val="FF0000"/>
              </w:rPr>
              <w:t>Cu optiune de retry.</w:t>
            </w:r>
          </w:p>
        </w:tc>
      </w:tr>
      <w:tr w:rsidR="00772F1B" w:rsidRPr="00772F1B" w14:paraId="33155A68" w14:textId="77777777" w:rsidTr="00127698">
        <w:tc>
          <w:tcPr>
            <w:tcW w:w="1018" w:type="dxa"/>
            <w:vMerge/>
          </w:tcPr>
          <w:p w14:paraId="1A2B0CCE" w14:textId="77777777" w:rsidR="00772F1B" w:rsidRPr="00772F1B" w:rsidRDefault="00772F1B" w:rsidP="00127698">
            <w:pPr>
              <w:rPr>
                <w:rFonts w:ascii="Geomanist Regular" w:hAnsi="Geomanist Regular"/>
              </w:rPr>
            </w:pPr>
          </w:p>
        </w:tc>
        <w:tc>
          <w:tcPr>
            <w:tcW w:w="985" w:type="dxa"/>
            <w:vMerge/>
          </w:tcPr>
          <w:p w14:paraId="0096F895" w14:textId="77777777" w:rsidR="00772F1B" w:rsidRPr="00772F1B" w:rsidRDefault="00772F1B" w:rsidP="00127698">
            <w:pPr>
              <w:rPr>
                <w:rFonts w:ascii="Geomanist Regular" w:hAnsi="Geomanist Regular"/>
              </w:rPr>
            </w:pPr>
          </w:p>
        </w:tc>
        <w:tc>
          <w:tcPr>
            <w:tcW w:w="6094" w:type="dxa"/>
          </w:tcPr>
          <w:p w14:paraId="3ACB1304" w14:textId="77777777" w:rsidR="00772F1B" w:rsidRPr="00772F1B" w:rsidRDefault="00772F1B" w:rsidP="00127698">
            <w:pPr>
              <w:rPr>
                <w:rFonts w:ascii="Geomanist Regular" w:hAnsi="Geomanist Regular"/>
              </w:rPr>
            </w:pPr>
            <w:r w:rsidRPr="00772F1B">
              <w:rPr>
                <w:rFonts w:ascii="Geomanist Regular" w:hAnsi="Geomanist Regular"/>
              </w:rPr>
              <w:t>FaceApi call error: 404 Resource Not Found</w:t>
            </w:r>
          </w:p>
        </w:tc>
        <w:tc>
          <w:tcPr>
            <w:tcW w:w="1253" w:type="dxa"/>
          </w:tcPr>
          <w:p w14:paraId="1BA564B6" w14:textId="1494DADD" w:rsidR="00772F1B" w:rsidRPr="00772F1B" w:rsidRDefault="00772F1B" w:rsidP="00127698">
            <w:pPr>
              <w:rPr>
                <w:rFonts w:ascii="Geomanist Regular" w:hAnsi="Geomanist Regular"/>
              </w:rPr>
            </w:pPr>
            <w:r w:rsidRPr="00772F1B">
              <w:rPr>
                <w:rFonts w:ascii="Geomanist Regular" w:hAnsi="Geomanist Regular"/>
              </w:rPr>
              <w:t>Dupa cel de-al 5-lea retry ( la 5 min) cu acelasi raspuns se trimite la validare manuala</w:t>
            </w:r>
            <w:r w:rsidR="00E45215">
              <w:rPr>
                <w:rFonts w:ascii="Geomanist Regular" w:hAnsi="Geomanist Regular"/>
              </w:rPr>
              <w:t xml:space="preserve"> </w:t>
            </w:r>
            <w:r w:rsidR="00E45215" w:rsidRPr="00E45215">
              <w:rPr>
                <w:rFonts w:ascii="Geomanist Regular" w:hAnsi="Geomanist Regular"/>
                <w:color w:val="FF0000"/>
              </w:rPr>
              <w:t>cu optiune de retry.</w:t>
            </w:r>
          </w:p>
        </w:tc>
      </w:tr>
      <w:tr w:rsidR="00772F1B" w:rsidRPr="00772F1B" w14:paraId="7EAF1BB9" w14:textId="77777777" w:rsidTr="00127698">
        <w:tc>
          <w:tcPr>
            <w:tcW w:w="1018" w:type="dxa"/>
            <w:vMerge/>
          </w:tcPr>
          <w:p w14:paraId="553A1BC6" w14:textId="77777777" w:rsidR="00772F1B" w:rsidRPr="00772F1B" w:rsidRDefault="00772F1B" w:rsidP="00127698">
            <w:pPr>
              <w:rPr>
                <w:rFonts w:ascii="Geomanist Regular" w:hAnsi="Geomanist Regular"/>
              </w:rPr>
            </w:pPr>
          </w:p>
        </w:tc>
        <w:tc>
          <w:tcPr>
            <w:tcW w:w="985" w:type="dxa"/>
          </w:tcPr>
          <w:p w14:paraId="31486C86" w14:textId="77777777" w:rsidR="00772F1B" w:rsidRPr="00772F1B" w:rsidRDefault="00772F1B" w:rsidP="00127698">
            <w:pPr>
              <w:rPr>
                <w:rFonts w:ascii="Geomanist Regular" w:hAnsi="Geomanist Regular"/>
              </w:rPr>
            </w:pPr>
            <w:r w:rsidRPr="00772F1B">
              <w:rPr>
                <w:rFonts w:ascii="Geomanist Regular" w:hAnsi="Geomanist Regular"/>
              </w:rPr>
              <w:t>General</w:t>
            </w:r>
          </w:p>
        </w:tc>
        <w:tc>
          <w:tcPr>
            <w:tcW w:w="6094" w:type="dxa"/>
          </w:tcPr>
          <w:p w14:paraId="4278123E" w14:textId="77777777" w:rsidR="00772F1B" w:rsidRPr="00772F1B" w:rsidRDefault="00772F1B" w:rsidP="00127698">
            <w:pPr>
              <w:rPr>
                <w:rFonts w:ascii="Geomanist Regular" w:hAnsi="Geomanist Regular"/>
              </w:rPr>
            </w:pPr>
            <w:r w:rsidRPr="00772F1B">
              <w:rPr>
                <w:rFonts w:ascii="Geomanist Regular" w:hAnsi="Geomanist Regular"/>
              </w:rPr>
              <w:t>I/O error on POST request for "</w:t>
            </w:r>
            <w:hyperlink r:id="rId8" w:history="1">
              <w:r w:rsidRPr="00772F1B">
                <w:rPr>
                  <w:rStyle w:val="Hyperlink"/>
                  <w:rFonts w:ascii="Geomanist Regular" w:hAnsi="Geomanist Regular"/>
                </w:rPr>
                <w:t>https://reginamariafaceapi.cognitiveservices.azure.com/detect</w:t>
              </w:r>
            </w:hyperlink>
            <w:r w:rsidRPr="00772F1B">
              <w:rPr>
                <w:rFonts w:ascii="Geomanist Regular" w:hAnsi="Geomanist Regular"/>
              </w:rPr>
              <w:t>": reginamariafaceapi.cognitiveservices.azure.com; nested exception is java.net.UnknownHostEx</w:t>
            </w:r>
          </w:p>
        </w:tc>
        <w:tc>
          <w:tcPr>
            <w:tcW w:w="1253" w:type="dxa"/>
          </w:tcPr>
          <w:p w14:paraId="1360ABE5" w14:textId="6BFB3208" w:rsidR="00772F1B" w:rsidRPr="00772F1B" w:rsidRDefault="00772F1B" w:rsidP="00127698">
            <w:pPr>
              <w:rPr>
                <w:rFonts w:ascii="Geomanist Regular" w:hAnsi="Geomanist Regular"/>
              </w:rPr>
            </w:pPr>
            <w:r w:rsidRPr="00772F1B">
              <w:rPr>
                <w:rFonts w:ascii="Geomanist Regular" w:hAnsi="Geomanist Regular"/>
              </w:rPr>
              <w:t>Dupa cel de-al 5-lea retry ( la 5 min) cu acelasi raspuns se trimite la validare manuala</w:t>
            </w:r>
            <w:r w:rsidR="00E45215">
              <w:rPr>
                <w:rFonts w:ascii="Geomanist Regular" w:hAnsi="Geomanist Regular"/>
              </w:rPr>
              <w:t xml:space="preserve"> </w:t>
            </w:r>
            <w:r w:rsidR="00E45215" w:rsidRPr="00E45215">
              <w:rPr>
                <w:rFonts w:ascii="Geomanist Regular" w:hAnsi="Geomanist Regular"/>
                <w:color w:val="FF0000"/>
              </w:rPr>
              <w:t>cu optiune de retry.</w:t>
            </w:r>
          </w:p>
        </w:tc>
      </w:tr>
      <w:tr w:rsidR="00772F1B" w:rsidRPr="00772F1B" w14:paraId="7293DA3A" w14:textId="77777777" w:rsidTr="00127698">
        <w:tc>
          <w:tcPr>
            <w:tcW w:w="1018" w:type="dxa"/>
          </w:tcPr>
          <w:p w14:paraId="1EC77681" w14:textId="77777777" w:rsidR="00772F1B" w:rsidRPr="00772F1B" w:rsidRDefault="00772F1B" w:rsidP="00127698">
            <w:pPr>
              <w:rPr>
                <w:rFonts w:ascii="Geomanist Regular" w:hAnsi="Geomanist Regular"/>
              </w:rPr>
            </w:pPr>
          </w:p>
        </w:tc>
        <w:tc>
          <w:tcPr>
            <w:tcW w:w="985" w:type="dxa"/>
          </w:tcPr>
          <w:p w14:paraId="6519F4B9" w14:textId="77777777" w:rsidR="00772F1B" w:rsidRPr="00772F1B" w:rsidRDefault="00772F1B" w:rsidP="00127698">
            <w:pPr>
              <w:rPr>
                <w:rFonts w:ascii="Geomanist Regular" w:hAnsi="Geomanist Regular"/>
              </w:rPr>
            </w:pPr>
            <w:r w:rsidRPr="00772F1B">
              <w:rPr>
                <w:rFonts w:ascii="Geomanist Regular" w:hAnsi="Geomanist Regular"/>
              </w:rPr>
              <w:t>General</w:t>
            </w:r>
          </w:p>
        </w:tc>
        <w:tc>
          <w:tcPr>
            <w:tcW w:w="6094" w:type="dxa"/>
          </w:tcPr>
          <w:p w14:paraId="2FCE5073" w14:textId="77777777" w:rsidR="00772F1B" w:rsidRPr="00772F1B" w:rsidRDefault="00772F1B" w:rsidP="00127698">
            <w:pPr>
              <w:rPr>
                <w:rFonts w:ascii="Geomanist Regular" w:hAnsi="Geomanist Regular"/>
              </w:rPr>
            </w:pPr>
            <w:r w:rsidRPr="00772F1B">
              <w:rPr>
                <w:rFonts w:ascii="Geomanist Regular" w:hAnsi="Geomanist Regular"/>
              </w:rPr>
              <w:t>Could not find file xxxxxxxxxxx_CARD_ID_IMAGE.png in storage directory for customerToken: xxxxxxxxxxxx and requestId: xx</w:t>
            </w:r>
          </w:p>
        </w:tc>
        <w:tc>
          <w:tcPr>
            <w:tcW w:w="1253" w:type="dxa"/>
          </w:tcPr>
          <w:p w14:paraId="18F10D31" w14:textId="17C3E23A" w:rsidR="00772F1B" w:rsidRPr="00772F1B" w:rsidRDefault="00E45215" w:rsidP="00127698">
            <w:pPr>
              <w:rPr>
                <w:rFonts w:ascii="Geomanist Regular" w:hAnsi="Geomanist Regular"/>
              </w:rPr>
            </w:pPr>
            <w:r w:rsidRPr="00E45215">
              <w:rPr>
                <w:rFonts w:ascii="Geomanist Regular" w:hAnsi="Geomanist Regular"/>
                <w:color w:val="FF0000"/>
              </w:rPr>
              <w:t>Cum procedam?</w:t>
            </w:r>
          </w:p>
        </w:tc>
      </w:tr>
    </w:tbl>
    <w:p w14:paraId="2D27E393" w14:textId="77777777" w:rsidR="00772F1B" w:rsidRPr="00772F1B" w:rsidRDefault="00772F1B" w:rsidP="00772F1B">
      <w:pPr>
        <w:rPr>
          <w:rFonts w:ascii="Geomanist Regular" w:hAnsi="Geomanist Regular"/>
        </w:rPr>
      </w:pPr>
    </w:p>
    <w:p w14:paraId="6E5245A8" w14:textId="4FE70DC2" w:rsidR="00772F1B" w:rsidRPr="00772F1B" w:rsidRDefault="00772F1B" w:rsidP="00772F1B">
      <w:pPr>
        <w:rPr>
          <w:rFonts w:ascii="Geomanist Regular" w:hAnsi="Geomanist Regular"/>
        </w:rPr>
      </w:pPr>
      <w:r w:rsidRPr="00772F1B">
        <w:rPr>
          <w:rFonts w:ascii="Geomanist Regular" w:hAnsi="Geomanist Regular"/>
        </w:rPr>
        <w:t>* Lista poate fi incompleta, fiind baza pe extragerile realizate din baza de date a aplicatiei de pe mediul UAT</w:t>
      </w:r>
      <w:r w:rsidR="003705E4">
        <w:rPr>
          <w:rFonts w:ascii="Geomanist Regular" w:hAnsi="Geomanist Regular"/>
        </w:rPr>
        <w:t xml:space="preserve"> din </w:t>
      </w:r>
      <w:proofErr w:type="gramStart"/>
      <w:r w:rsidR="003705E4">
        <w:rPr>
          <w:rFonts w:ascii="Geomanist Regular" w:hAnsi="Geomanist Regular"/>
        </w:rPr>
        <w:t>perioada  16.04</w:t>
      </w:r>
      <w:proofErr w:type="gramEnd"/>
      <w:r w:rsidR="003705E4">
        <w:rPr>
          <w:rFonts w:ascii="Geomanist Regular" w:hAnsi="Geomanist Regular"/>
        </w:rPr>
        <w:t xml:space="preserve"> – 07.05.2020</w:t>
      </w:r>
      <w:r w:rsidRPr="00772F1B">
        <w:rPr>
          <w:rFonts w:ascii="Geomanist Regular" w:hAnsi="Geomanist Regular"/>
        </w:rPr>
        <w:t>.</w:t>
      </w:r>
    </w:p>
    <w:p w14:paraId="65473444" w14:textId="00195FFF" w:rsidR="00772F1B" w:rsidRDefault="00772F1B" w:rsidP="00772F1B">
      <w:pPr>
        <w:rPr>
          <w:rFonts w:ascii="Geomanist Regular" w:hAnsi="Geomanist Regular"/>
        </w:rPr>
      </w:pPr>
    </w:p>
    <w:p w14:paraId="6884665E" w14:textId="222DE4DA" w:rsidR="00F85938" w:rsidRDefault="00F85938" w:rsidP="00772F1B">
      <w:pPr>
        <w:rPr>
          <w:rFonts w:ascii="Geomanist Regular" w:hAnsi="Geomanist Regular"/>
        </w:rPr>
      </w:pPr>
    </w:p>
    <w:p w14:paraId="55B1415B" w14:textId="77777777" w:rsidR="00F85938" w:rsidRPr="00772F1B" w:rsidRDefault="00F85938" w:rsidP="00772F1B">
      <w:pPr>
        <w:rPr>
          <w:rFonts w:ascii="Geomanist Regular" w:hAnsi="Geomanist Regular"/>
        </w:rPr>
      </w:pPr>
    </w:p>
    <w:p w14:paraId="77AD06D1" w14:textId="77777777" w:rsidR="00772F1B" w:rsidRPr="00772F1B" w:rsidRDefault="00772F1B" w:rsidP="00772F1B">
      <w:pPr>
        <w:rPr>
          <w:rFonts w:ascii="Geomanist Regular" w:hAnsi="Geomanist Regular"/>
        </w:rPr>
      </w:pPr>
      <w:r w:rsidRPr="00772F1B">
        <w:rPr>
          <w:rFonts w:ascii="Geomanist Regular" w:hAnsi="Geomanist Regular"/>
        </w:rPr>
        <w:t xml:space="preserve">Se vor modifica </w:t>
      </w:r>
      <w:proofErr w:type="gramStart"/>
      <w:r w:rsidRPr="00772F1B">
        <w:rPr>
          <w:rFonts w:ascii="Geomanist Regular" w:hAnsi="Geomanist Regular"/>
        </w:rPr>
        <w:t>urmatoarele :</w:t>
      </w:r>
      <w:proofErr w:type="gramEnd"/>
    </w:p>
    <w:p w14:paraId="43EB7244" w14:textId="77777777" w:rsidR="00772F1B" w:rsidRPr="00772F1B" w:rsidRDefault="00772F1B" w:rsidP="00772F1B">
      <w:pPr>
        <w:pStyle w:val="ListParagraph"/>
        <w:numPr>
          <w:ilvl w:val="0"/>
          <w:numId w:val="41"/>
        </w:numPr>
        <w:contextualSpacing w:val="0"/>
        <w:rPr>
          <w:rFonts w:ascii="Geomanist Regular" w:hAnsi="Geomanist Regular"/>
          <w:b/>
        </w:rPr>
      </w:pPr>
      <w:r w:rsidRPr="00772F1B">
        <w:rPr>
          <w:rFonts w:ascii="Geomanist Regular" w:hAnsi="Geomanist Regular"/>
          <w:b/>
        </w:rPr>
        <w:t>Rol User</w:t>
      </w:r>
    </w:p>
    <w:p w14:paraId="3A8B7BBC" w14:textId="77777777" w:rsidR="00772F1B" w:rsidRPr="00772F1B" w:rsidRDefault="00772F1B" w:rsidP="00772F1B">
      <w:pPr>
        <w:pStyle w:val="ListParagraph"/>
        <w:rPr>
          <w:rFonts w:ascii="Geomanist Regular" w:hAnsi="Geomanist Regular"/>
          <w:b/>
        </w:rPr>
      </w:pPr>
    </w:p>
    <w:p w14:paraId="1416BDC1"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Ecran detalii cerere - se vor afisa motivele pentru care cererea a intrat in verificare manuala.</w:t>
      </w:r>
    </w:p>
    <w:p w14:paraId="477A6284"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Motivul va fi afisat asa cum a fost receptionat de la aplicatia care a generat invalidarea.</w:t>
      </w:r>
    </w:p>
    <w:p w14:paraId="3D222DC8"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Va fi permisa editarea urmatoarelor metadate in campuri dedicate.</w:t>
      </w:r>
    </w:p>
    <w:p w14:paraId="6343249A" w14:textId="77777777" w:rsidR="00772F1B" w:rsidRP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CNP</w:t>
      </w:r>
    </w:p>
    <w:p w14:paraId="21E004B5" w14:textId="77777777" w:rsidR="00772F1B" w:rsidRP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 xml:space="preserve">Nume </w:t>
      </w:r>
    </w:p>
    <w:p w14:paraId="2A2168A6" w14:textId="77777777" w:rsidR="00772F1B" w:rsidRPr="00772F1B" w:rsidRDefault="00772F1B" w:rsidP="00772F1B">
      <w:pPr>
        <w:pStyle w:val="ListParagraph"/>
        <w:numPr>
          <w:ilvl w:val="0"/>
          <w:numId w:val="36"/>
        </w:numPr>
        <w:contextualSpacing w:val="0"/>
        <w:rPr>
          <w:rFonts w:ascii="Geomanist Regular" w:hAnsi="Geomanist Regular"/>
        </w:rPr>
      </w:pPr>
      <w:r w:rsidRPr="00772F1B">
        <w:rPr>
          <w:rFonts w:ascii="Geomanist Regular" w:hAnsi="Geomanist Regular"/>
        </w:rPr>
        <w:t>Prenume</w:t>
      </w:r>
    </w:p>
    <w:p w14:paraId="5EB87A6D"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Pentru campul CNP se va implementa algoritmul de verificare CNP.</w:t>
      </w:r>
    </w:p>
    <w:p w14:paraId="663D846F" w14:textId="23412BF6" w:rsid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Nu va fi permisa salvarea</w:t>
      </w:r>
      <w:r w:rsidR="00BB6339">
        <w:rPr>
          <w:rFonts w:ascii="Geomanist Regular" w:hAnsi="Geomanist Regular"/>
        </w:rPr>
        <w:t xml:space="preserve"> </w:t>
      </w:r>
      <w:r w:rsidR="00BB6339" w:rsidRPr="00BB6339">
        <w:rPr>
          <w:rFonts w:ascii="Geomanist Regular" w:hAnsi="Geomanist Regular"/>
          <w:color w:val="FF0000"/>
        </w:rPr>
        <w:t>(salvarea sau aprobarea?)</w:t>
      </w:r>
      <w:r w:rsidRPr="00BB6339">
        <w:rPr>
          <w:rFonts w:ascii="Geomanist Regular" w:hAnsi="Geomanist Regular"/>
          <w:color w:val="FF0000"/>
        </w:rPr>
        <w:t xml:space="preserve"> </w:t>
      </w:r>
      <w:r w:rsidRPr="00772F1B">
        <w:rPr>
          <w:rFonts w:ascii="Geomanist Regular" w:hAnsi="Geomanist Regular"/>
        </w:rPr>
        <w:t>inregistrarii daca CNP introdus este invalid si se va afisa un mesaj blocant de eroare in interfata utilizatorului “CNP invalid! Verificati corectitudinea datelor introduse.</w:t>
      </w:r>
    </w:p>
    <w:p w14:paraId="20D98E1B" w14:textId="64FFC9C3" w:rsidR="009010B7" w:rsidRPr="00BB6339" w:rsidRDefault="009010B7" w:rsidP="00772F1B">
      <w:pPr>
        <w:pStyle w:val="ListParagraph"/>
        <w:numPr>
          <w:ilvl w:val="0"/>
          <w:numId w:val="35"/>
        </w:numPr>
        <w:contextualSpacing w:val="0"/>
        <w:rPr>
          <w:rFonts w:ascii="Geomanist Regular" w:hAnsi="Geomanist Regular"/>
          <w:color w:val="FF0000"/>
        </w:rPr>
      </w:pPr>
      <w:r w:rsidRPr="00BB6339">
        <w:rPr>
          <w:rFonts w:ascii="Geomanist Regular" w:hAnsi="Geomanist Regular"/>
          <w:color w:val="FF0000"/>
        </w:rPr>
        <w:t xml:space="preserve">Nu va fi permisa </w:t>
      </w:r>
      <w:r w:rsidR="00BB6339" w:rsidRPr="00BB6339">
        <w:rPr>
          <w:rFonts w:ascii="Geomanist Regular" w:hAnsi="Geomanist Regular"/>
          <w:color w:val="FF0000"/>
        </w:rPr>
        <w:t>aprobarea</w:t>
      </w:r>
      <w:r w:rsidRPr="00BB6339">
        <w:rPr>
          <w:rFonts w:ascii="Geomanist Regular" w:hAnsi="Geomanist Regular"/>
          <w:color w:val="FF0000"/>
        </w:rPr>
        <w:t xml:space="preserve"> daca unul dintre cele 3 campuri nu a fost completat. Date obligatorii.</w:t>
      </w:r>
    </w:p>
    <w:p w14:paraId="610E722F"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La accesarea paginii de detalii campurile editabile vor fi inactive</w:t>
      </w:r>
      <w:bookmarkStart w:id="0" w:name="_GoBack"/>
      <w:bookmarkEnd w:id="0"/>
    </w:p>
    <w:p w14:paraId="023F6971" w14:textId="77777777" w:rsidR="00772F1B" w:rsidRPr="00772F1B" w:rsidRDefault="00772F1B" w:rsidP="00772F1B">
      <w:pPr>
        <w:pStyle w:val="ListParagraph"/>
        <w:numPr>
          <w:ilvl w:val="0"/>
          <w:numId w:val="35"/>
        </w:numPr>
        <w:contextualSpacing w:val="0"/>
        <w:rPr>
          <w:rFonts w:ascii="Geomanist Regular" w:hAnsi="Geomanist Regular"/>
        </w:rPr>
      </w:pPr>
      <w:r w:rsidRPr="00772F1B">
        <w:rPr>
          <w:rFonts w:ascii="Geomanist Regular" w:hAnsi="Geomanist Regular"/>
        </w:rPr>
        <w:t xml:space="preserve">Se vor adauga butoanele Editeaza, Salveaza, Renunta cu urmatoarele </w:t>
      </w:r>
      <w:proofErr w:type="gramStart"/>
      <w:r w:rsidRPr="00772F1B">
        <w:rPr>
          <w:rFonts w:ascii="Geomanist Regular" w:hAnsi="Geomanist Regular"/>
        </w:rPr>
        <w:t>functionalitati :</w:t>
      </w:r>
      <w:proofErr w:type="gramEnd"/>
    </w:p>
    <w:p w14:paraId="55BCCAE6" w14:textId="77777777" w:rsidR="00772F1B" w:rsidRPr="00772F1B" w:rsidRDefault="00772F1B" w:rsidP="00772F1B">
      <w:pPr>
        <w:pStyle w:val="ListParagraph"/>
        <w:numPr>
          <w:ilvl w:val="0"/>
          <w:numId w:val="39"/>
        </w:numPr>
        <w:contextualSpacing w:val="0"/>
        <w:rPr>
          <w:rFonts w:ascii="Geomanist Regular" w:hAnsi="Geomanist Regular"/>
        </w:rPr>
      </w:pPr>
      <w:r w:rsidRPr="00772F1B">
        <w:rPr>
          <w:rFonts w:ascii="Geomanist Regular" w:hAnsi="Geomanist Regular"/>
        </w:rPr>
        <w:t>Editeaza – activeaza campurile editabile</w:t>
      </w:r>
    </w:p>
    <w:p w14:paraId="46C0B1E6" w14:textId="77777777" w:rsidR="00772F1B" w:rsidRPr="00772F1B" w:rsidRDefault="00772F1B" w:rsidP="00772F1B">
      <w:pPr>
        <w:pStyle w:val="ListParagraph"/>
        <w:numPr>
          <w:ilvl w:val="0"/>
          <w:numId w:val="39"/>
        </w:numPr>
        <w:contextualSpacing w:val="0"/>
        <w:rPr>
          <w:rFonts w:ascii="Geomanist Regular" w:hAnsi="Geomanist Regular"/>
        </w:rPr>
      </w:pPr>
      <w:r w:rsidRPr="00772F1B">
        <w:rPr>
          <w:rFonts w:ascii="Geomanist Regular" w:hAnsi="Geomanist Regular"/>
        </w:rPr>
        <w:t>Salveaza – valideaza si salveaza inregistrarea efectuata de utilizator</w:t>
      </w:r>
    </w:p>
    <w:p w14:paraId="697594F3" w14:textId="77777777" w:rsidR="00772F1B" w:rsidRPr="00772F1B" w:rsidRDefault="00772F1B" w:rsidP="00772F1B">
      <w:pPr>
        <w:pStyle w:val="ListParagraph"/>
        <w:numPr>
          <w:ilvl w:val="0"/>
          <w:numId w:val="39"/>
        </w:numPr>
        <w:contextualSpacing w:val="0"/>
        <w:rPr>
          <w:rFonts w:ascii="Geomanist Regular" w:hAnsi="Geomanist Regular"/>
        </w:rPr>
      </w:pPr>
      <w:r w:rsidRPr="00772F1B">
        <w:rPr>
          <w:rFonts w:ascii="Geomanist Regular" w:hAnsi="Geomanist Regular"/>
        </w:rPr>
        <w:lastRenderedPageBreak/>
        <w:t>Renunta – inactiveaza campurile editabile</w:t>
      </w:r>
    </w:p>
    <w:p w14:paraId="5EE02AA8" w14:textId="77777777" w:rsidR="00772F1B" w:rsidRPr="00772F1B" w:rsidRDefault="00772F1B" w:rsidP="00772F1B">
      <w:pPr>
        <w:pStyle w:val="ListParagraph"/>
        <w:rPr>
          <w:rFonts w:ascii="Geomanist Regular" w:hAnsi="Geomanist Regular"/>
        </w:rPr>
      </w:pPr>
    </w:p>
    <w:p w14:paraId="58D15CF3" w14:textId="77777777" w:rsidR="00772F1B" w:rsidRPr="00772F1B" w:rsidRDefault="00772F1B" w:rsidP="00772F1B">
      <w:pPr>
        <w:rPr>
          <w:rFonts w:ascii="Geomanist Regular" w:hAnsi="Geomanist Regular"/>
        </w:rPr>
      </w:pPr>
      <w:r w:rsidRPr="00772F1B">
        <w:rPr>
          <w:rFonts w:ascii="Geomanist Regular" w:hAnsi="Geomanist Regular"/>
        </w:rPr>
        <w:t>Se vor audita la nivel de cerere informatiile editate de user cu timestamp si username si informatia va fi afisata in audit lista stari.</w:t>
      </w:r>
    </w:p>
    <w:p w14:paraId="55065FAE" w14:textId="77777777" w:rsidR="00F85938" w:rsidRDefault="00F85938" w:rsidP="00772F1B">
      <w:pPr>
        <w:rPr>
          <w:rFonts w:ascii="Geomanist Regular" w:hAnsi="Geomanist Regular"/>
        </w:rPr>
      </w:pPr>
    </w:p>
    <w:p w14:paraId="72E7C205" w14:textId="4769BADE" w:rsidR="00772F1B" w:rsidRDefault="00772F1B" w:rsidP="00772F1B">
      <w:pPr>
        <w:rPr>
          <w:rFonts w:ascii="Geomanist Regular" w:hAnsi="Geomanist Regular"/>
          <w:color w:val="FF0000"/>
        </w:rPr>
      </w:pPr>
      <w:r w:rsidRPr="00772F1B">
        <w:rPr>
          <w:rFonts w:ascii="Geomanist Regular" w:hAnsi="Geomanist Regular"/>
        </w:rPr>
        <w:t>Informatia editata de user nu va suprascrie informatia returnata de Druid in raspunsul la apelul initiat de Identity Verification.</w:t>
      </w:r>
      <w:r w:rsidR="00E45215">
        <w:rPr>
          <w:rFonts w:ascii="Geomanist Regular" w:hAnsi="Geomanist Regular"/>
        </w:rPr>
        <w:t xml:space="preserve"> </w:t>
      </w:r>
      <w:r w:rsidR="00E45215" w:rsidRPr="00E45215">
        <w:rPr>
          <w:rFonts w:ascii="Geomanist Regular" w:hAnsi="Geomanist Regular"/>
          <w:color w:val="FF0000"/>
        </w:rPr>
        <w:t>Deci nu le facem editabile decat daca sunt nule, pentru a nu confuza userul, nu?</w:t>
      </w:r>
      <w:r w:rsidR="009010B7">
        <w:rPr>
          <w:rFonts w:ascii="Geomanist Regular" w:hAnsi="Geomanist Regular"/>
          <w:color w:val="FF0000"/>
        </w:rPr>
        <w:t xml:space="preserve"> Daca nu pot fi suprascrise, atunci userul nu poate corecta date, gen un cnp gresit (de 14 cifre sau cu o in loc de 0) – de confirmat</w:t>
      </w:r>
    </w:p>
    <w:p w14:paraId="3E32AC4B" w14:textId="7B0D7F29" w:rsidR="009010B7" w:rsidRPr="00E45215" w:rsidRDefault="009010B7" w:rsidP="00772F1B">
      <w:pPr>
        <w:rPr>
          <w:rFonts w:ascii="Geomanist Regular" w:hAnsi="Geomanist Regular"/>
          <w:color w:val="FF0000"/>
        </w:rPr>
      </w:pPr>
      <w:r>
        <w:rPr>
          <w:rFonts w:ascii="Geomanist Regular" w:hAnsi="Geomanist Regular"/>
          <w:color w:val="FF0000"/>
        </w:rPr>
        <w:t>De confirmat si ca nu vrea ca userul sa poata corecta/introduce valabilitatea buletinului.</w:t>
      </w:r>
    </w:p>
    <w:p w14:paraId="60047C90" w14:textId="77777777" w:rsidR="00F85938" w:rsidRDefault="00F85938" w:rsidP="00772F1B">
      <w:pPr>
        <w:rPr>
          <w:rFonts w:ascii="Geomanist Regular" w:hAnsi="Geomanist Regular"/>
        </w:rPr>
      </w:pPr>
    </w:p>
    <w:p w14:paraId="400B41A9" w14:textId="365738D2" w:rsidR="00772F1B" w:rsidRPr="00E45215" w:rsidRDefault="00772F1B" w:rsidP="00772F1B">
      <w:pPr>
        <w:rPr>
          <w:rFonts w:ascii="Geomanist Regular" w:hAnsi="Geomanist Regular"/>
          <w:color w:val="FF0000"/>
        </w:rPr>
      </w:pPr>
      <w:r w:rsidRPr="00772F1B">
        <w:rPr>
          <w:rFonts w:ascii="Geomanist Regular" w:hAnsi="Geomanist Regular"/>
        </w:rPr>
        <w:t>Se vor afisa detaliile OCR CI pentru zona vizuala a cartii de identitate asa cum au fost returnate in urma raspunsului Druid.</w:t>
      </w:r>
      <w:r w:rsidR="00F85938">
        <w:rPr>
          <w:rFonts w:ascii="Geomanist Regular" w:hAnsi="Geomanist Regular"/>
        </w:rPr>
        <w:t xml:space="preserve"> Daca raspunsul Druid nu a returnat informatii OCR-izate, informatia afisata la nivelul fiecarui camp “null”.</w:t>
      </w:r>
      <w:r w:rsidR="00E45215">
        <w:rPr>
          <w:rFonts w:ascii="Geomanist Regular" w:hAnsi="Geomanist Regular"/>
        </w:rPr>
        <w:t xml:space="preserve"> </w:t>
      </w:r>
      <w:r w:rsidR="00E45215" w:rsidRPr="00E45215">
        <w:rPr>
          <w:rFonts w:ascii="Geomanist Regular" w:hAnsi="Geomanist Regular"/>
          <w:color w:val="FF0000"/>
        </w:rPr>
        <w:t>Unde afisam aceste informatii pentru user? Clientul a subliniat ca nu vrea ecran sau campuri suplimentare, ci doar sa le facem editabile pe cele 3 deja existente.</w:t>
      </w:r>
    </w:p>
    <w:p w14:paraId="01FF2BB8" w14:textId="77777777" w:rsidR="00F85938" w:rsidRDefault="00F85938" w:rsidP="00772F1B">
      <w:pPr>
        <w:rPr>
          <w:rFonts w:ascii="Geomanist Regular" w:hAnsi="Geomanist Regular"/>
        </w:rPr>
      </w:pPr>
    </w:p>
    <w:p w14:paraId="0AE2D660" w14:textId="0BBD8E0C" w:rsidR="00772F1B" w:rsidRPr="00E45215" w:rsidRDefault="00772F1B" w:rsidP="00772F1B">
      <w:pPr>
        <w:rPr>
          <w:rFonts w:ascii="Geomanist Regular" w:hAnsi="Geomanist Regular"/>
          <w:color w:val="FF0000"/>
        </w:rPr>
      </w:pPr>
      <w:r w:rsidRPr="00E45215">
        <w:rPr>
          <w:rFonts w:ascii="Geomanist Regular" w:hAnsi="Geomanist Regular"/>
          <w:color w:val="FF0000"/>
        </w:rPr>
        <w:t>Informatiile afisate vor fi aceleasi cu cele afisate in pagina de audit: Serie, Nr, Sex, Cetatenie, Loc Nastere, Adresa linia 1, Adresa linia 2, Emis de, Valabilitate</w:t>
      </w:r>
      <w:r w:rsidR="00F85938" w:rsidRPr="00E45215">
        <w:rPr>
          <w:rFonts w:ascii="Geomanist Regular" w:hAnsi="Geomanist Regular"/>
          <w:color w:val="FF0000"/>
        </w:rPr>
        <w:t>.</w:t>
      </w:r>
    </w:p>
    <w:p w14:paraId="6363B18C" w14:textId="77777777" w:rsidR="00F85938" w:rsidRPr="00E45215" w:rsidRDefault="00F85938" w:rsidP="00772F1B">
      <w:pPr>
        <w:rPr>
          <w:rFonts w:ascii="Geomanist Regular" w:hAnsi="Geomanist Regular"/>
          <w:color w:val="FF0000"/>
        </w:rPr>
      </w:pPr>
    </w:p>
    <w:p w14:paraId="3B46DC85" w14:textId="35DFBD08" w:rsidR="00772F1B" w:rsidRPr="00E45215" w:rsidRDefault="00772F1B" w:rsidP="00772F1B">
      <w:pPr>
        <w:rPr>
          <w:rFonts w:ascii="Geomanist Regular" w:hAnsi="Geomanist Regular"/>
          <w:color w:val="FF0000"/>
        </w:rPr>
      </w:pPr>
      <w:r w:rsidRPr="00E45215">
        <w:rPr>
          <w:rFonts w:ascii="Geomanist Regular" w:hAnsi="Geomanist Regular"/>
          <w:color w:val="FF0000"/>
        </w:rPr>
        <w:t>Nu se vor edita</w:t>
      </w:r>
      <w:r w:rsidRPr="00E45215">
        <w:rPr>
          <w:rFonts w:ascii="Geomanist Regular" w:hAnsi="Geomanist Regular"/>
          <w:b/>
          <w:color w:val="FF0000"/>
        </w:rPr>
        <w:t xml:space="preserve"> </w:t>
      </w:r>
      <w:r w:rsidRPr="00E45215">
        <w:rPr>
          <w:rFonts w:ascii="Geomanist Regular" w:hAnsi="Geomanist Regular"/>
          <w:color w:val="FF0000"/>
        </w:rPr>
        <w:t>informatiile: Serie, Nr, Sex, Cetatenie, Loc Nastere, Adresa linia 1, Adresa linia 2, Emis de, Valabilitate</w:t>
      </w:r>
    </w:p>
    <w:p w14:paraId="08C1999B" w14:textId="77777777" w:rsidR="00F85938" w:rsidRPr="00E45215" w:rsidRDefault="00F85938" w:rsidP="00772F1B">
      <w:pPr>
        <w:rPr>
          <w:rFonts w:ascii="Geomanist Regular" w:hAnsi="Geomanist Regular"/>
          <w:color w:val="FF0000"/>
        </w:rPr>
      </w:pPr>
    </w:p>
    <w:p w14:paraId="2886A446" w14:textId="7C5ACF9C" w:rsidR="00772F1B" w:rsidRDefault="00772F1B" w:rsidP="00772F1B">
      <w:pPr>
        <w:rPr>
          <w:rFonts w:ascii="Geomanist Regular" w:hAnsi="Geomanist Regular"/>
          <w:color w:val="FF0000"/>
        </w:rPr>
      </w:pPr>
      <w:r w:rsidRPr="00E45215">
        <w:rPr>
          <w:rFonts w:ascii="Geomanist Regular" w:hAnsi="Geomanist Regular"/>
          <w:color w:val="FF0000"/>
        </w:rPr>
        <w:t xml:space="preserve">Nu se va afisa in ecran rezultatul OCR pe MRZ </w:t>
      </w:r>
    </w:p>
    <w:p w14:paraId="42DB9B38" w14:textId="0489B751" w:rsidR="009010B7" w:rsidRDefault="009010B7" w:rsidP="00772F1B">
      <w:pPr>
        <w:rPr>
          <w:rFonts w:ascii="Geomanist Regular" w:hAnsi="Geomanist Regular"/>
          <w:color w:val="FF0000"/>
        </w:rPr>
      </w:pPr>
    </w:p>
    <w:p w14:paraId="324A59B2" w14:textId="004D3DC9" w:rsidR="009010B7" w:rsidRPr="00E45215" w:rsidRDefault="009010B7" w:rsidP="00772F1B">
      <w:pPr>
        <w:rPr>
          <w:rFonts w:ascii="Geomanist Regular" w:hAnsi="Geomanist Regular"/>
          <w:color w:val="FF0000"/>
        </w:rPr>
      </w:pPr>
      <w:r>
        <w:rPr>
          <w:rFonts w:ascii="Geomanist Regular" w:hAnsi="Geomanist Regular"/>
          <w:color w:val="FF0000"/>
        </w:rPr>
        <w:t>Totusi ar trebui sa punem la user un camp in care sa afisam motivul de la invalidarea automata (userul ar trebui sa le vada, pentru a sti la ce sa se uite). In prezent apare doar la audit.</w:t>
      </w:r>
    </w:p>
    <w:p w14:paraId="3D8B08A4" w14:textId="77777777" w:rsidR="00F85938" w:rsidRDefault="00F85938" w:rsidP="00772F1B">
      <w:pPr>
        <w:rPr>
          <w:rFonts w:ascii="Geomanist Regular" w:hAnsi="Geomanist Regular"/>
        </w:rPr>
      </w:pPr>
    </w:p>
    <w:p w14:paraId="5058CF9F" w14:textId="506493E8" w:rsidR="00772F1B" w:rsidRPr="00772F1B" w:rsidRDefault="00772F1B" w:rsidP="00772F1B">
      <w:pPr>
        <w:rPr>
          <w:rFonts w:ascii="Geomanist Regular" w:hAnsi="Geomanist Regular"/>
        </w:rPr>
      </w:pPr>
      <w:r w:rsidRPr="00772F1B">
        <w:rPr>
          <w:rFonts w:ascii="Geomanist Regular" w:hAnsi="Geomanist Regular"/>
        </w:rPr>
        <w:t>In ecranul de detalii cerere, va fi adaugat un buton “Retry apel Druid” care va fi activ/afisat utilizatorului numai daca motivul de invalidare cerere a fost unul tehnic, de tipul DRUID OCR call error: 500 Internal Server Error; DRUID OCR call error: 404 Not Found.</w:t>
      </w:r>
    </w:p>
    <w:p w14:paraId="7A21D775" w14:textId="01E8E29B" w:rsidR="00772F1B" w:rsidRPr="00772F1B" w:rsidRDefault="00772F1B" w:rsidP="00772F1B">
      <w:pPr>
        <w:rPr>
          <w:rFonts w:ascii="Geomanist Regular" w:hAnsi="Geomanist Regular"/>
        </w:rPr>
      </w:pPr>
      <w:r w:rsidRPr="00772F1B">
        <w:rPr>
          <w:rFonts w:ascii="Geomanist Regular" w:hAnsi="Geomanist Regular"/>
        </w:rPr>
        <w:t>Dupa accesarea butonului “Retry apel Druid</w:t>
      </w:r>
      <w:r w:rsidRPr="00E45215">
        <w:rPr>
          <w:rFonts w:ascii="Geomanist Regular" w:hAnsi="Geomanist Regular"/>
          <w:color w:val="FF0000"/>
        </w:rPr>
        <w:t>”</w:t>
      </w:r>
      <w:r w:rsidR="00E45215" w:rsidRPr="00E45215">
        <w:rPr>
          <w:rFonts w:ascii="Geomanist Regular" w:hAnsi="Geomanist Regular"/>
          <w:color w:val="FF0000"/>
        </w:rPr>
        <w:t xml:space="preserve"> (poate fi tehnic si de la Azure)</w:t>
      </w:r>
      <w:r w:rsidRPr="00772F1B">
        <w:rPr>
          <w:rFonts w:ascii="Geomanist Regular" w:hAnsi="Geomanist Regular"/>
        </w:rPr>
        <w:t>, utilizatorul va fi directionat in lista de cereri fara a astepta raspunsul la apelul initiat.</w:t>
      </w:r>
    </w:p>
    <w:p w14:paraId="7F539564" w14:textId="77777777" w:rsidR="00772F1B" w:rsidRPr="00772F1B" w:rsidRDefault="00772F1B" w:rsidP="00772F1B">
      <w:pPr>
        <w:rPr>
          <w:rFonts w:ascii="Geomanist Regular" w:hAnsi="Geomanist Regular"/>
        </w:rPr>
      </w:pPr>
      <w:r w:rsidRPr="00772F1B">
        <w:rPr>
          <w:rFonts w:ascii="Calibri" w:hAnsi="Calibri" w:cs="Calibri"/>
        </w:rPr>
        <w:t> </w:t>
      </w:r>
      <w:r w:rsidRPr="00772F1B">
        <w:rPr>
          <w:rFonts w:ascii="Geomanist Regular" w:hAnsi="Geomanist Regular"/>
        </w:rPr>
        <w:t>Daca urmare apelului initiat de utilizator raspunsul primit de la Druid este:</w:t>
      </w:r>
    </w:p>
    <w:p w14:paraId="44972121" w14:textId="77777777" w:rsidR="00772F1B" w:rsidRPr="00772F1B" w:rsidRDefault="00772F1B" w:rsidP="00772F1B">
      <w:pPr>
        <w:pStyle w:val="ListParagraph"/>
        <w:numPr>
          <w:ilvl w:val="0"/>
          <w:numId w:val="40"/>
        </w:numPr>
        <w:contextualSpacing w:val="0"/>
        <w:rPr>
          <w:rFonts w:ascii="Geomanist Regular" w:hAnsi="Geomanist Regular"/>
        </w:rPr>
      </w:pPr>
      <w:r w:rsidRPr="00772F1B">
        <w:rPr>
          <w:rFonts w:ascii="Geomanist Regular" w:hAnsi="Geomanist Regular"/>
        </w:rPr>
        <w:t>200 Complete si invalid_reason = null, cererea va intra pe fluxul automat de verificare si va iesi din lista de cereri de verificat de catre utilizator.</w:t>
      </w:r>
    </w:p>
    <w:p w14:paraId="74DEB5F1" w14:textId="77777777" w:rsidR="00772F1B" w:rsidRPr="00772F1B" w:rsidRDefault="00772F1B" w:rsidP="00772F1B">
      <w:pPr>
        <w:pStyle w:val="ListParagraph"/>
        <w:numPr>
          <w:ilvl w:val="0"/>
          <w:numId w:val="40"/>
        </w:numPr>
        <w:contextualSpacing w:val="0"/>
        <w:rPr>
          <w:rFonts w:ascii="Geomanist Regular" w:hAnsi="Geomanist Regular"/>
        </w:rPr>
      </w:pPr>
      <w:r w:rsidRPr="00772F1B">
        <w:rPr>
          <w:rFonts w:ascii="Geomanist Regular" w:hAnsi="Geomanist Regular"/>
        </w:rPr>
        <w:t xml:space="preserve">200 </w:t>
      </w:r>
      <w:proofErr w:type="gramStart"/>
      <w:r w:rsidRPr="00772F1B">
        <w:rPr>
          <w:rFonts w:ascii="Geomanist Regular" w:hAnsi="Geomanist Regular"/>
        </w:rPr>
        <w:t>Partial  si</w:t>
      </w:r>
      <w:proofErr w:type="gramEnd"/>
      <w:r w:rsidRPr="00772F1B">
        <w:rPr>
          <w:rFonts w:ascii="Geomanist Regular" w:hAnsi="Geomanist Regular"/>
        </w:rPr>
        <w:t xml:space="preserve"> invalid_reason diferit de null, cererea va reintra pe fluxul manual de verificare</w:t>
      </w:r>
    </w:p>
    <w:p w14:paraId="1EF6DF48" w14:textId="77777777" w:rsidR="00772F1B" w:rsidRPr="00772F1B" w:rsidRDefault="00772F1B" w:rsidP="00772F1B">
      <w:pPr>
        <w:pStyle w:val="ListParagraph"/>
        <w:numPr>
          <w:ilvl w:val="0"/>
          <w:numId w:val="40"/>
        </w:numPr>
        <w:contextualSpacing w:val="0"/>
        <w:rPr>
          <w:rFonts w:ascii="Geomanist Regular" w:hAnsi="Geomanist Regular"/>
        </w:rPr>
      </w:pPr>
      <w:r w:rsidRPr="00772F1B">
        <w:rPr>
          <w:rFonts w:ascii="Geomanist Regular" w:hAnsi="Geomanist Regular"/>
        </w:rPr>
        <w:t>500, 404 – cererea va fi invalidata automat si se va transmite status -1 catre Portal RM.</w:t>
      </w:r>
    </w:p>
    <w:p w14:paraId="7FE08307" w14:textId="77777777" w:rsidR="00772F1B" w:rsidRPr="00772F1B" w:rsidRDefault="00772F1B" w:rsidP="00772F1B">
      <w:pPr>
        <w:rPr>
          <w:rFonts w:ascii="Geomanist Regular" w:hAnsi="Geomanist Regular"/>
        </w:rPr>
      </w:pPr>
      <w:r w:rsidRPr="00772F1B">
        <w:rPr>
          <w:rFonts w:ascii="Geomanist Regular" w:hAnsi="Geomanist Regular"/>
        </w:rPr>
        <w:t>Initierea manuala a apelului catre Druid va fi auditata la nivel de cerere cu username si timestamp si si informatia va fi afisata in audit lista stari.</w:t>
      </w:r>
    </w:p>
    <w:p w14:paraId="29FE97BB" w14:textId="77777777" w:rsidR="002C616C" w:rsidRDefault="002C616C" w:rsidP="00772F1B">
      <w:pPr>
        <w:rPr>
          <w:rFonts w:ascii="Geomanist Regular" w:hAnsi="Geomanist Regular"/>
        </w:rPr>
      </w:pPr>
    </w:p>
    <w:p w14:paraId="630F9462" w14:textId="5EBC084C" w:rsidR="00772F1B" w:rsidRPr="00055369" w:rsidRDefault="00772F1B" w:rsidP="00772F1B">
      <w:pPr>
        <w:rPr>
          <w:rFonts w:ascii="Geomanist Regular" w:hAnsi="Geomanist Regular"/>
          <w:color w:val="FF0000"/>
        </w:rPr>
      </w:pPr>
      <w:r w:rsidRPr="00772F1B">
        <w:rPr>
          <w:rFonts w:ascii="Geomanist Regular" w:hAnsi="Geomanist Regular"/>
        </w:rPr>
        <w:t>Nu se va modifica fluxul actual de verificare pentru motiv Druid de invalidare = cu “Identity card is not valid. Expire date - [ExpireDate] document is expired” indiferent daca motivul de invalidare este unic sau in combinatie cu alte motive de business de invalidare.</w:t>
      </w:r>
      <w:r w:rsidR="00055369">
        <w:rPr>
          <w:rFonts w:ascii="Geomanist Regular" w:hAnsi="Geomanist Regular"/>
        </w:rPr>
        <w:t xml:space="preserve"> </w:t>
      </w:r>
      <w:r w:rsidR="00055369" w:rsidRPr="00055369">
        <w:rPr>
          <w:rFonts w:ascii="Geomanist Regular" w:hAnsi="Geomanist Regular"/>
          <w:color w:val="FF0000"/>
        </w:rPr>
        <w:t xml:space="preserve">Pentru </w:t>
      </w:r>
      <w:proofErr w:type="gramStart"/>
      <w:r w:rsidR="00055369" w:rsidRPr="00055369">
        <w:rPr>
          <w:rFonts w:ascii="Geomanist Regular" w:hAnsi="Geomanist Regular"/>
          <w:color w:val="FF0000"/>
        </w:rPr>
        <w:t>a</w:t>
      </w:r>
      <w:proofErr w:type="gramEnd"/>
      <w:r w:rsidR="00055369" w:rsidRPr="00055369">
        <w:rPr>
          <w:rFonts w:ascii="Geomanist Regular" w:hAnsi="Geomanist Regular"/>
          <w:color w:val="FF0000"/>
        </w:rPr>
        <w:t xml:space="preserve"> exclude fix “</w:t>
      </w:r>
      <w:r w:rsidR="00055369" w:rsidRPr="00055369">
        <w:rPr>
          <w:rFonts w:ascii="Geomanist Regular" w:hAnsi="Geomanist Regular"/>
          <w:color w:val="FF0000"/>
        </w:rPr>
        <w:t>Expire date - [ExpireDate] document is expired</w:t>
      </w:r>
      <w:r w:rsidR="00055369" w:rsidRPr="00055369">
        <w:rPr>
          <w:rFonts w:ascii="Geomanist Regular" w:hAnsi="Geomanist Regular"/>
          <w:color w:val="FF0000"/>
        </w:rPr>
        <w:t>” trebuie sa prelucram siruri.</w:t>
      </w:r>
    </w:p>
    <w:p w14:paraId="6E97340F" w14:textId="4F9FA219" w:rsidR="00055369" w:rsidRPr="00055369" w:rsidRDefault="00055369" w:rsidP="00772F1B">
      <w:pPr>
        <w:rPr>
          <w:rFonts w:ascii="Geomanist Regular" w:hAnsi="Geomanist Regular"/>
          <w:color w:val="FF0000"/>
        </w:rPr>
      </w:pPr>
      <w:r w:rsidRPr="00055369">
        <w:rPr>
          <w:rFonts w:ascii="Geomanist Regular" w:hAnsi="Geomanist Regular"/>
          <w:color w:val="FF0000"/>
        </w:rPr>
        <w:t>Expire date vine in combinatie si cu alte stringuri, cum ar fi missing sau inainte de issue date. In call</w:t>
      </w:r>
      <w:r>
        <w:rPr>
          <w:rFonts w:ascii="Geomanist Regular" w:hAnsi="Geomanist Regular"/>
          <w:color w:val="FF0000"/>
        </w:rPr>
        <w:t>,</w:t>
      </w:r>
      <w:r w:rsidRPr="00055369">
        <w:rPr>
          <w:rFonts w:ascii="Geomanist Regular" w:hAnsi="Geomanist Regular"/>
          <w:color w:val="FF0000"/>
        </w:rPr>
        <w:t xml:space="preserve"> clientul a zis ca le vrea in manual pentru ca poate au fost citite gresit de Druid. Eu intelesesem ca vrei sa punem in manual tot ce are motiv de invalidare Expire date, indifferent de </w:t>
      </w:r>
      <w:r>
        <w:rPr>
          <w:rFonts w:ascii="Geomanist Regular" w:hAnsi="Geomanist Regular"/>
          <w:color w:val="FF0000"/>
        </w:rPr>
        <w:t>motivul pentru care a picat acest element</w:t>
      </w:r>
      <w:r w:rsidRPr="00055369">
        <w:rPr>
          <w:rFonts w:ascii="Geomanist Regular" w:hAnsi="Geomanist Regular"/>
          <w:color w:val="FF0000"/>
        </w:rPr>
        <w:t>. Asa nu ar trebui sa prelucram stringuri, dar modificarile ar fi mai mari, atat la nivel de Druid, cat si de Core.</w:t>
      </w:r>
    </w:p>
    <w:p w14:paraId="67BC62B8" w14:textId="77777777" w:rsidR="00772F1B" w:rsidRPr="00772F1B" w:rsidRDefault="00772F1B" w:rsidP="00772F1B">
      <w:pPr>
        <w:rPr>
          <w:rFonts w:ascii="Geomanist Regular" w:hAnsi="Geomanist Regular"/>
        </w:rPr>
      </w:pPr>
    </w:p>
    <w:p w14:paraId="412414FF" w14:textId="77777777" w:rsidR="00772F1B" w:rsidRPr="00772F1B" w:rsidRDefault="00772F1B" w:rsidP="00772F1B">
      <w:pPr>
        <w:pStyle w:val="ListParagraph"/>
        <w:numPr>
          <w:ilvl w:val="0"/>
          <w:numId w:val="41"/>
        </w:numPr>
        <w:contextualSpacing w:val="0"/>
        <w:rPr>
          <w:rFonts w:ascii="Geomanist Regular" w:hAnsi="Geomanist Regular"/>
          <w:b/>
        </w:rPr>
      </w:pPr>
      <w:r w:rsidRPr="00772F1B">
        <w:rPr>
          <w:rFonts w:ascii="Geomanist Regular" w:hAnsi="Geomanist Regular"/>
          <w:b/>
        </w:rPr>
        <w:t>Rol Audit</w:t>
      </w:r>
    </w:p>
    <w:p w14:paraId="2046408C" w14:textId="77777777" w:rsidR="00772F1B" w:rsidRPr="00772F1B" w:rsidRDefault="00772F1B" w:rsidP="00772F1B">
      <w:pPr>
        <w:pStyle w:val="ListParagraph"/>
        <w:rPr>
          <w:rFonts w:ascii="Geomanist Regular" w:hAnsi="Geomanist Regular"/>
          <w:b/>
        </w:rPr>
      </w:pPr>
    </w:p>
    <w:p w14:paraId="42270065"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In zona de detalii cerere in ecranul de audit se vor adauga motivele de invalidare cerere pe </w:t>
      </w:r>
      <w:proofErr w:type="gramStart"/>
      <w:r w:rsidRPr="00772F1B">
        <w:rPr>
          <w:rFonts w:ascii="Geomanist Regular" w:hAnsi="Geomanist Regular"/>
        </w:rPr>
        <w:t>fluxul  automat</w:t>
      </w:r>
      <w:proofErr w:type="gramEnd"/>
      <w:r w:rsidRPr="00772F1B">
        <w:rPr>
          <w:rFonts w:ascii="Geomanist Regular" w:hAnsi="Geomanist Regular"/>
        </w:rPr>
        <w:t xml:space="preserve"> de verificare.</w:t>
      </w:r>
    </w:p>
    <w:p w14:paraId="6D46EBBE"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Motivele vor fi afisate asa cum au fost receptionate din aplicatia care a generat invalidarea. </w:t>
      </w:r>
    </w:p>
    <w:p w14:paraId="54CEDC0C" w14:textId="77777777" w:rsidR="00772F1B" w:rsidRPr="00772F1B" w:rsidRDefault="00772F1B" w:rsidP="00772F1B">
      <w:pPr>
        <w:pStyle w:val="ListParagraph"/>
        <w:rPr>
          <w:rFonts w:ascii="Geomanist Regular" w:hAnsi="Geomanist Regular"/>
        </w:rPr>
      </w:pPr>
      <w:r w:rsidRPr="00772F1B">
        <w:rPr>
          <w:rFonts w:ascii="Geomanist Regular" w:hAnsi="Geomanist Regular"/>
        </w:rPr>
        <w:t>Daca cererea a fost invalidata manual de un utilizator se vor afisa si motivul selectat si comentariul introdus de user inainte de respingerea cererii.</w:t>
      </w:r>
    </w:p>
    <w:p w14:paraId="1EDC944C" w14:textId="77777777" w:rsidR="00772F1B" w:rsidRPr="00772F1B" w:rsidRDefault="00772F1B" w:rsidP="00772F1B">
      <w:pPr>
        <w:pStyle w:val="ListParagraph"/>
        <w:rPr>
          <w:rFonts w:ascii="Geomanist Regular" w:hAnsi="Geomanist Regular"/>
        </w:rPr>
      </w:pPr>
      <w:r w:rsidRPr="00772F1B">
        <w:rPr>
          <w:rFonts w:ascii="Geomanist Regular" w:hAnsi="Geomanist Regular"/>
        </w:rPr>
        <w:t>Se vor afisa read only campurile editate de user de validare manuala a cererii.</w:t>
      </w:r>
    </w:p>
    <w:p w14:paraId="0BB392DC" w14:textId="75142B58" w:rsidR="00772F1B" w:rsidRDefault="00772F1B" w:rsidP="00772F1B">
      <w:pPr>
        <w:pStyle w:val="ListParagraph"/>
        <w:rPr>
          <w:rFonts w:ascii="Geomanist Regular" w:hAnsi="Geomanist Regular"/>
        </w:rPr>
      </w:pPr>
    </w:p>
    <w:p w14:paraId="21CFB579" w14:textId="77777777" w:rsidR="00F85938" w:rsidRPr="00772F1B" w:rsidRDefault="00F85938" w:rsidP="00772F1B">
      <w:pPr>
        <w:pStyle w:val="ListParagraph"/>
        <w:rPr>
          <w:rFonts w:ascii="Geomanist Regular" w:hAnsi="Geomanist Regular"/>
        </w:rPr>
      </w:pPr>
    </w:p>
    <w:p w14:paraId="0315B447" w14:textId="77777777" w:rsidR="00772F1B" w:rsidRPr="00772F1B" w:rsidRDefault="00772F1B" w:rsidP="00772F1B">
      <w:pPr>
        <w:pStyle w:val="ListParagraph"/>
        <w:numPr>
          <w:ilvl w:val="0"/>
          <w:numId w:val="41"/>
        </w:numPr>
        <w:contextualSpacing w:val="0"/>
        <w:rPr>
          <w:rFonts w:ascii="Geomanist Regular" w:hAnsi="Geomanist Regular"/>
          <w:b/>
        </w:rPr>
      </w:pPr>
      <w:r w:rsidRPr="00772F1B">
        <w:rPr>
          <w:rFonts w:ascii="Geomanist Regular" w:hAnsi="Geomanist Regular"/>
          <w:b/>
        </w:rPr>
        <w:lastRenderedPageBreak/>
        <w:t xml:space="preserve">Rol Administrator – profil audit </w:t>
      </w:r>
    </w:p>
    <w:p w14:paraId="72B1BDAA" w14:textId="77777777" w:rsidR="00772F1B" w:rsidRPr="00772F1B" w:rsidRDefault="00772F1B" w:rsidP="00772F1B">
      <w:pPr>
        <w:pStyle w:val="ListParagraph"/>
        <w:rPr>
          <w:rFonts w:ascii="Geomanist Regular" w:hAnsi="Geomanist Regular"/>
        </w:rPr>
      </w:pPr>
    </w:p>
    <w:p w14:paraId="27C6139B"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In zona de detalii cerere in ecranul de audit se vor adauga motivele de invalidare cerere pe </w:t>
      </w:r>
      <w:proofErr w:type="gramStart"/>
      <w:r w:rsidRPr="00772F1B">
        <w:rPr>
          <w:rFonts w:ascii="Geomanist Regular" w:hAnsi="Geomanist Regular"/>
        </w:rPr>
        <w:t>fluxul  automat</w:t>
      </w:r>
      <w:proofErr w:type="gramEnd"/>
      <w:r w:rsidRPr="00772F1B">
        <w:rPr>
          <w:rFonts w:ascii="Geomanist Regular" w:hAnsi="Geomanist Regular"/>
        </w:rPr>
        <w:t xml:space="preserve"> de verificare.</w:t>
      </w:r>
    </w:p>
    <w:p w14:paraId="74EADAA0"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Motivele vor fi afisate asa cum au fost receptionate din aplicatia care a generat invalidarea. </w:t>
      </w:r>
    </w:p>
    <w:p w14:paraId="70D22A9A" w14:textId="77777777" w:rsidR="00772F1B" w:rsidRPr="00772F1B" w:rsidRDefault="00772F1B" w:rsidP="00772F1B">
      <w:pPr>
        <w:pStyle w:val="ListParagraph"/>
        <w:rPr>
          <w:rFonts w:ascii="Geomanist Regular" w:hAnsi="Geomanist Regular"/>
        </w:rPr>
      </w:pPr>
      <w:r w:rsidRPr="00772F1B">
        <w:rPr>
          <w:rFonts w:ascii="Geomanist Regular" w:hAnsi="Geomanist Regular"/>
        </w:rPr>
        <w:t>Daca cererea a fost invalidata manual de un utilizator se vor afisa si motivul selectat si comentariul introdus de user inainte de respingerea cererii.</w:t>
      </w:r>
    </w:p>
    <w:p w14:paraId="49B94729" w14:textId="0D48EA3D" w:rsidR="00772F1B" w:rsidRPr="009010B7" w:rsidRDefault="00772F1B" w:rsidP="00772F1B">
      <w:pPr>
        <w:pStyle w:val="ListParagraph"/>
        <w:rPr>
          <w:rFonts w:ascii="Geomanist Regular" w:hAnsi="Geomanist Regular"/>
          <w:color w:val="FF0000"/>
        </w:rPr>
      </w:pPr>
      <w:r w:rsidRPr="00772F1B">
        <w:rPr>
          <w:rFonts w:ascii="Geomanist Regular" w:hAnsi="Geomanist Regular"/>
        </w:rPr>
        <w:t>Se vor afisa read only campurile editate de user de validare manuala a cererii.</w:t>
      </w:r>
      <w:r w:rsidR="009010B7">
        <w:rPr>
          <w:rFonts w:ascii="Geomanist Regular" w:hAnsi="Geomanist Regular"/>
        </w:rPr>
        <w:t xml:space="preserve"> </w:t>
      </w:r>
      <w:r w:rsidR="009010B7" w:rsidRPr="009010B7">
        <w:rPr>
          <w:rFonts w:ascii="Geomanist Regular" w:hAnsi="Geomanist Regular"/>
          <w:color w:val="FF0000"/>
        </w:rPr>
        <w:t>De stabilit daca vor fi flaguite intr-un fel sau nu. Metoda de implementare depinde de asta. In principiu, ar apare in istoricul de audit.</w:t>
      </w:r>
    </w:p>
    <w:p w14:paraId="63EBDB6A" w14:textId="77777777" w:rsidR="00772F1B" w:rsidRPr="00772F1B" w:rsidRDefault="00772F1B" w:rsidP="00772F1B">
      <w:pPr>
        <w:rPr>
          <w:rFonts w:ascii="Geomanist Regular" w:hAnsi="Geomanist Regular"/>
        </w:rPr>
      </w:pPr>
    </w:p>
    <w:p w14:paraId="6A4D6472" w14:textId="77777777" w:rsidR="00772F1B" w:rsidRPr="00772F1B" w:rsidRDefault="00772F1B" w:rsidP="00772F1B">
      <w:pPr>
        <w:rPr>
          <w:rFonts w:ascii="Geomanist Regular" w:hAnsi="Geomanist Regular"/>
        </w:rPr>
      </w:pPr>
      <w:r w:rsidRPr="00772F1B">
        <w:rPr>
          <w:rFonts w:ascii="Geomanist Regular" w:hAnsi="Geomanist Regular"/>
        </w:rPr>
        <w:t xml:space="preserve">               In lista audit stari se vor adauga urmatoarele evenimente:</w:t>
      </w:r>
    </w:p>
    <w:p w14:paraId="36135BAE" w14:textId="77777777" w:rsidR="00772F1B" w:rsidRPr="00772F1B" w:rsidRDefault="00772F1B" w:rsidP="00772F1B">
      <w:pPr>
        <w:pStyle w:val="ListParagraph"/>
        <w:numPr>
          <w:ilvl w:val="0"/>
          <w:numId w:val="42"/>
        </w:numPr>
        <w:contextualSpacing w:val="0"/>
        <w:rPr>
          <w:rFonts w:ascii="Geomanist Regular" w:hAnsi="Geomanist Regular"/>
        </w:rPr>
      </w:pPr>
      <w:r w:rsidRPr="00772F1B">
        <w:rPr>
          <w:rFonts w:ascii="Geomanist Regular" w:hAnsi="Geomanist Regular"/>
        </w:rPr>
        <w:t>Editare campuri</w:t>
      </w:r>
    </w:p>
    <w:p w14:paraId="1FB0FC21" w14:textId="7DBE164F" w:rsidR="00772F1B" w:rsidRPr="009010B7" w:rsidRDefault="00772F1B" w:rsidP="00772F1B">
      <w:pPr>
        <w:pStyle w:val="ListParagraph"/>
        <w:numPr>
          <w:ilvl w:val="0"/>
          <w:numId w:val="42"/>
        </w:numPr>
        <w:contextualSpacing w:val="0"/>
        <w:rPr>
          <w:rFonts w:ascii="Geomanist Regular" w:hAnsi="Geomanist Regular"/>
          <w:color w:val="FF0000"/>
        </w:rPr>
      </w:pPr>
      <w:r w:rsidRPr="00772F1B">
        <w:rPr>
          <w:rFonts w:ascii="Geomanist Regular" w:hAnsi="Geomanist Regular"/>
        </w:rPr>
        <w:t>Apel Druid</w:t>
      </w:r>
      <w:r w:rsidR="009010B7" w:rsidRPr="009010B7">
        <w:rPr>
          <w:rFonts w:ascii="Geomanist Regular" w:hAnsi="Geomanist Regular"/>
          <w:color w:val="FF0000"/>
        </w:rPr>
        <w:t>/Azure</w:t>
      </w:r>
      <w:r w:rsidRPr="009010B7">
        <w:rPr>
          <w:rFonts w:ascii="Geomanist Regular" w:hAnsi="Geomanist Regular"/>
        </w:rPr>
        <w:t xml:space="preserve"> </w:t>
      </w:r>
      <w:r w:rsidRPr="00772F1B">
        <w:rPr>
          <w:rFonts w:ascii="Geomanist Regular" w:hAnsi="Geomanist Regular"/>
        </w:rPr>
        <w:t xml:space="preserve">initiat de user </w:t>
      </w:r>
      <w:r w:rsidR="009010B7">
        <w:rPr>
          <w:rFonts w:ascii="Geomanist Regular" w:hAnsi="Geomanist Regular"/>
        </w:rPr>
        <w:t xml:space="preserve">– </w:t>
      </w:r>
      <w:r w:rsidR="009010B7" w:rsidRPr="009010B7">
        <w:rPr>
          <w:rFonts w:ascii="Geomanist Regular" w:hAnsi="Geomanist Regular"/>
          <w:color w:val="FF0000"/>
        </w:rPr>
        <w:t>retrimiterea catre portal?</w:t>
      </w:r>
    </w:p>
    <w:p w14:paraId="63C53043" w14:textId="77777777" w:rsidR="00772F1B" w:rsidRPr="00772F1B" w:rsidRDefault="00772F1B" w:rsidP="00772F1B">
      <w:pPr>
        <w:pStyle w:val="ListParagraph"/>
        <w:ind w:left="1440"/>
        <w:rPr>
          <w:rFonts w:ascii="Geomanist Regular" w:hAnsi="Geomanist Regular"/>
        </w:rPr>
      </w:pPr>
    </w:p>
    <w:p w14:paraId="1ED975F9" w14:textId="77777777" w:rsidR="00772F1B" w:rsidRPr="00772F1B" w:rsidRDefault="00772F1B" w:rsidP="00772F1B">
      <w:pPr>
        <w:pStyle w:val="ListParagraph"/>
        <w:numPr>
          <w:ilvl w:val="0"/>
          <w:numId w:val="41"/>
        </w:numPr>
        <w:contextualSpacing w:val="0"/>
        <w:rPr>
          <w:rFonts w:ascii="Geomanist Regular" w:hAnsi="Geomanist Regular"/>
          <w:b/>
        </w:rPr>
      </w:pPr>
      <w:r w:rsidRPr="00772F1B">
        <w:rPr>
          <w:rFonts w:ascii="Geomanist Regular" w:hAnsi="Geomanist Regular"/>
          <w:b/>
        </w:rPr>
        <w:t>Modificare temporizare mecanism retry</w:t>
      </w:r>
    </w:p>
    <w:p w14:paraId="178FA00F" w14:textId="77777777" w:rsidR="00772F1B" w:rsidRPr="00772F1B" w:rsidRDefault="00772F1B" w:rsidP="00772F1B">
      <w:pPr>
        <w:pStyle w:val="ListParagraph"/>
        <w:rPr>
          <w:rFonts w:ascii="Geomanist Regular" w:hAnsi="Geomanist Regular"/>
          <w:b/>
        </w:rPr>
      </w:pPr>
    </w:p>
    <w:p w14:paraId="7BFC27AD" w14:textId="77777777" w:rsidR="00772F1B" w:rsidRPr="00772F1B" w:rsidRDefault="00772F1B" w:rsidP="00772F1B">
      <w:pPr>
        <w:pStyle w:val="ListParagraph"/>
        <w:rPr>
          <w:rFonts w:ascii="Geomanist Regular" w:hAnsi="Geomanist Regular"/>
        </w:rPr>
      </w:pPr>
      <w:r w:rsidRPr="00772F1B">
        <w:rPr>
          <w:rFonts w:ascii="Geomanist Regular" w:hAnsi="Geomanist Regular"/>
        </w:rPr>
        <w:t xml:space="preserve">Mecanismul de retry va fi modificat concorm cerintei la o temporizare de 5 minute in loc de </w:t>
      </w:r>
      <w:proofErr w:type="gramStart"/>
      <w:r w:rsidRPr="00772F1B">
        <w:rPr>
          <w:rFonts w:ascii="Geomanist Regular" w:hAnsi="Geomanist Regular"/>
        </w:rPr>
        <w:t>10 minute</w:t>
      </w:r>
      <w:proofErr w:type="gramEnd"/>
      <w:r w:rsidRPr="00772F1B">
        <w:rPr>
          <w:rFonts w:ascii="Geomanist Regular" w:hAnsi="Geomanist Regular"/>
        </w:rPr>
        <w:t xml:space="preserve"> cat este in prezent pentru apelurile catre aplicatiile Druid si Azure.</w:t>
      </w:r>
    </w:p>
    <w:p w14:paraId="138B1BF3" w14:textId="77777777" w:rsidR="00772F1B" w:rsidRPr="00772F1B" w:rsidRDefault="00772F1B" w:rsidP="00772F1B">
      <w:pPr>
        <w:pStyle w:val="ListParagraph"/>
        <w:rPr>
          <w:rFonts w:ascii="Geomanist Regular" w:hAnsi="Geomanist Regular"/>
        </w:rPr>
      </w:pPr>
    </w:p>
    <w:p w14:paraId="5ABBF5BE" w14:textId="77777777" w:rsidR="00772F1B" w:rsidRPr="00772F1B" w:rsidRDefault="00772F1B" w:rsidP="00772F1B">
      <w:pPr>
        <w:pStyle w:val="ListParagraph"/>
        <w:numPr>
          <w:ilvl w:val="0"/>
          <w:numId w:val="41"/>
        </w:numPr>
        <w:contextualSpacing w:val="0"/>
        <w:rPr>
          <w:rFonts w:ascii="Geomanist Regular" w:hAnsi="Geomanist Regular"/>
        </w:rPr>
      </w:pPr>
      <w:r w:rsidRPr="00772F1B">
        <w:rPr>
          <w:rFonts w:ascii="Geomanist Regular" w:hAnsi="Geomanist Regular"/>
          <w:b/>
        </w:rPr>
        <w:t>Modificare raspuns apel de raspuns Portal RM</w:t>
      </w:r>
      <w:r w:rsidRPr="00772F1B">
        <w:rPr>
          <w:rFonts w:ascii="Geomanist Regular" w:hAnsi="Geomanist Regular"/>
        </w:rPr>
        <w:t xml:space="preserve"> </w:t>
      </w:r>
    </w:p>
    <w:p w14:paraId="77CF6A43" w14:textId="77777777" w:rsidR="00772F1B" w:rsidRPr="00772F1B" w:rsidRDefault="00772F1B" w:rsidP="00772F1B">
      <w:pPr>
        <w:pStyle w:val="ListParagraph"/>
        <w:rPr>
          <w:rFonts w:ascii="Geomanist Regular" w:hAnsi="Geomanist Regular"/>
        </w:rPr>
      </w:pPr>
    </w:p>
    <w:p w14:paraId="6B2C9049" w14:textId="230A46ED" w:rsidR="00772F1B" w:rsidRDefault="00772F1B" w:rsidP="00772F1B">
      <w:pPr>
        <w:pStyle w:val="ListParagraph"/>
        <w:rPr>
          <w:rFonts w:ascii="Geomanist Regular" w:hAnsi="Geomanist Regular"/>
        </w:rPr>
      </w:pPr>
      <w:r w:rsidRPr="00772F1B">
        <w:rPr>
          <w:rFonts w:ascii="Geomanist Regular" w:hAnsi="Geomanist Regular"/>
        </w:rPr>
        <w:t>Va fi permisa transmiterea raspunsului pentru o cerere de verificare cu parametrul Adresa null.</w:t>
      </w:r>
    </w:p>
    <w:p w14:paraId="5C4FBBD3" w14:textId="26A1F022" w:rsidR="009010B7" w:rsidRPr="009010B7" w:rsidRDefault="009010B7" w:rsidP="009010B7">
      <w:pPr>
        <w:pStyle w:val="ListParagraph"/>
        <w:numPr>
          <w:ilvl w:val="0"/>
          <w:numId w:val="41"/>
        </w:numPr>
        <w:rPr>
          <w:rFonts w:ascii="Geomanist Regular" w:hAnsi="Geomanist Regular"/>
          <w:color w:val="FF0000"/>
        </w:rPr>
      </w:pPr>
      <w:r w:rsidRPr="009010B7">
        <w:rPr>
          <w:rFonts w:ascii="Geomanist Regular" w:hAnsi="Geomanist Regular"/>
          <w:color w:val="FF0000"/>
        </w:rPr>
        <w:t>Fluxul automat</w:t>
      </w:r>
    </w:p>
    <w:p w14:paraId="2D8610BC" w14:textId="5CD77705" w:rsidR="009010B7" w:rsidRPr="009010B7" w:rsidRDefault="009010B7" w:rsidP="009010B7">
      <w:pPr>
        <w:ind w:left="720"/>
        <w:rPr>
          <w:rFonts w:ascii="Geomanist Regular" w:hAnsi="Geomanist Regular"/>
          <w:color w:val="FF0000"/>
        </w:rPr>
      </w:pPr>
      <w:r w:rsidRPr="009010B7">
        <w:rPr>
          <w:rFonts w:ascii="Geomanist Regular" w:hAnsi="Geomanist Regular"/>
          <w:color w:val="FF0000"/>
        </w:rPr>
        <w:t>In pre</w:t>
      </w:r>
      <w:r>
        <w:rPr>
          <w:rFonts w:ascii="Geomanist Regular" w:hAnsi="Geomanist Regular"/>
          <w:color w:val="FF0000"/>
        </w:rPr>
        <w:t>z</w:t>
      </w:r>
      <w:r w:rsidRPr="009010B7">
        <w:rPr>
          <w:rFonts w:ascii="Geomanist Regular" w:hAnsi="Geomanist Regular"/>
          <w:color w:val="FF0000"/>
        </w:rPr>
        <w:t>ent daca cererea este invalidate de druid, nu mai ajunge la Azure. Atunci va ajunge la Azure, indifferent de ce se intampla la Druid, abia apoi la validare manuala.</w:t>
      </w:r>
    </w:p>
    <w:p w14:paraId="375F210F" w14:textId="77777777" w:rsidR="009010B7" w:rsidRPr="009010B7" w:rsidRDefault="009010B7" w:rsidP="009010B7">
      <w:pPr>
        <w:ind w:left="720"/>
        <w:rPr>
          <w:rFonts w:ascii="Geomanist Regular" w:hAnsi="Geomanist Regular"/>
        </w:rPr>
      </w:pPr>
    </w:p>
    <w:p w14:paraId="3A202D6C" w14:textId="410DB212" w:rsidR="009010B7" w:rsidRDefault="009010B7" w:rsidP="00772F1B">
      <w:pPr>
        <w:pStyle w:val="ListParagraph"/>
        <w:rPr>
          <w:rFonts w:ascii="Geomanist Regular" w:hAnsi="Geomanist Regular"/>
        </w:rPr>
      </w:pPr>
    </w:p>
    <w:p w14:paraId="1A26FD20" w14:textId="0433F856" w:rsidR="009010B7" w:rsidRPr="009010B7" w:rsidRDefault="009010B7" w:rsidP="00772F1B">
      <w:pPr>
        <w:rPr>
          <w:rFonts w:ascii="Geomanist Regular" w:hAnsi="Geomanist Regular"/>
          <w:b/>
          <w:color w:val="FF0000"/>
          <w:sz w:val="40"/>
          <w:szCs w:val="40"/>
          <w:lang w:val="ro-RO"/>
        </w:rPr>
      </w:pPr>
    </w:p>
    <w:p w14:paraId="0FB16C8E" w14:textId="77777777" w:rsidR="005F7DF3" w:rsidRPr="005D7621" w:rsidRDefault="005F7DF3" w:rsidP="00694066">
      <w:pPr>
        <w:jc w:val="center"/>
        <w:rPr>
          <w:rFonts w:ascii="Geomanist Regular" w:hAnsi="Geomanist Regular"/>
          <w:b/>
          <w:sz w:val="40"/>
          <w:szCs w:val="40"/>
          <w:lang w:val="ro-RO"/>
        </w:rPr>
      </w:pPr>
    </w:p>
    <w:sectPr w:rsidR="005F7DF3" w:rsidRPr="005D7621" w:rsidSect="0084390C">
      <w:headerReference w:type="default" r:id="rId9"/>
      <w:footerReference w:type="even" r:id="rId10"/>
      <w:footerReference w:type="default" r:id="rId11"/>
      <w:headerReference w:type="first" r:id="rId12"/>
      <w:footerReference w:type="first" r:id="rId13"/>
      <w:pgSz w:w="11909" w:h="16834" w:code="9"/>
      <w:pgMar w:top="1698" w:right="864" w:bottom="1276" w:left="900" w:header="706" w:footer="706"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1A275" w14:textId="77777777" w:rsidR="00E26334" w:rsidRDefault="00E26334">
      <w:r>
        <w:separator/>
      </w:r>
    </w:p>
  </w:endnote>
  <w:endnote w:type="continuationSeparator" w:id="0">
    <w:p w14:paraId="14AE3FE2" w14:textId="77777777" w:rsidR="00E26334" w:rsidRDefault="00E2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manist Regular">
    <w:altName w:val="Corbel"/>
    <w:panose1 w:val="00000000000000000000"/>
    <w:charset w:val="00"/>
    <w:family w:val="modern"/>
    <w:notTrueType/>
    <w:pitch w:val="variable"/>
    <w:sig w:usb0="A000002F" w:usb1="1000004A"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Univers">
    <w:altName w:val="Arial"/>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Geomanist Book">
    <w:altName w:val="Arial"/>
    <w:panose1 w:val="00000000000000000000"/>
    <w:charset w:val="00"/>
    <w:family w:val="modern"/>
    <w:notTrueType/>
    <w:pitch w:val="variable"/>
    <w:sig w:usb0="A000002F" w:usb1="1000004A"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72028" w14:textId="77777777" w:rsidR="00AF550D" w:rsidRDefault="00AF55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196E7C" w14:textId="77777777" w:rsidR="00AF550D" w:rsidRDefault="00AF550D">
    <w:pPr>
      <w:pStyle w:val="Footer"/>
    </w:pPr>
  </w:p>
  <w:p w14:paraId="0CB03742" w14:textId="77777777" w:rsidR="00AF550D" w:rsidRDefault="00AF550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8349" w14:textId="076DA8CF" w:rsidR="00AF550D" w:rsidRDefault="00AF550D">
    <w:pPr>
      <w:pStyle w:val="Footer"/>
      <w:jc w:val="center"/>
    </w:pPr>
  </w:p>
  <w:p w14:paraId="194DD6DE" w14:textId="77777777" w:rsidR="009B4C1E" w:rsidRDefault="009B4C1E" w:rsidP="009B4C1E">
    <w:pPr>
      <w:pStyle w:val="Footer"/>
      <w:tabs>
        <w:tab w:val="clear" w:pos="4320"/>
        <w:tab w:val="center" w:pos="990"/>
      </w:tabs>
    </w:pPr>
    <w:r w:rsidRPr="004A6F23">
      <w:rPr>
        <w:rFonts w:ascii="Geomanist Book" w:hAnsi="Geomanist Book"/>
        <w:noProof/>
        <w:sz w:val="18"/>
        <w:szCs w:val="18"/>
        <w:lang w:eastAsia="en-US"/>
      </w:rPr>
      <mc:AlternateContent>
        <mc:Choice Requires="wps">
          <w:drawing>
            <wp:anchor distT="0" distB="0" distL="114300" distR="114300" simplePos="0" relativeHeight="251687936" behindDoc="0" locked="0" layoutInCell="1" allowOverlap="1" wp14:anchorId="5A38C017" wp14:editId="4E2E1599">
              <wp:simplePos x="0" y="0"/>
              <wp:positionH relativeFrom="column">
                <wp:posOffset>4977130</wp:posOffset>
              </wp:positionH>
              <wp:positionV relativeFrom="paragraph">
                <wp:posOffset>-160020</wp:posOffset>
              </wp:positionV>
              <wp:extent cx="1520190" cy="649605"/>
              <wp:effectExtent l="0" t="0" r="0" b="10795"/>
              <wp:wrapNone/>
              <wp:docPr id="28"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190" cy="649605"/>
                      </a:xfrm>
                      <a:prstGeom prst="rect">
                        <a:avLst/>
                      </a:prstGeom>
                      <a:noFill/>
                      <a:ln w="6350">
                        <a:noFill/>
                      </a:ln>
                    </wps:spPr>
                    <wps:txbx>
                      <w:txbxContent>
                        <w:p w14:paraId="6E6920D6" w14:textId="77777777" w:rsidR="009B4C1E" w:rsidRPr="004342C2" w:rsidRDefault="009B4C1E" w:rsidP="009B4C1E">
                          <w:pPr>
                            <w:spacing w:line="480" w:lineRule="auto"/>
                            <w:jc w:val="right"/>
                            <w:rPr>
                              <w:rFonts w:ascii="Geomanist Book" w:hAnsi="Geomanist Book"/>
                              <w:color w:val="00A4E0"/>
                              <w:sz w:val="14"/>
                              <w:szCs w:val="14"/>
                            </w:rPr>
                          </w:pPr>
                          <w:r w:rsidRPr="004342C2">
                            <w:rPr>
                              <w:rFonts w:ascii="Geomanist Book" w:hAnsi="Geomanist Book"/>
                              <w:sz w:val="14"/>
                              <w:szCs w:val="14"/>
                            </w:rPr>
                            <w:t>asseco.com</w:t>
                          </w:r>
                          <w:r w:rsidRPr="004342C2">
                            <w:rPr>
                              <w:rFonts w:ascii="Geomanist Book" w:hAnsi="Geomanist Book"/>
                              <w:color w:val="00A4E0"/>
                              <w:sz w:val="14"/>
                              <w:szCs w:val="14"/>
                            </w:rPr>
                            <w:t>/see</w:t>
                          </w:r>
                        </w:p>
                        <w:p w14:paraId="521D982B" w14:textId="77777777" w:rsidR="009B4C1E" w:rsidRDefault="009B4C1E" w:rsidP="009B4C1E">
                          <w:pPr>
                            <w:spacing w:line="480" w:lineRule="auto"/>
                            <w:jc w:val="right"/>
                            <w:rPr>
                              <w:rFonts w:ascii="Geomanist Book" w:hAnsi="Geomanist Book"/>
                              <w:sz w:val="14"/>
                              <w:szCs w:val="14"/>
                            </w:rPr>
                          </w:pPr>
                          <w:r w:rsidRPr="004342C2">
                            <w:rPr>
                              <w:rFonts w:ascii="Geomanist Book" w:hAnsi="Geomanist Book"/>
                              <w:color w:val="00A4E0"/>
                              <w:sz w:val="14"/>
                              <w:szCs w:val="14"/>
                            </w:rPr>
                            <w:t>rosales@</w:t>
                          </w:r>
                          <w:r w:rsidRPr="004342C2">
                            <w:rPr>
                              <w:rFonts w:ascii="Geomanist Book" w:hAnsi="Geomanist Book"/>
                              <w:sz w:val="14"/>
                              <w:szCs w:val="14"/>
                            </w:rPr>
                            <w:t>asseco-see.com</w:t>
                          </w:r>
                        </w:p>
                        <w:p w14:paraId="54638F26" w14:textId="77777777" w:rsidR="009B4C1E" w:rsidRPr="004342C2" w:rsidRDefault="009B4C1E" w:rsidP="009B4C1E">
                          <w:pPr>
                            <w:spacing w:line="480" w:lineRule="auto"/>
                            <w:jc w:val="right"/>
                            <w:rPr>
                              <w:rFonts w:ascii="Geomanist Book" w:hAnsi="Geomanist Book"/>
                              <w:sz w:val="14"/>
                              <w:szCs w:val="14"/>
                            </w:rPr>
                          </w:pPr>
                          <w:r>
                            <w:rPr>
                              <w:rFonts w:ascii="Geomanist Book" w:hAnsi="Geomanist Book"/>
                              <w:color w:val="00A4E0"/>
                              <w:sz w:val="14"/>
                              <w:szCs w:val="14"/>
                            </w:rPr>
                            <w:t>service@</w:t>
                          </w:r>
                          <w:r w:rsidRPr="004342C2">
                            <w:rPr>
                              <w:rFonts w:ascii="Geomanist Book" w:hAnsi="Geomanist Book"/>
                              <w:sz w:val="14"/>
                              <w:szCs w:val="14"/>
                            </w:rPr>
                            <w:t>asseco-see.com</w:t>
                          </w:r>
                          <w:r w:rsidRPr="004342C2">
                            <w:rPr>
                              <w:rFonts w:ascii="Geomanist Book" w:hAnsi="Geomanist Book"/>
                              <w:color w:val="00A4E0"/>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38C017" id="_x0000_t202" coordsize="21600,21600" o:spt="202" path="m,l,21600r21600,l21600,xe">
              <v:stroke joinstyle="miter"/>
              <v:path gradientshapeok="t" o:connecttype="rect"/>
            </v:shapetype>
            <v:shape id="Pole tekstowe 12" o:spid="_x0000_s1030" type="#_x0000_t202" style="position:absolute;margin-left:391.9pt;margin-top:-12.6pt;width:119.7pt;height:5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" filled="f" stroked="f" strokeweight=".5pt">
              <v:path arrowok="t"/>
              <v:textbox>
                <w:txbxContent>
                  <w:p w14:paraId="6E6920D6" w14:textId="77777777" w:rsidR="009B4C1E" w:rsidRPr="004342C2" w:rsidRDefault="009B4C1E" w:rsidP="009B4C1E">
                    <w:pPr>
                      <w:spacing w:line="480" w:lineRule="auto"/>
                      <w:jc w:val="right"/>
                      <w:rPr>
                        <w:rFonts w:ascii="Geomanist Book" w:hAnsi="Geomanist Book"/>
                        <w:color w:val="00A4E0"/>
                        <w:sz w:val="14"/>
                        <w:szCs w:val="14"/>
                      </w:rPr>
                    </w:pPr>
                    <w:proofErr w:type="gramStart"/>
                    <w:r w:rsidRPr="004342C2">
                      <w:rPr>
                        <w:rFonts w:ascii="Geomanist Book" w:hAnsi="Geomanist Book"/>
                        <w:sz w:val="14"/>
                        <w:szCs w:val="14"/>
                      </w:rPr>
                      <w:t>asseco.com</w:t>
                    </w:r>
                    <w:r w:rsidRPr="004342C2">
                      <w:rPr>
                        <w:rFonts w:ascii="Geomanist Book" w:hAnsi="Geomanist Book"/>
                        <w:color w:val="00A4E0"/>
                        <w:sz w:val="14"/>
                        <w:szCs w:val="14"/>
                      </w:rPr>
                      <w:t>/see</w:t>
                    </w:r>
                    <w:proofErr w:type="gramEnd"/>
                  </w:p>
                  <w:p w14:paraId="521D982B" w14:textId="77777777" w:rsidR="009B4C1E" w:rsidRDefault="009B4C1E" w:rsidP="009B4C1E">
                    <w:pPr>
                      <w:spacing w:line="480" w:lineRule="auto"/>
                      <w:jc w:val="right"/>
                      <w:rPr>
                        <w:rFonts w:ascii="Geomanist Book" w:hAnsi="Geomanist Book"/>
                        <w:sz w:val="14"/>
                        <w:szCs w:val="14"/>
                      </w:rPr>
                    </w:pPr>
                    <w:r w:rsidRPr="004342C2">
                      <w:rPr>
                        <w:rFonts w:ascii="Geomanist Book" w:hAnsi="Geomanist Book"/>
                        <w:color w:val="00A4E0"/>
                        <w:sz w:val="14"/>
                        <w:szCs w:val="14"/>
                      </w:rPr>
                      <w:t>rosales@</w:t>
                    </w:r>
                    <w:r w:rsidRPr="004342C2">
                      <w:rPr>
                        <w:rFonts w:ascii="Geomanist Book" w:hAnsi="Geomanist Book"/>
                        <w:sz w:val="14"/>
                        <w:szCs w:val="14"/>
                      </w:rPr>
                      <w:t>asseco-see.com</w:t>
                    </w:r>
                  </w:p>
                  <w:p w14:paraId="54638F26" w14:textId="77777777" w:rsidR="009B4C1E" w:rsidRPr="004342C2" w:rsidRDefault="009B4C1E" w:rsidP="009B4C1E">
                    <w:pPr>
                      <w:spacing w:line="480" w:lineRule="auto"/>
                      <w:jc w:val="right"/>
                      <w:rPr>
                        <w:rFonts w:ascii="Geomanist Book" w:hAnsi="Geomanist Book"/>
                        <w:sz w:val="14"/>
                        <w:szCs w:val="14"/>
                      </w:rPr>
                    </w:pPr>
                    <w:r>
                      <w:rPr>
                        <w:rFonts w:ascii="Geomanist Book" w:hAnsi="Geomanist Book"/>
                        <w:color w:val="00A4E0"/>
                        <w:sz w:val="14"/>
                        <w:szCs w:val="14"/>
                      </w:rPr>
                      <w:t>service@</w:t>
                    </w:r>
                    <w:r w:rsidRPr="004342C2">
                      <w:rPr>
                        <w:rFonts w:ascii="Geomanist Book" w:hAnsi="Geomanist Book"/>
                        <w:sz w:val="14"/>
                        <w:szCs w:val="14"/>
                      </w:rPr>
                      <w:t>asseco-see.com</w:t>
                    </w:r>
                    <w:r w:rsidRPr="004342C2">
                      <w:rPr>
                        <w:rFonts w:ascii="Geomanist Book" w:hAnsi="Geomanist Book"/>
                        <w:color w:val="00A4E0"/>
                        <w:sz w:val="14"/>
                        <w:szCs w:val="14"/>
                      </w:rPr>
                      <w:t xml:space="preserve"> </w:t>
                    </w:r>
                  </w:p>
                </w:txbxContent>
              </v:textbox>
            </v:shape>
          </w:pict>
        </mc:Fallback>
      </mc:AlternateContent>
    </w:r>
    <w:r>
      <w:rPr>
        <w:noProof/>
        <w:lang w:eastAsia="en-US"/>
      </w:rPr>
      <mc:AlternateContent>
        <mc:Choice Requires="wps">
          <w:drawing>
            <wp:anchor distT="45720" distB="45720" distL="114300" distR="114300" simplePos="0" relativeHeight="251686912" behindDoc="0" locked="0" layoutInCell="1" allowOverlap="1" wp14:anchorId="58FF6BA4" wp14:editId="59D16358">
              <wp:simplePos x="0" y="0"/>
              <wp:positionH relativeFrom="column">
                <wp:posOffset>2597150</wp:posOffset>
              </wp:positionH>
              <wp:positionV relativeFrom="paragraph">
                <wp:posOffset>7620</wp:posOffset>
              </wp:positionV>
              <wp:extent cx="2360930" cy="1404620"/>
              <wp:effectExtent l="0" t="0" r="0" b="57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5F76978" w14:textId="41B00F2E" w:rsidR="009B4C1E" w:rsidRPr="00EC404D" w:rsidRDefault="009B4C1E" w:rsidP="009B4C1E">
                          <w:pPr>
                            <w:rPr>
                              <w:rFonts w:ascii="Geomanist Regular" w:hAnsi="Geomanist Regular"/>
                            </w:rPr>
                          </w:pPr>
                          <w:r w:rsidRPr="00EC404D">
                            <w:rPr>
                              <w:rFonts w:ascii="Geomanist Regular" w:hAnsi="Geomanist Regular"/>
                            </w:rPr>
                            <w:t xml:space="preserve">Page </w:t>
                          </w:r>
                          <w:r w:rsidRPr="00EC404D">
                            <w:rPr>
                              <w:rFonts w:ascii="Geomanist Regular" w:hAnsi="Geomanist Regular"/>
                              <w:b/>
                              <w:bCs/>
                            </w:rPr>
                            <w:fldChar w:fldCharType="begin"/>
                          </w:r>
                          <w:r w:rsidRPr="00EC404D">
                            <w:rPr>
                              <w:rFonts w:ascii="Geomanist Regular" w:hAnsi="Geomanist Regular"/>
                              <w:b/>
                              <w:bCs/>
                            </w:rPr>
                            <w:instrText xml:space="preserve"> PAGE  \* Arabic  \* MERGEFORMAT </w:instrText>
                          </w:r>
                          <w:r w:rsidRPr="00EC404D">
                            <w:rPr>
                              <w:rFonts w:ascii="Geomanist Regular" w:hAnsi="Geomanist Regular"/>
                              <w:b/>
                              <w:bCs/>
                            </w:rPr>
                            <w:fldChar w:fldCharType="separate"/>
                          </w:r>
                          <w:r w:rsidR="00BB6339">
                            <w:rPr>
                              <w:rFonts w:ascii="Geomanist Regular" w:hAnsi="Geomanist Regular"/>
                              <w:b/>
                              <w:bCs/>
                              <w:noProof/>
                            </w:rPr>
                            <w:t>9</w:t>
                          </w:r>
                          <w:r w:rsidRPr="00EC404D">
                            <w:rPr>
                              <w:rFonts w:ascii="Geomanist Regular" w:hAnsi="Geomanist Regular"/>
                              <w:b/>
                              <w:bCs/>
                            </w:rPr>
                            <w:fldChar w:fldCharType="end"/>
                          </w:r>
                          <w:r w:rsidRPr="00EC404D">
                            <w:rPr>
                              <w:rFonts w:ascii="Geomanist Regular" w:hAnsi="Geomanist Regular"/>
                            </w:rPr>
                            <w:t xml:space="preserve"> of </w:t>
                          </w:r>
                          <w:r w:rsidRPr="00EC404D">
                            <w:rPr>
                              <w:rFonts w:ascii="Geomanist Regular" w:hAnsi="Geomanist Regular"/>
                              <w:b/>
                              <w:bCs/>
                            </w:rPr>
                            <w:fldChar w:fldCharType="begin"/>
                          </w:r>
                          <w:r w:rsidRPr="00EC404D">
                            <w:rPr>
                              <w:rFonts w:ascii="Geomanist Regular" w:hAnsi="Geomanist Regular"/>
                              <w:b/>
                              <w:bCs/>
                            </w:rPr>
                            <w:instrText xml:space="preserve"> NUMPAGES  \* Arabic  \* MERGEFORMAT </w:instrText>
                          </w:r>
                          <w:r w:rsidRPr="00EC404D">
                            <w:rPr>
                              <w:rFonts w:ascii="Geomanist Regular" w:hAnsi="Geomanist Regular"/>
                              <w:b/>
                              <w:bCs/>
                            </w:rPr>
                            <w:fldChar w:fldCharType="separate"/>
                          </w:r>
                          <w:r w:rsidR="00BB6339">
                            <w:rPr>
                              <w:rFonts w:ascii="Geomanist Regular" w:hAnsi="Geomanist Regular"/>
                              <w:b/>
                              <w:bCs/>
                              <w:noProof/>
                            </w:rPr>
                            <w:t>9</w:t>
                          </w:r>
                          <w:r w:rsidRPr="00EC404D">
                            <w:rPr>
                              <w:rFonts w:ascii="Geomanist Regular" w:hAnsi="Geomanist Regular"/>
                              <w:b/>
                              <w:bCs/>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FF6BA4" id="_x0000_t202" coordsize="21600,21600" o:spt="202" path="m,l,21600r21600,l21600,xe">
              <v:stroke joinstyle="miter"/>
              <v:path gradientshapeok="t" o:connecttype="rect"/>
            </v:shapetype>
            <v:shape id="_x0000_s1031" type="#_x0000_t202" style="position:absolute;margin-left:204.5pt;margin-top:.6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XEAIAAPs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" filled="f" stroked="f">
              <v:textbox style="mso-fit-shape-to-text:t">
                <w:txbxContent>
                  <w:p w14:paraId="25F76978" w14:textId="41B00F2E" w:rsidR="009B4C1E" w:rsidRPr="00EC404D" w:rsidRDefault="009B4C1E" w:rsidP="009B4C1E">
                    <w:pPr>
                      <w:rPr>
                        <w:rFonts w:ascii="Geomanist Regular" w:hAnsi="Geomanist Regular"/>
                      </w:rPr>
                    </w:pPr>
                    <w:r w:rsidRPr="00EC404D">
                      <w:rPr>
                        <w:rFonts w:ascii="Geomanist Regular" w:hAnsi="Geomanist Regular"/>
                      </w:rPr>
                      <w:t xml:space="preserve">Page </w:t>
                    </w:r>
                    <w:r w:rsidRPr="00EC404D">
                      <w:rPr>
                        <w:rFonts w:ascii="Geomanist Regular" w:hAnsi="Geomanist Regular"/>
                        <w:b/>
                        <w:bCs/>
                      </w:rPr>
                      <w:fldChar w:fldCharType="begin"/>
                    </w:r>
                    <w:r w:rsidRPr="00EC404D">
                      <w:rPr>
                        <w:rFonts w:ascii="Geomanist Regular" w:hAnsi="Geomanist Regular"/>
                        <w:b/>
                        <w:bCs/>
                      </w:rPr>
                      <w:instrText xml:space="preserve"> PAGE  \* Arabic  \* MERGEFORMAT </w:instrText>
                    </w:r>
                    <w:r w:rsidRPr="00EC404D">
                      <w:rPr>
                        <w:rFonts w:ascii="Geomanist Regular" w:hAnsi="Geomanist Regular"/>
                        <w:b/>
                        <w:bCs/>
                      </w:rPr>
                      <w:fldChar w:fldCharType="separate"/>
                    </w:r>
                    <w:r w:rsidR="00BB6339">
                      <w:rPr>
                        <w:rFonts w:ascii="Geomanist Regular" w:hAnsi="Geomanist Regular"/>
                        <w:b/>
                        <w:bCs/>
                        <w:noProof/>
                      </w:rPr>
                      <w:t>9</w:t>
                    </w:r>
                    <w:r w:rsidRPr="00EC404D">
                      <w:rPr>
                        <w:rFonts w:ascii="Geomanist Regular" w:hAnsi="Geomanist Regular"/>
                        <w:b/>
                        <w:bCs/>
                      </w:rPr>
                      <w:fldChar w:fldCharType="end"/>
                    </w:r>
                    <w:r w:rsidRPr="00EC404D">
                      <w:rPr>
                        <w:rFonts w:ascii="Geomanist Regular" w:hAnsi="Geomanist Regular"/>
                      </w:rPr>
                      <w:t xml:space="preserve"> of </w:t>
                    </w:r>
                    <w:r w:rsidRPr="00EC404D">
                      <w:rPr>
                        <w:rFonts w:ascii="Geomanist Regular" w:hAnsi="Geomanist Regular"/>
                        <w:b/>
                        <w:bCs/>
                      </w:rPr>
                      <w:fldChar w:fldCharType="begin"/>
                    </w:r>
                    <w:r w:rsidRPr="00EC404D">
                      <w:rPr>
                        <w:rFonts w:ascii="Geomanist Regular" w:hAnsi="Geomanist Regular"/>
                        <w:b/>
                        <w:bCs/>
                      </w:rPr>
                      <w:instrText xml:space="preserve"> NUMPAGES  \* Arabic  \* MERGEFORMAT </w:instrText>
                    </w:r>
                    <w:r w:rsidRPr="00EC404D">
                      <w:rPr>
                        <w:rFonts w:ascii="Geomanist Regular" w:hAnsi="Geomanist Regular"/>
                        <w:b/>
                        <w:bCs/>
                      </w:rPr>
                      <w:fldChar w:fldCharType="separate"/>
                    </w:r>
                    <w:r w:rsidR="00BB6339">
                      <w:rPr>
                        <w:rFonts w:ascii="Geomanist Regular" w:hAnsi="Geomanist Regular"/>
                        <w:b/>
                        <w:bCs/>
                        <w:noProof/>
                      </w:rPr>
                      <w:t>9</w:t>
                    </w:r>
                    <w:r w:rsidRPr="00EC404D">
                      <w:rPr>
                        <w:rFonts w:ascii="Geomanist Regular" w:hAnsi="Geomanist Regular"/>
                        <w:b/>
                        <w:bCs/>
                      </w:rPr>
                      <w:fldChar w:fldCharType="end"/>
                    </w:r>
                  </w:p>
                </w:txbxContent>
              </v:textbox>
              <w10:wrap type="square"/>
            </v:shape>
          </w:pict>
        </mc:Fallback>
      </mc:AlternateContent>
    </w:r>
    <w:r>
      <w:rPr>
        <w:noProof/>
        <w:lang w:eastAsia="en-US"/>
      </w:rPr>
      <mc:AlternateContent>
        <mc:Choice Requires="wps">
          <w:drawing>
            <wp:anchor distT="45720" distB="45720" distL="114300" distR="114300" simplePos="0" relativeHeight="251685888" behindDoc="0" locked="0" layoutInCell="1" allowOverlap="1" wp14:anchorId="50DD0EF8" wp14:editId="4B941E6E">
              <wp:simplePos x="0" y="0"/>
              <wp:positionH relativeFrom="column">
                <wp:posOffset>-493395</wp:posOffset>
              </wp:positionH>
              <wp:positionV relativeFrom="paragraph">
                <wp:posOffset>59055</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3A5999" w14:textId="75E738D9" w:rsidR="009B4C1E" w:rsidRPr="00EC404D" w:rsidRDefault="005F7DF3" w:rsidP="009B4C1E">
                          <w:pPr>
                            <w:rPr>
                              <w:rFonts w:ascii="Geomanist Regular" w:hAnsi="Geomanist Regular"/>
                            </w:rPr>
                          </w:pPr>
                          <w:r>
                            <w:rPr>
                              <w:rFonts w:ascii="Geomanist Regular" w:hAnsi="Geomanist Regular"/>
                              <w:b/>
                              <w:lang w:val="ro-RO"/>
                            </w:rPr>
                            <w:t>Identity Verification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 w14:anchorId="50DD0EF8" id="_x0000_s1032" type="#_x0000_t202" style="position:absolute;margin-left:-38.85pt;margin-top:4.6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" filled="f" stroked="f">
              <v:textbox style="mso-fit-shape-to-text:t">
                <w:txbxContent>
                  <w:p w14:paraId="533A5999" w14:textId="75E738D9" w:rsidR="009B4C1E" w:rsidRPr="00EC404D" w:rsidRDefault="005F7DF3" w:rsidP="009B4C1E">
                    <w:pPr>
                      <w:rPr>
                        <w:rFonts w:ascii="Geomanist Regular" w:hAnsi="Geomanist Regular"/>
                      </w:rPr>
                    </w:pPr>
                    <w:r>
                      <w:rPr>
                        <w:rFonts w:ascii="Geomanist Regular" w:hAnsi="Geomanist Regular"/>
                        <w:b/>
                        <w:lang w:val="ro-RO"/>
                      </w:rPr>
                      <w:t>Identity Verification</w:t>
                    </w:r>
                  </w:p>
                </w:txbxContent>
              </v:textbox>
              <w10:wrap type="square"/>
            </v:shape>
          </w:pict>
        </mc:Fallback>
      </mc:AlternateContent>
    </w:r>
  </w:p>
  <w:p w14:paraId="5906144F" w14:textId="77777777" w:rsidR="00AF550D" w:rsidRDefault="00AF5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ABEB1" w14:textId="77777777" w:rsidR="00AF550D" w:rsidRDefault="00AF550D" w:rsidP="00F95443">
    <w:pPr>
      <w:pStyle w:val="Footer"/>
      <w:spacing w:line="20" w:lineRule="exact"/>
      <w:rPr>
        <w:lang w:val="fr-FR"/>
      </w:rPr>
    </w:pPr>
  </w:p>
  <w:p w14:paraId="733237D5" w14:textId="77777777" w:rsidR="00AF550D" w:rsidRDefault="00AF550D" w:rsidP="00F95443">
    <w:pPr>
      <w:pStyle w:val="Footer"/>
      <w:spacing w:line="20" w:lineRule="exact"/>
      <w:rPr>
        <w:lang w:val="fr-FR"/>
      </w:rPr>
    </w:pPr>
  </w:p>
  <w:p w14:paraId="6894D4AC" w14:textId="77777777" w:rsidR="00AF550D" w:rsidRDefault="00AF550D" w:rsidP="00F95443">
    <w:pPr>
      <w:pStyle w:val="Footer"/>
      <w:tabs>
        <w:tab w:val="left" w:pos="1075"/>
      </w:tabs>
    </w:pPr>
    <w:r>
      <w:rPr>
        <w:noProof/>
        <w:lang w:eastAsia="en-US"/>
      </w:rPr>
      <mc:AlternateContent>
        <mc:Choice Requires="wps">
          <w:drawing>
            <wp:anchor distT="0" distB="0" distL="114300" distR="114300" simplePos="0" relativeHeight="251673600" behindDoc="0" locked="0" layoutInCell="1" allowOverlap="1" wp14:anchorId="028C8EA2" wp14:editId="6548823D">
              <wp:simplePos x="0" y="0"/>
              <wp:positionH relativeFrom="column">
                <wp:posOffset>5143500</wp:posOffset>
              </wp:positionH>
              <wp:positionV relativeFrom="paragraph">
                <wp:posOffset>-172720</wp:posOffset>
              </wp:positionV>
              <wp:extent cx="1520190" cy="64960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190" cy="649605"/>
                      </a:xfrm>
                      <a:prstGeom prst="rect">
                        <a:avLst/>
                      </a:prstGeom>
                      <a:noFill/>
                      <a:ln w="6350">
                        <a:noFill/>
                      </a:ln>
                    </wps:spPr>
                    <wps:txbx>
                      <w:txbxContent>
                        <w:p w14:paraId="2D70CBB6" w14:textId="77777777" w:rsidR="00AF550D" w:rsidRDefault="00AF550D" w:rsidP="00F95443">
                          <w:pPr>
                            <w:spacing w:line="480" w:lineRule="auto"/>
                            <w:jc w:val="right"/>
                            <w:rPr>
                              <w:rFonts w:ascii="Geomanist Book" w:hAnsi="Geomanist Book"/>
                              <w:color w:val="00A4E0"/>
                              <w:sz w:val="14"/>
                              <w:szCs w:val="14"/>
                            </w:rPr>
                          </w:pPr>
                          <w:r>
                            <w:rPr>
                              <w:rFonts w:ascii="Geomanist Book" w:hAnsi="Geomanist Book"/>
                              <w:sz w:val="14"/>
                              <w:szCs w:val="14"/>
                            </w:rPr>
                            <w:t>asseco.com</w:t>
                          </w:r>
                          <w:r>
                            <w:rPr>
                              <w:rFonts w:ascii="Geomanist Book" w:hAnsi="Geomanist Book"/>
                              <w:color w:val="00A4E0"/>
                              <w:sz w:val="14"/>
                              <w:szCs w:val="14"/>
                            </w:rPr>
                            <w:t>/see</w:t>
                          </w:r>
                        </w:p>
                        <w:p w14:paraId="5B43E001" w14:textId="77777777" w:rsidR="00AF550D" w:rsidRDefault="00AF550D" w:rsidP="00F95443">
                          <w:pPr>
                            <w:spacing w:line="480" w:lineRule="auto"/>
                            <w:jc w:val="right"/>
                            <w:rPr>
                              <w:rFonts w:ascii="Geomanist Book" w:hAnsi="Geomanist Book"/>
                              <w:sz w:val="14"/>
                              <w:szCs w:val="14"/>
                            </w:rPr>
                          </w:pPr>
                          <w:r>
                            <w:rPr>
                              <w:rFonts w:ascii="Geomanist Book" w:hAnsi="Geomanist Book"/>
                              <w:color w:val="00A4E0"/>
                              <w:sz w:val="14"/>
                              <w:szCs w:val="14"/>
                            </w:rPr>
                            <w:t>rosales@</w:t>
                          </w:r>
                          <w:r>
                            <w:rPr>
                              <w:rFonts w:ascii="Geomanist Book" w:hAnsi="Geomanist Book"/>
                              <w:sz w:val="14"/>
                              <w:szCs w:val="14"/>
                            </w:rPr>
                            <w:t>asseco-see.com</w:t>
                          </w:r>
                        </w:p>
                        <w:p w14:paraId="55F56CDD" w14:textId="77777777" w:rsidR="00AF550D" w:rsidRDefault="00AF550D" w:rsidP="00F95443">
                          <w:pPr>
                            <w:spacing w:line="480" w:lineRule="auto"/>
                            <w:jc w:val="right"/>
                            <w:rPr>
                              <w:rFonts w:ascii="Geomanist Book" w:hAnsi="Geomanist Book"/>
                              <w:sz w:val="14"/>
                              <w:szCs w:val="14"/>
                            </w:rPr>
                          </w:pPr>
                          <w:r>
                            <w:rPr>
                              <w:rFonts w:ascii="Geomanist Book" w:hAnsi="Geomanist Book"/>
                              <w:color w:val="00A4E0"/>
                              <w:sz w:val="14"/>
                              <w:szCs w:val="14"/>
                            </w:rPr>
                            <w:t>service@</w:t>
                          </w:r>
                          <w:r>
                            <w:rPr>
                              <w:rFonts w:ascii="Geomanist Book" w:hAnsi="Geomanist Book"/>
                              <w:sz w:val="14"/>
                              <w:szCs w:val="14"/>
                            </w:rPr>
                            <w:t>asseco-see.com</w:t>
                          </w:r>
                          <w:r>
                            <w:rPr>
                              <w:rFonts w:ascii="Geomanist Book" w:hAnsi="Geomanist Book"/>
                              <w:color w:val="00A4E0"/>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28C8EA2" id="_x0000_t202" coordsize="21600,21600" o:spt="202" path="m,l,21600r21600,l21600,xe">
              <v:stroke joinstyle="miter"/>
              <v:path gradientshapeok="t" o:connecttype="rect"/>
            </v:shapetype>
            <v:shape id="Text Box 34" o:spid="_x0000_s1037" type="#_x0000_t202" style="position:absolute;margin-left:405pt;margin-top:-13.6pt;width:119.7pt;height:5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" filled="f" stroked="f" strokeweight=".5pt">
              <v:path arrowok="t"/>
              <v:textbox>
                <w:txbxContent>
                  <w:p w14:paraId="2D70CBB6" w14:textId="77777777" w:rsidR="00AF550D" w:rsidRDefault="00AF550D" w:rsidP="00F95443">
                    <w:pPr>
                      <w:spacing w:line="480" w:lineRule="auto"/>
                      <w:jc w:val="right"/>
                      <w:rPr>
                        <w:rFonts w:ascii="Geomanist Book" w:hAnsi="Geomanist Book"/>
                        <w:color w:val="00A4E0"/>
                        <w:sz w:val="14"/>
                        <w:szCs w:val="14"/>
                      </w:rPr>
                    </w:pPr>
                    <w:proofErr w:type="gramStart"/>
                    <w:r>
                      <w:rPr>
                        <w:rFonts w:ascii="Geomanist Book" w:hAnsi="Geomanist Book"/>
                        <w:sz w:val="14"/>
                        <w:szCs w:val="14"/>
                      </w:rPr>
                      <w:t>asseco.com</w:t>
                    </w:r>
                    <w:r>
                      <w:rPr>
                        <w:rFonts w:ascii="Geomanist Book" w:hAnsi="Geomanist Book"/>
                        <w:color w:val="00A4E0"/>
                        <w:sz w:val="14"/>
                        <w:szCs w:val="14"/>
                      </w:rPr>
                      <w:t>/see</w:t>
                    </w:r>
                    <w:proofErr w:type="gramEnd"/>
                  </w:p>
                  <w:p w14:paraId="5B43E001" w14:textId="77777777" w:rsidR="00AF550D" w:rsidRDefault="00AF550D" w:rsidP="00F95443">
                    <w:pPr>
                      <w:spacing w:line="480" w:lineRule="auto"/>
                      <w:jc w:val="right"/>
                      <w:rPr>
                        <w:rFonts w:ascii="Geomanist Book" w:hAnsi="Geomanist Book"/>
                        <w:sz w:val="14"/>
                        <w:szCs w:val="14"/>
                      </w:rPr>
                    </w:pPr>
                    <w:r>
                      <w:rPr>
                        <w:rFonts w:ascii="Geomanist Book" w:hAnsi="Geomanist Book"/>
                        <w:color w:val="00A4E0"/>
                        <w:sz w:val="14"/>
                        <w:szCs w:val="14"/>
                      </w:rPr>
                      <w:t>rosales@</w:t>
                    </w:r>
                    <w:r>
                      <w:rPr>
                        <w:rFonts w:ascii="Geomanist Book" w:hAnsi="Geomanist Book"/>
                        <w:sz w:val="14"/>
                        <w:szCs w:val="14"/>
                      </w:rPr>
                      <w:t>asseco-see.com</w:t>
                    </w:r>
                  </w:p>
                  <w:p w14:paraId="55F56CDD" w14:textId="77777777" w:rsidR="00AF550D" w:rsidRDefault="00AF550D" w:rsidP="00F95443">
                    <w:pPr>
                      <w:spacing w:line="480" w:lineRule="auto"/>
                      <w:jc w:val="right"/>
                      <w:rPr>
                        <w:rFonts w:ascii="Geomanist Book" w:hAnsi="Geomanist Book"/>
                        <w:sz w:val="14"/>
                        <w:szCs w:val="14"/>
                      </w:rPr>
                    </w:pPr>
                    <w:r>
                      <w:rPr>
                        <w:rFonts w:ascii="Geomanist Book" w:hAnsi="Geomanist Book"/>
                        <w:color w:val="00A4E0"/>
                        <w:sz w:val="14"/>
                        <w:szCs w:val="14"/>
                      </w:rPr>
                      <w:t>service@</w:t>
                    </w:r>
                    <w:r>
                      <w:rPr>
                        <w:rFonts w:ascii="Geomanist Book" w:hAnsi="Geomanist Book"/>
                        <w:sz w:val="14"/>
                        <w:szCs w:val="14"/>
                      </w:rPr>
                      <w:t>asseco-see.com</w:t>
                    </w:r>
                    <w:r>
                      <w:rPr>
                        <w:rFonts w:ascii="Geomanist Book" w:hAnsi="Geomanist Book"/>
                        <w:color w:val="00A4E0"/>
                        <w:sz w:val="14"/>
                        <w:szCs w:val="14"/>
                      </w:rPr>
                      <w:t xml:space="preserve"> </w:t>
                    </w:r>
                  </w:p>
                </w:txbxContent>
              </v:textbox>
            </v:shape>
          </w:pict>
        </mc:Fallback>
      </mc:AlternateContent>
    </w:r>
    <w:r>
      <w:rPr>
        <w:noProof/>
        <w:lang w:eastAsia="en-US"/>
      </w:rPr>
      <w:drawing>
        <wp:anchor distT="0" distB="0" distL="114300" distR="114300" simplePos="0" relativeHeight="251674624" behindDoc="0" locked="0" layoutInCell="1" allowOverlap="1" wp14:anchorId="29B95081" wp14:editId="45523663">
          <wp:simplePos x="0" y="0"/>
          <wp:positionH relativeFrom="column">
            <wp:posOffset>2743200</wp:posOffset>
          </wp:positionH>
          <wp:positionV relativeFrom="paragraph">
            <wp:posOffset>-58420</wp:posOffset>
          </wp:positionV>
          <wp:extent cx="341630" cy="342900"/>
          <wp:effectExtent l="0" t="0" r="1270" b="0"/>
          <wp:wrapThrough wrapText="bothSides">
            <wp:wrapPolygon edited="0">
              <wp:start x="0" y="0"/>
              <wp:lineTo x="0" y="20400"/>
              <wp:lineTo x="20476" y="20400"/>
              <wp:lineTo x="20476" y="0"/>
              <wp:lineTo x="0" y="0"/>
            </wp:wrapPolygon>
          </wp:wrapThrough>
          <wp:docPr id="9" name="Picture 9" descr="marca iq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rca iqn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342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7696" behindDoc="0" locked="0" layoutInCell="1" allowOverlap="1" wp14:anchorId="7DFD3F6A" wp14:editId="7776C256">
          <wp:simplePos x="0" y="0"/>
          <wp:positionH relativeFrom="column">
            <wp:posOffset>4114800</wp:posOffset>
          </wp:positionH>
          <wp:positionV relativeFrom="paragraph">
            <wp:posOffset>-60960</wp:posOffset>
          </wp:positionV>
          <wp:extent cx="342900" cy="335915"/>
          <wp:effectExtent l="0" t="0" r="0" b="6985"/>
          <wp:wrapThrough wrapText="bothSides">
            <wp:wrapPolygon edited="0">
              <wp:start x="0" y="0"/>
              <wp:lineTo x="0" y="20824"/>
              <wp:lineTo x="20400" y="20824"/>
              <wp:lineTo x="20400" y="0"/>
              <wp:lineTo x="0" y="0"/>
            </wp:wrapPolygon>
          </wp:wrapThrough>
          <wp:docPr id="20" name="Picture 20" descr="Marca srac 27001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ca srac 27001 0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335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6672" behindDoc="0" locked="0" layoutInCell="1" allowOverlap="1" wp14:anchorId="220A4EC3" wp14:editId="007C4983">
          <wp:simplePos x="0" y="0"/>
          <wp:positionH relativeFrom="column">
            <wp:posOffset>3657600</wp:posOffset>
          </wp:positionH>
          <wp:positionV relativeFrom="paragraph">
            <wp:posOffset>-69850</wp:posOffset>
          </wp:positionV>
          <wp:extent cx="342900" cy="336550"/>
          <wp:effectExtent l="0" t="0" r="0" b="6350"/>
          <wp:wrapThrough wrapText="bothSides">
            <wp:wrapPolygon edited="0">
              <wp:start x="0" y="0"/>
              <wp:lineTo x="0" y="20785"/>
              <wp:lineTo x="20400" y="20785"/>
              <wp:lineTo x="20400" y="0"/>
              <wp:lineTo x="0" y="0"/>
            </wp:wrapPolygon>
          </wp:wrapThrough>
          <wp:docPr id="21" name="Picture 21" descr="Marca srac 14001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rca srac 14001 000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336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5648" behindDoc="0" locked="0" layoutInCell="1" allowOverlap="1" wp14:anchorId="3B1CE2AF" wp14:editId="5E3120FA">
          <wp:simplePos x="0" y="0"/>
          <wp:positionH relativeFrom="column">
            <wp:posOffset>3200400</wp:posOffset>
          </wp:positionH>
          <wp:positionV relativeFrom="paragraph">
            <wp:posOffset>-69850</wp:posOffset>
          </wp:positionV>
          <wp:extent cx="342900" cy="336550"/>
          <wp:effectExtent l="0" t="0" r="0" b="6350"/>
          <wp:wrapThrough wrapText="bothSides">
            <wp:wrapPolygon edited="0">
              <wp:start x="0" y="0"/>
              <wp:lineTo x="0" y="20785"/>
              <wp:lineTo x="20400" y="20785"/>
              <wp:lineTo x="20400" y="0"/>
              <wp:lineTo x="0" y="0"/>
            </wp:wrapPolygon>
          </wp:wrapThrough>
          <wp:docPr id="22" name="Picture 22" descr="Marca srac 9001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ca srac 9001 0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336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2576" behindDoc="0" locked="0" layoutInCell="1" allowOverlap="1" wp14:anchorId="1DCAEE1D" wp14:editId="0D1D9978">
              <wp:simplePos x="0" y="0"/>
              <wp:positionH relativeFrom="column">
                <wp:posOffset>-95250</wp:posOffset>
              </wp:positionH>
              <wp:positionV relativeFrom="paragraph">
                <wp:posOffset>-125730</wp:posOffset>
              </wp:positionV>
              <wp:extent cx="5498465" cy="474980"/>
              <wp:effectExtent l="0" t="0" r="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474980"/>
                      </a:xfrm>
                      <a:prstGeom prst="rect">
                        <a:avLst/>
                      </a:prstGeom>
                      <a:noFill/>
                      <a:ln w="6350">
                        <a:noFill/>
                      </a:ln>
                    </wps:spPr>
                    <wps:txbx>
                      <w:txbxContent>
                        <w:p w14:paraId="12CB613A" w14:textId="77777777" w:rsidR="00AF550D" w:rsidRDefault="00AF550D" w:rsidP="00F95443">
                          <w:pPr>
                            <w:spacing w:line="276" w:lineRule="auto"/>
                            <w:rPr>
                              <w:rFonts w:ascii="Geomanist Regular" w:hAnsi="Geomanist Regular"/>
                              <w:sz w:val="14"/>
                              <w:szCs w:val="14"/>
                            </w:rPr>
                          </w:pPr>
                          <w:r>
                            <w:rPr>
                              <w:rFonts w:ascii="Geomanist Book" w:hAnsi="Geomanist Book"/>
                              <w:sz w:val="14"/>
                              <w:szCs w:val="14"/>
                            </w:rPr>
                            <w:t>Asseco SEE SRL, 30 Frumoasa Str, 1st District, 010987 Bucharest</w:t>
                          </w:r>
                          <w:r>
                            <w:rPr>
                              <w:rFonts w:ascii="Geomanist Regular" w:hAnsi="Geomanist Regular"/>
                              <w:sz w:val="14"/>
                              <w:szCs w:val="14"/>
                            </w:rPr>
                            <w:t xml:space="preserve"> </w:t>
                          </w:r>
                        </w:p>
                        <w:p w14:paraId="1F5DAEE3" w14:textId="77777777" w:rsidR="00AF550D" w:rsidRDefault="00AF550D" w:rsidP="00F95443">
                          <w:pPr>
                            <w:spacing w:line="276" w:lineRule="auto"/>
                            <w:rPr>
                              <w:rFonts w:ascii="Geomanist Regular" w:hAnsi="Geomanist Regular"/>
                              <w:sz w:val="14"/>
                              <w:szCs w:val="14"/>
                            </w:rPr>
                          </w:pPr>
                          <w:r>
                            <w:rPr>
                              <w:rFonts w:ascii="Geomanist Regular" w:hAnsi="Geomanist Regular"/>
                              <w:sz w:val="14"/>
                              <w:szCs w:val="14"/>
                            </w:rPr>
                            <w:t>Trade Register no. J40/24592/1994, VAT no. RO6614131</w:t>
                          </w:r>
                        </w:p>
                        <w:p w14:paraId="680AF282" w14:textId="77777777" w:rsidR="00AF550D" w:rsidRDefault="00AF550D" w:rsidP="00F95443">
                          <w:pPr>
                            <w:spacing w:line="276" w:lineRule="auto"/>
                            <w:rPr>
                              <w:rFonts w:ascii="Geomanist Regular" w:hAnsi="Geomanist Regular"/>
                              <w:sz w:val="14"/>
                              <w:szCs w:val="14"/>
                            </w:rPr>
                          </w:pPr>
                          <w:r>
                            <w:rPr>
                              <w:rFonts w:ascii="Geomanist Regular" w:hAnsi="Geomanist Regular"/>
                              <w:sz w:val="14"/>
                              <w:szCs w:val="14"/>
                            </w:rPr>
                            <w:t>Subscribed and paid up capital: RON 2.448.000,00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CAEE1D" id="Text Box 29" o:spid="_x0000_s1038" type="#_x0000_t202" style="position:absolute;margin-left:-7.5pt;margin-top:-9.9pt;width:432.95pt;height:3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" filled="f" stroked="f" strokeweight=".5pt">
              <v:path arrowok="t"/>
              <v:textbox>
                <w:txbxContent>
                  <w:p w14:paraId="12CB613A" w14:textId="77777777" w:rsidR="00AF550D" w:rsidRDefault="00AF550D" w:rsidP="00F95443">
                    <w:pPr>
                      <w:spacing w:line="276" w:lineRule="auto"/>
                      <w:rPr>
                        <w:rFonts w:ascii="Geomanist Regular" w:hAnsi="Geomanist Regular"/>
                        <w:sz w:val="14"/>
                        <w:szCs w:val="14"/>
                      </w:rPr>
                    </w:pPr>
                    <w:r>
                      <w:rPr>
                        <w:rFonts w:ascii="Geomanist Book" w:hAnsi="Geomanist Book"/>
                        <w:sz w:val="14"/>
                        <w:szCs w:val="14"/>
                      </w:rPr>
                      <w:t xml:space="preserve">Asseco SEE SRL, 30 </w:t>
                    </w:r>
                    <w:proofErr w:type="spellStart"/>
                    <w:r>
                      <w:rPr>
                        <w:rFonts w:ascii="Geomanist Book" w:hAnsi="Geomanist Book"/>
                        <w:sz w:val="14"/>
                        <w:szCs w:val="14"/>
                      </w:rPr>
                      <w:t>Frumoasa</w:t>
                    </w:r>
                    <w:proofErr w:type="spellEnd"/>
                    <w:r>
                      <w:rPr>
                        <w:rFonts w:ascii="Geomanist Book" w:hAnsi="Geomanist Book"/>
                        <w:sz w:val="14"/>
                        <w:szCs w:val="14"/>
                      </w:rPr>
                      <w:t xml:space="preserve"> </w:t>
                    </w:r>
                    <w:proofErr w:type="spellStart"/>
                    <w:proofErr w:type="gramStart"/>
                    <w:r>
                      <w:rPr>
                        <w:rFonts w:ascii="Geomanist Book" w:hAnsi="Geomanist Book"/>
                        <w:sz w:val="14"/>
                        <w:szCs w:val="14"/>
                      </w:rPr>
                      <w:t>Str</w:t>
                    </w:r>
                    <w:proofErr w:type="spellEnd"/>
                    <w:proofErr w:type="gramEnd"/>
                    <w:r>
                      <w:rPr>
                        <w:rFonts w:ascii="Geomanist Book" w:hAnsi="Geomanist Book"/>
                        <w:sz w:val="14"/>
                        <w:szCs w:val="14"/>
                      </w:rPr>
                      <w:t>, 1st District, 010987 Bucharest</w:t>
                    </w:r>
                    <w:r>
                      <w:rPr>
                        <w:rFonts w:ascii="Geomanist Regular" w:hAnsi="Geomanist Regular"/>
                        <w:sz w:val="14"/>
                        <w:szCs w:val="14"/>
                      </w:rPr>
                      <w:t xml:space="preserve"> </w:t>
                    </w:r>
                  </w:p>
                  <w:p w14:paraId="1F5DAEE3" w14:textId="77777777" w:rsidR="00AF550D" w:rsidRDefault="00AF550D" w:rsidP="00F95443">
                    <w:pPr>
                      <w:spacing w:line="276" w:lineRule="auto"/>
                      <w:rPr>
                        <w:rFonts w:ascii="Geomanist Regular" w:hAnsi="Geomanist Regular"/>
                        <w:sz w:val="14"/>
                        <w:szCs w:val="14"/>
                      </w:rPr>
                    </w:pPr>
                    <w:r>
                      <w:rPr>
                        <w:rFonts w:ascii="Geomanist Regular" w:hAnsi="Geomanist Regular"/>
                        <w:sz w:val="14"/>
                        <w:szCs w:val="14"/>
                      </w:rPr>
                      <w:t>Trade Register no. J40/24592/1994, VAT no. RO6614131</w:t>
                    </w:r>
                  </w:p>
                  <w:p w14:paraId="680AF282" w14:textId="77777777" w:rsidR="00AF550D" w:rsidRDefault="00AF550D" w:rsidP="00F95443">
                    <w:pPr>
                      <w:spacing w:line="276" w:lineRule="auto"/>
                      <w:rPr>
                        <w:rFonts w:ascii="Geomanist Regular" w:hAnsi="Geomanist Regular"/>
                        <w:sz w:val="14"/>
                        <w:szCs w:val="14"/>
                      </w:rPr>
                    </w:pPr>
                    <w:r>
                      <w:rPr>
                        <w:rFonts w:ascii="Geomanist Regular" w:hAnsi="Geomanist Regular"/>
                        <w:sz w:val="14"/>
                        <w:szCs w:val="14"/>
                      </w:rPr>
                      <w:t>Subscribed and paid up capital: RON 2.448.000</w:t>
                    </w:r>
                    <w:proofErr w:type="gramStart"/>
                    <w:r>
                      <w:rPr>
                        <w:rFonts w:ascii="Geomanist Regular" w:hAnsi="Geomanist Regular"/>
                        <w:sz w:val="14"/>
                        <w:szCs w:val="14"/>
                      </w:rPr>
                      <w:t>,00</w:t>
                    </w:r>
                    <w:proofErr w:type="gramEnd"/>
                  </w:p>
                </w:txbxContent>
              </v:textbox>
            </v:shape>
          </w:pict>
        </mc:Fallback>
      </mc:AlternateContent>
    </w:r>
    <w:r>
      <w:tab/>
    </w:r>
  </w:p>
  <w:p w14:paraId="30AFB2B6" w14:textId="77777777" w:rsidR="00AF550D" w:rsidRDefault="00AF550D" w:rsidP="00F95443">
    <w:pPr>
      <w:pStyle w:val="Footer"/>
      <w:spacing w:line="20" w:lineRule="exact"/>
      <w:rPr>
        <w:lang w:val="fr-FR"/>
      </w:rPr>
    </w:pPr>
  </w:p>
  <w:p w14:paraId="5F67BCFE" w14:textId="77777777" w:rsidR="00AF550D" w:rsidRDefault="00AF55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4E9C4" w14:textId="77777777" w:rsidR="00E26334" w:rsidRDefault="00E26334">
      <w:r>
        <w:separator/>
      </w:r>
    </w:p>
  </w:footnote>
  <w:footnote w:type="continuationSeparator" w:id="0">
    <w:p w14:paraId="34CA60FA" w14:textId="77777777" w:rsidR="00E26334" w:rsidRDefault="00E263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0FB67" w14:textId="77777777" w:rsidR="00AF550D" w:rsidRDefault="00AF550D" w:rsidP="009D0083">
    <w:pPr>
      <w:tabs>
        <w:tab w:val="center" w:pos="4536"/>
        <w:tab w:val="right" w:pos="9072"/>
      </w:tabs>
      <w:rPr>
        <w:rFonts w:ascii="Calibri" w:eastAsia="Calibri" w:hAnsi="Calibri"/>
        <w:sz w:val="22"/>
        <w:szCs w:val="22"/>
        <w:lang w:val="pl-PL" w:eastAsia="en-US"/>
      </w:rPr>
    </w:pPr>
    <w:r>
      <w:rPr>
        <w:noProof/>
        <w:lang w:eastAsia="en-US"/>
      </w:rPr>
      <w:drawing>
        <wp:anchor distT="0" distB="0" distL="114300" distR="114300" simplePos="0" relativeHeight="251683840" behindDoc="1" locked="0" layoutInCell="1" allowOverlap="1" wp14:anchorId="7F58624E" wp14:editId="7CC037E1">
          <wp:simplePos x="0" y="0"/>
          <wp:positionH relativeFrom="column">
            <wp:posOffset>4914900</wp:posOffset>
          </wp:positionH>
          <wp:positionV relativeFrom="paragraph">
            <wp:posOffset>75565</wp:posOffset>
          </wp:positionV>
          <wp:extent cx="1682750" cy="381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381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9744" behindDoc="0" locked="0" layoutInCell="1" allowOverlap="1" wp14:anchorId="752CA227" wp14:editId="4C55B644">
              <wp:simplePos x="0" y="0"/>
              <wp:positionH relativeFrom="column">
                <wp:posOffset>-94615</wp:posOffset>
              </wp:positionH>
              <wp:positionV relativeFrom="paragraph">
                <wp:posOffset>12700</wp:posOffset>
              </wp:positionV>
              <wp:extent cx="1515745" cy="2374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745" cy="237490"/>
                      </a:xfrm>
                      <a:prstGeom prst="rect">
                        <a:avLst/>
                      </a:prstGeom>
                      <a:noFill/>
                      <a:ln w="6350">
                        <a:noFill/>
                      </a:ln>
                    </wps:spPr>
                    <wps:txbx>
                      <w:txbxContent>
                        <w:p w14:paraId="43953648" w14:textId="77777777" w:rsidR="00AF550D" w:rsidRDefault="00AF550D" w:rsidP="009D0083">
                          <w:pPr>
                            <w:rPr>
                              <w:rFonts w:ascii="Geomanist Book" w:hAnsi="Geomanist Book"/>
                              <w:color w:val="00A4E0"/>
                              <w:sz w:val="16"/>
                              <w:szCs w:val="16"/>
                            </w:rPr>
                          </w:pPr>
                          <w:r>
                            <w:rPr>
                              <w:rFonts w:ascii="Geomanist Book" w:hAnsi="Geomanist Book"/>
                              <w:noProof/>
                              <w:color w:val="00A4E0"/>
                              <w:sz w:val="16"/>
                              <w:szCs w:val="16"/>
                              <w:lang w:eastAsia="pl-PL"/>
                            </w:rPr>
                            <w:t>Asseco SEE SRL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752CA227" id="_x0000_t202" coordsize="21600,21600" o:spt="202" path="m,l,21600r21600,l21600,xe">
              <v:stroke joinstyle="miter"/>
              <v:path gradientshapeok="t" o:connecttype="rect"/>
            </v:shapetype>
            <v:shape id="Text Box 1" o:spid="_x0000_s1026" type="#_x0000_t202" style="position:absolute;margin-left:-7.45pt;margin-top:1pt;width:119.35pt;height:1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" filled="f" stroked="f" strokeweight=".5pt">
              <v:path arrowok="t"/>
              <v:textbox>
                <w:txbxContent>
                  <w:p w14:paraId="43953648" w14:textId="77777777" w:rsidR="00AF550D" w:rsidRDefault="00AF550D" w:rsidP="009D0083">
                    <w:pPr>
                      <w:rPr>
                        <w:rFonts w:ascii="Geomanist Book" w:hAnsi="Geomanist Book"/>
                        <w:color w:val="00A4E0"/>
                        <w:sz w:val="16"/>
                        <w:szCs w:val="16"/>
                      </w:rPr>
                    </w:pPr>
                    <w:r>
                      <w:rPr>
                        <w:rFonts w:ascii="Geomanist Book" w:hAnsi="Geomanist Book"/>
                        <w:noProof/>
                        <w:color w:val="00A4E0"/>
                        <w:sz w:val="16"/>
                        <w:szCs w:val="16"/>
                        <w:lang w:eastAsia="pl-PL"/>
                      </w:rPr>
                      <w:t>Asseco SEE SRL</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anchorId="0F3E3189" wp14:editId="5FFF1EA6">
              <wp:simplePos x="0" y="0"/>
              <wp:positionH relativeFrom="column">
                <wp:posOffset>1369060</wp:posOffset>
              </wp:positionH>
              <wp:positionV relativeFrom="paragraph">
                <wp:posOffset>16510</wp:posOffset>
              </wp:positionV>
              <wp:extent cx="1311910" cy="2374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1910" cy="237490"/>
                      </a:xfrm>
                      <a:prstGeom prst="rect">
                        <a:avLst/>
                      </a:prstGeom>
                      <a:noFill/>
                      <a:ln w="6350">
                        <a:noFill/>
                      </a:ln>
                    </wps:spPr>
                    <wps:txbx>
                      <w:txbxContent>
                        <w:p w14:paraId="7A1A2D1F" w14:textId="77777777" w:rsidR="00AF550D" w:rsidRDefault="00AF550D" w:rsidP="009D0083">
                          <w:pPr>
                            <w:rPr>
                              <w:rFonts w:ascii="Geomanist Book" w:hAnsi="Geomanist Book"/>
                              <w:color w:val="00A4E0"/>
                              <w:sz w:val="14"/>
                              <w:szCs w:val="14"/>
                            </w:rPr>
                          </w:pPr>
                          <w:r>
                            <w:rPr>
                              <w:rFonts w:ascii="Geomanist Book" w:hAnsi="Geomanist Book"/>
                              <w:color w:val="00A4E0"/>
                              <w:sz w:val="14"/>
                              <w:szCs w:val="14"/>
                            </w:rPr>
                            <w:t>Phone/Fax: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F3E3189" id="Text Box 2" o:spid="_x0000_s1027" type="#_x0000_t202" style="position:absolute;margin-left:107.8pt;margin-top:1.3pt;width:103.3pt;height:1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" filled="f" stroked="f" strokeweight=".5pt">
              <v:path arrowok="t"/>
              <v:textbox>
                <w:txbxContent>
                  <w:p w14:paraId="7A1A2D1F" w14:textId="77777777" w:rsidR="00AF550D" w:rsidRDefault="00AF550D" w:rsidP="009D0083">
                    <w:pPr>
                      <w:rPr>
                        <w:rFonts w:ascii="Geomanist Book" w:hAnsi="Geomanist Book"/>
                        <w:color w:val="00A4E0"/>
                        <w:sz w:val="14"/>
                        <w:szCs w:val="14"/>
                      </w:rPr>
                    </w:pPr>
                    <w:r>
                      <w:rPr>
                        <w:rFonts w:ascii="Geomanist Book" w:hAnsi="Geomanist Book"/>
                        <w:color w:val="00A4E0"/>
                        <w:sz w:val="14"/>
                        <w:szCs w:val="14"/>
                      </w:rPr>
                      <w:t>Phone/Fax:</w:t>
                    </w:r>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5947A3E4" wp14:editId="2C6736A6">
              <wp:simplePos x="0" y="0"/>
              <wp:positionH relativeFrom="column">
                <wp:posOffset>-95250</wp:posOffset>
              </wp:positionH>
              <wp:positionV relativeFrom="paragraph">
                <wp:posOffset>179070</wp:posOffset>
              </wp:positionV>
              <wp:extent cx="1424940" cy="696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696595"/>
                      </a:xfrm>
                      <a:prstGeom prst="rect">
                        <a:avLst/>
                      </a:prstGeom>
                      <a:noFill/>
                      <a:ln w="6350">
                        <a:noFill/>
                      </a:ln>
                    </wps:spPr>
                    <wps:txbx>
                      <w:txbxContent>
                        <w:p w14:paraId="5339537F"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30 Frumoasa Str, 1st District</w:t>
                          </w:r>
                        </w:p>
                        <w:p w14:paraId="59451AE2"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010987, Bucharest, Romania</w:t>
                          </w:r>
                        </w:p>
                        <w:p w14:paraId="4B253195" w14:textId="77777777" w:rsidR="00AF550D" w:rsidRDefault="00AF550D" w:rsidP="009D0083">
                          <w:pPr>
                            <w:spacing w:line="360" w:lineRule="auto"/>
                            <w:rPr>
                              <w:rFonts w:ascii="Geomanist Regular" w:hAnsi="Geomanist Regula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947A3E4" id="Text Box 3" o:spid="_x0000_s1028" type="#_x0000_t202" style="position:absolute;margin-left:-7.5pt;margin-top:14.1pt;width:112.2pt;height:5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" filled="f" stroked="f" strokeweight=".5pt">
              <v:path arrowok="t"/>
              <v:textbox>
                <w:txbxContent>
                  <w:p w14:paraId="5339537F"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 xml:space="preserve">30 </w:t>
                    </w:r>
                    <w:proofErr w:type="spellStart"/>
                    <w:r>
                      <w:rPr>
                        <w:rFonts w:ascii="Geomanist Regular" w:hAnsi="Geomanist Regular"/>
                        <w:sz w:val="14"/>
                        <w:szCs w:val="14"/>
                      </w:rPr>
                      <w:t>Frumoasa</w:t>
                    </w:r>
                    <w:proofErr w:type="spellEnd"/>
                    <w:r>
                      <w:rPr>
                        <w:rFonts w:ascii="Geomanist Regular" w:hAnsi="Geomanist Regular"/>
                        <w:sz w:val="14"/>
                        <w:szCs w:val="14"/>
                      </w:rPr>
                      <w:t xml:space="preserve"> </w:t>
                    </w:r>
                    <w:proofErr w:type="spellStart"/>
                    <w:proofErr w:type="gramStart"/>
                    <w:r>
                      <w:rPr>
                        <w:rFonts w:ascii="Geomanist Regular" w:hAnsi="Geomanist Regular"/>
                        <w:sz w:val="14"/>
                        <w:szCs w:val="14"/>
                      </w:rPr>
                      <w:t>Str</w:t>
                    </w:r>
                    <w:proofErr w:type="spellEnd"/>
                    <w:proofErr w:type="gramEnd"/>
                    <w:r>
                      <w:rPr>
                        <w:rFonts w:ascii="Geomanist Regular" w:hAnsi="Geomanist Regular"/>
                        <w:sz w:val="14"/>
                        <w:szCs w:val="14"/>
                      </w:rPr>
                      <w:t>, 1st District</w:t>
                    </w:r>
                  </w:p>
                  <w:p w14:paraId="59451AE2"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010987, Bucharest, Romania</w:t>
                    </w:r>
                  </w:p>
                  <w:p w14:paraId="4B253195" w14:textId="77777777" w:rsidR="00AF550D" w:rsidRDefault="00AF550D" w:rsidP="009D0083">
                    <w:pPr>
                      <w:spacing w:line="360" w:lineRule="auto"/>
                      <w:rPr>
                        <w:rFonts w:ascii="Geomanist Regular" w:hAnsi="Geomanist Regular"/>
                        <w:sz w:val="14"/>
                        <w:szCs w:val="14"/>
                      </w:rPr>
                    </w:pPr>
                  </w:p>
                </w:txbxContent>
              </v:textbox>
            </v:shape>
          </w:pict>
        </mc:Fallback>
      </mc:AlternateContent>
    </w:r>
    <w:r>
      <w:rPr>
        <w:noProof/>
        <w:lang w:eastAsia="en-US"/>
      </w:rPr>
      <mc:AlternateContent>
        <mc:Choice Requires="wps">
          <w:drawing>
            <wp:anchor distT="0" distB="0" distL="114300" distR="114300" simplePos="0" relativeHeight="251682816" behindDoc="0" locked="0" layoutInCell="1" allowOverlap="1" wp14:anchorId="0EA84976" wp14:editId="6916EE75">
              <wp:simplePos x="0" y="0"/>
              <wp:positionH relativeFrom="column">
                <wp:posOffset>1369060</wp:posOffset>
              </wp:positionH>
              <wp:positionV relativeFrom="paragraph">
                <wp:posOffset>176530</wp:posOffset>
              </wp:positionV>
              <wp:extent cx="1424940" cy="3917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391795"/>
                      </a:xfrm>
                      <a:prstGeom prst="rect">
                        <a:avLst/>
                      </a:prstGeom>
                      <a:noFill/>
                      <a:ln w="6350">
                        <a:noFill/>
                      </a:ln>
                    </wps:spPr>
                    <wps:txbx>
                      <w:txbxContent>
                        <w:p w14:paraId="35D698F2"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206 45 00</w:t>
                          </w:r>
                        </w:p>
                        <w:p w14:paraId="04B64A11"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312  41  99</w:t>
                          </w:r>
                        </w:p>
                        <w:p w14:paraId="604432F5" w14:textId="77777777" w:rsidR="00AF550D" w:rsidRDefault="00AF550D" w:rsidP="009D0083">
                          <w:pPr>
                            <w:spacing w:line="360" w:lineRule="auto"/>
                            <w:rPr>
                              <w:rFonts w:ascii="Geomanist Regular" w:hAnsi="Geomanist Regula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A84976" id="Text Box 4" o:spid="_x0000_s1029" type="#_x0000_t202" style="position:absolute;margin-left:107.8pt;margin-top:13.9pt;width:112.2pt;height:3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" filled="f" stroked="f" strokeweight=".5pt">
              <v:path arrowok="t"/>
              <v:textbox>
                <w:txbxContent>
                  <w:p w14:paraId="35D698F2"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206 45 00</w:t>
                    </w:r>
                  </w:p>
                  <w:p w14:paraId="04B64A11" w14:textId="77777777" w:rsidR="00AF550D" w:rsidRDefault="00AF550D" w:rsidP="009D008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312  41  99</w:t>
                    </w:r>
                  </w:p>
                  <w:p w14:paraId="604432F5" w14:textId="77777777" w:rsidR="00AF550D" w:rsidRDefault="00AF550D" w:rsidP="009D0083">
                    <w:pPr>
                      <w:spacing w:line="360" w:lineRule="auto"/>
                      <w:rPr>
                        <w:rFonts w:ascii="Geomanist Regular" w:hAnsi="Geomanist Regular"/>
                        <w:sz w:val="14"/>
                        <w:szCs w:val="14"/>
                      </w:rPr>
                    </w:pPr>
                  </w:p>
                </w:txbxContent>
              </v:textbox>
            </v:shape>
          </w:pict>
        </mc:Fallback>
      </mc:AlternateContent>
    </w:r>
  </w:p>
  <w:p w14:paraId="276972A4" w14:textId="77777777" w:rsidR="00AF550D" w:rsidRDefault="00AF550D" w:rsidP="009D0083">
    <w:pPr>
      <w:pStyle w:val="Header"/>
    </w:pPr>
  </w:p>
  <w:p w14:paraId="135FCE5B" w14:textId="77777777" w:rsidR="00AF550D" w:rsidRDefault="00AF550D">
    <w:pPr>
      <w:pStyle w:val="Header"/>
    </w:pPr>
  </w:p>
  <w:p w14:paraId="5D7C2531" w14:textId="77777777" w:rsidR="00AF550D" w:rsidRDefault="00AF550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16833" w14:textId="77777777" w:rsidR="00AF550D" w:rsidRDefault="00AF550D" w:rsidP="00F95443">
    <w:pPr>
      <w:tabs>
        <w:tab w:val="center" w:pos="4536"/>
        <w:tab w:val="right" w:pos="9072"/>
      </w:tabs>
      <w:rPr>
        <w:rFonts w:ascii="Calibri" w:eastAsia="Calibri" w:hAnsi="Calibri"/>
        <w:sz w:val="22"/>
        <w:szCs w:val="22"/>
        <w:lang w:val="pl-PL" w:eastAsia="en-US"/>
      </w:rPr>
    </w:pPr>
    <w:r>
      <w:rPr>
        <w:noProof/>
        <w:lang w:eastAsia="en-US"/>
      </w:rPr>
      <w:drawing>
        <wp:anchor distT="0" distB="0" distL="114300" distR="114300" simplePos="0" relativeHeight="251663360" behindDoc="1" locked="0" layoutInCell="1" allowOverlap="1" wp14:anchorId="024756A4" wp14:editId="05D3855C">
          <wp:simplePos x="0" y="0"/>
          <wp:positionH relativeFrom="column">
            <wp:posOffset>4914900</wp:posOffset>
          </wp:positionH>
          <wp:positionV relativeFrom="paragraph">
            <wp:posOffset>75565</wp:posOffset>
          </wp:positionV>
          <wp:extent cx="1682750" cy="381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381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9264" behindDoc="0" locked="0" layoutInCell="1" allowOverlap="1" wp14:anchorId="1EAFBB3F" wp14:editId="56AF196C">
              <wp:simplePos x="0" y="0"/>
              <wp:positionH relativeFrom="column">
                <wp:posOffset>-94615</wp:posOffset>
              </wp:positionH>
              <wp:positionV relativeFrom="paragraph">
                <wp:posOffset>12700</wp:posOffset>
              </wp:positionV>
              <wp:extent cx="1515745" cy="23749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745" cy="237490"/>
                      </a:xfrm>
                      <a:prstGeom prst="rect">
                        <a:avLst/>
                      </a:prstGeom>
                      <a:noFill/>
                      <a:ln w="6350">
                        <a:noFill/>
                      </a:ln>
                    </wps:spPr>
                    <wps:txbx>
                      <w:txbxContent>
                        <w:p w14:paraId="50D07390" w14:textId="77777777" w:rsidR="00AF550D" w:rsidRDefault="00AF550D" w:rsidP="00F95443">
                          <w:pPr>
                            <w:rPr>
                              <w:rFonts w:ascii="Geomanist Book" w:hAnsi="Geomanist Book"/>
                              <w:color w:val="00A4E0"/>
                              <w:sz w:val="16"/>
                              <w:szCs w:val="16"/>
                            </w:rPr>
                          </w:pPr>
                          <w:r>
                            <w:rPr>
                              <w:rFonts w:ascii="Geomanist Book" w:hAnsi="Geomanist Book"/>
                              <w:noProof/>
                              <w:color w:val="00A4E0"/>
                              <w:sz w:val="16"/>
                              <w:szCs w:val="16"/>
                              <w:lang w:eastAsia="pl-PL"/>
                            </w:rPr>
                            <w:t>Asseco SEE SRL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1EAFBB3F" id="_x0000_t202" coordsize="21600,21600" o:spt="202" path="m,l,21600r21600,l21600,xe">
              <v:stroke joinstyle="miter"/>
              <v:path gradientshapeok="t" o:connecttype="rect"/>
            </v:shapetype>
            <v:shape id="Text Box 15" o:spid="_x0000_s1033" type="#_x0000_t202" style="position:absolute;margin-left:-7.45pt;margin-top:1pt;width:119.35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" filled="f" stroked="f" strokeweight=".5pt">
              <v:path arrowok="t"/>
              <v:textbox>
                <w:txbxContent>
                  <w:p w14:paraId="50D07390" w14:textId="77777777" w:rsidR="00AF550D" w:rsidRDefault="00AF550D" w:rsidP="00F95443">
                    <w:pPr>
                      <w:rPr>
                        <w:rFonts w:ascii="Geomanist Book" w:hAnsi="Geomanist Book"/>
                        <w:color w:val="00A4E0"/>
                        <w:sz w:val="16"/>
                        <w:szCs w:val="16"/>
                      </w:rPr>
                    </w:pPr>
                    <w:r>
                      <w:rPr>
                        <w:rFonts w:ascii="Geomanist Book" w:hAnsi="Geomanist Book"/>
                        <w:noProof/>
                        <w:color w:val="00A4E0"/>
                        <w:sz w:val="16"/>
                        <w:szCs w:val="16"/>
                        <w:lang w:eastAsia="pl-PL"/>
                      </w:rPr>
                      <w:t>Asseco SEE SRL</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166F2203" wp14:editId="407879BF">
              <wp:simplePos x="0" y="0"/>
              <wp:positionH relativeFrom="column">
                <wp:posOffset>1369060</wp:posOffset>
              </wp:positionH>
              <wp:positionV relativeFrom="paragraph">
                <wp:posOffset>16510</wp:posOffset>
              </wp:positionV>
              <wp:extent cx="1311910" cy="2374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1910" cy="237490"/>
                      </a:xfrm>
                      <a:prstGeom prst="rect">
                        <a:avLst/>
                      </a:prstGeom>
                      <a:noFill/>
                      <a:ln w="6350">
                        <a:noFill/>
                      </a:ln>
                    </wps:spPr>
                    <wps:txbx>
                      <w:txbxContent>
                        <w:p w14:paraId="3B038D9D" w14:textId="77777777" w:rsidR="00AF550D" w:rsidRDefault="00AF550D" w:rsidP="00F95443">
                          <w:pPr>
                            <w:rPr>
                              <w:rFonts w:ascii="Geomanist Book" w:hAnsi="Geomanist Book"/>
                              <w:color w:val="00A4E0"/>
                              <w:sz w:val="14"/>
                              <w:szCs w:val="14"/>
                            </w:rPr>
                          </w:pPr>
                          <w:r>
                            <w:rPr>
                              <w:rFonts w:ascii="Geomanist Book" w:hAnsi="Geomanist Book"/>
                              <w:color w:val="00A4E0"/>
                              <w:sz w:val="14"/>
                              <w:szCs w:val="14"/>
                            </w:rPr>
                            <w:t>Phone/Fax: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66F2203" id="Text Box 13" o:spid="_x0000_s1034" type="#_x0000_t202" style="position:absolute;margin-left:107.8pt;margin-top:1.3pt;width:103.3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" filled="f" stroked="f" strokeweight=".5pt">
              <v:path arrowok="t"/>
              <v:textbox>
                <w:txbxContent>
                  <w:p w14:paraId="3B038D9D" w14:textId="77777777" w:rsidR="00AF550D" w:rsidRDefault="00AF550D" w:rsidP="00F95443">
                    <w:pPr>
                      <w:rPr>
                        <w:rFonts w:ascii="Geomanist Book" w:hAnsi="Geomanist Book"/>
                        <w:color w:val="00A4E0"/>
                        <w:sz w:val="14"/>
                        <w:szCs w:val="14"/>
                      </w:rPr>
                    </w:pPr>
                    <w:r>
                      <w:rPr>
                        <w:rFonts w:ascii="Geomanist Book" w:hAnsi="Geomanist Book"/>
                        <w:color w:val="00A4E0"/>
                        <w:sz w:val="14"/>
                        <w:szCs w:val="14"/>
                      </w:rPr>
                      <w:t>Phone/Fax:</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68E3781D" wp14:editId="7983E7AB">
              <wp:simplePos x="0" y="0"/>
              <wp:positionH relativeFrom="column">
                <wp:posOffset>-95250</wp:posOffset>
              </wp:positionH>
              <wp:positionV relativeFrom="paragraph">
                <wp:posOffset>179070</wp:posOffset>
              </wp:positionV>
              <wp:extent cx="1424940" cy="69659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696595"/>
                      </a:xfrm>
                      <a:prstGeom prst="rect">
                        <a:avLst/>
                      </a:prstGeom>
                      <a:noFill/>
                      <a:ln w="6350">
                        <a:noFill/>
                      </a:ln>
                    </wps:spPr>
                    <wps:txbx>
                      <w:txbxContent>
                        <w:p w14:paraId="03DE8B31"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30 Frumoasa Str, 1st District</w:t>
                          </w:r>
                        </w:p>
                        <w:p w14:paraId="0B8E85EF"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010987, Bucharest, Romania</w:t>
                          </w:r>
                        </w:p>
                        <w:p w14:paraId="75B4DEF6" w14:textId="77777777" w:rsidR="00AF550D" w:rsidRDefault="00AF550D" w:rsidP="00F95443">
                          <w:pPr>
                            <w:spacing w:line="360" w:lineRule="auto"/>
                            <w:rPr>
                              <w:rFonts w:ascii="Geomanist Regular" w:hAnsi="Geomanist Regula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8E3781D" id="Text Box 16" o:spid="_x0000_s1035" type="#_x0000_t202" style="position:absolute;margin-left:-7.5pt;margin-top:14.1pt;width:112.2pt;height:5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" filled="f" stroked="f" strokeweight=".5pt">
              <v:path arrowok="t"/>
              <v:textbox>
                <w:txbxContent>
                  <w:p w14:paraId="03DE8B31"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 xml:space="preserve">30 </w:t>
                    </w:r>
                    <w:proofErr w:type="spellStart"/>
                    <w:r>
                      <w:rPr>
                        <w:rFonts w:ascii="Geomanist Regular" w:hAnsi="Geomanist Regular"/>
                        <w:sz w:val="14"/>
                        <w:szCs w:val="14"/>
                      </w:rPr>
                      <w:t>Frumoasa</w:t>
                    </w:r>
                    <w:proofErr w:type="spellEnd"/>
                    <w:r>
                      <w:rPr>
                        <w:rFonts w:ascii="Geomanist Regular" w:hAnsi="Geomanist Regular"/>
                        <w:sz w:val="14"/>
                        <w:szCs w:val="14"/>
                      </w:rPr>
                      <w:t xml:space="preserve"> </w:t>
                    </w:r>
                    <w:proofErr w:type="spellStart"/>
                    <w:proofErr w:type="gramStart"/>
                    <w:r>
                      <w:rPr>
                        <w:rFonts w:ascii="Geomanist Regular" w:hAnsi="Geomanist Regular"/>
                        <w:sz w:val="14"/>
                        <w:szCs w:val="14"/>
                      </w:rPr>
                      <w:t>Str</w:t>
                    </w:r>
                    <w:proofErr w:type="spellEnd"/>
                    <w:proofErr w:type="gramEnd"/>
                    <w:r>
                      <w:rPr>
                        <w:rFonts w:ascii="Geomanist Regular" w:hAnsi="Geomanist Regular"/>
                        <w:sz w:val="14"/>
                        <w:szCs w:val="14"/>
                      </w:rPr>
                      <w:t>, 1st District</w:t>
                    </w:r>
                  </w:p>
                  <w:p w14:paraId="0B8E85EF"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010987, Bucharest, Romania</w:t>
                    </w:r>
                  </w:p>
                  <w:p w14:paraId="75B4DEF6" w14:textId="77777777" w:rsidR="00AF550D" w:rsidRDefault="00AF550D" w:rsidP="00F95443">
                    <w:pPr>
                      <w:spacing w:line="360" w:lineRule="auto"/>
                      <w:rPr>
                        <w:rFonts w:ascii="Geomanist Regular" w:hAnsi="Geomanist Regular"/>
                        <w:sz w:val="14"/>
                        <w:szCs w:val="14"/>
                      </w:rPr>
                    </w:pP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545B83FB" wp14:editId="55E30D92">
              <wp:simplePos x="0" y="0"/>
              <wp:positionH relativeFrom="column">
                <wp:posOffset>1369060</wp:posOffset>
              </wp:positionH>
              <wp:positionV relativeFrom="paragraph">
                <wp:posOffset>176530</wp:posOffset>
              </wp:positionV>
              <wp:extent cx="1424940" cy="39179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391795"/>
                      </a:xfrm>
                      <a:prstGeom prst="rect">
                        <a:avLst/>
                      </a:prstGeom>
                      <a:noFill/>
                      <a:ln w="6350">
                        <a:noFill/>
                      </a:ln>
                    </wps:spPr>
                    <wps:txbx>
                      <w:txbxContent>
                        <w:p w14:paraId="79383B4C"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206 45 00</w:t>
                          </w:r>
                        </w:p>
                        <w:p w14:paraId="7D47D821"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312  41  99</w:t>
                          </w:r>
                        </w:p>
                        <w:p w14:paraId="483B5E34" w14:textId="77777777" w:rsidR="00AF550D" w:rsidRDefault="00AF550D" w:rsidP="00F95443">
                          <w:pPr>
                            <w:spacing w:line="360" w:lineRule="auto"/>
                            <w:rPr>
                              <w:rFonts w:ascii="Geomanist Regular" w:hAnsi="Geomanist Regula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45B83FB" id="Text Box 14" o:spid="_x0000_s1036" type="#_x0000_t202" style="position:absolute;margin-left:107.8pt;margin-top:13.9pt;width:112.2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" filled="f" stroked="f" strokeweight=".5pt">
              <v:path arrowok="t"/>
              <v:textbox>
                <w:txbxContent>
                  <w:p w14:paraId="79383B4C"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206 45 00</w:t>
                    </w:r>
                  </w:p>
                  <w:p w14:paraId="7D47D821" w14:textId="77777777" w:rsidR="00AF550D" w:rsidRDefault="00AF550D" w:rsidP="00F95443">
                    <w:pPr>
                      <w:spacing w:line="360" w:lineRule="auto"/>
                      <w:rPr>
                        <w:rFonts w:ascii="Geomanist Regular" w:hAnsi="Geomanist Regular"/>
                        <w:sz w:val="14"/>
                        <w:szCs w:val="14"/>
                      </w:rPr>
                    </w:pPr>
                    <w:r>
                      <w:rPr>
                        <w:rFonts w:ascii="Geomanist Regular" w:hAnsi="Geomanist Regular"/>
                        <w:sz w:val="14"/>
                        <w:szCs w:val="14"/>
                      </w:rPr>
                      <w:t>+</w:t>
                    </w:r>
                    <w:proofErr w:type="gramStart"/>
                    <w:r>
                      <w:rPr>
                        <w:rFonts w:ascii="Geomanist Regular" w:hAnsi="Geomanist Regular"/>
                        <w:sz w:val="14"/>
                        <w:szCs w:val="14"/>
                      </w:rPr>
                      <w:t>40  (</w:t>
                    </w:r>
                    <w:proofErr w:type="gramEnd"/>
                    <w:r>
                      <w:rPr>
                        <w:rFonts w:ascii="Geomanist Regular" w:hAnsi="Geomanist Regular"/>
                        <w:sz w:val="14"/>
                        <w:szCs w:val="14"/>
                      </w:rPr>
                      <w:t>21)  312  41  99</w:t>
                    </w:r>
                  </w:p>
                  <w:p w14:paraId="483B5E34" w14:textId="77777777" w:rsidR="00AF550D" w:rsidRDefault="00AF550D" w:rsidP="00F95443">
                    <w:pPr>
                      <w:spacing w:line="360" w:lineRule="auto"/>
                      <w:rPr>
                        <w:rFonts w:ascii="Geomanist Regular" w:hAnsi="Geomanist Regular"/>
                        <w:sz w:val="14"/>
                        <w:szCs w:val="14"/>
                      </w:rPr>
                    </w:pPr>
                  </w:p>
                </w:txbxContent>
              </v:textbox>
            </v:shape>
          </w:pict>
        </mc:Fallback>
      </mc:AlternateContent>
    </w:r>
  </w:p>
  <w:p w14:paraId="12E75EF2" w14:textId="77777777" w:rsidR="00AF550D" w:rsidRDefault="00AF55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3920E76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559A8900"/>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48C669C"/>
    <w:lvl w:ilvl="0">
      <w:start w:val="1"/>
      <w:numFmt w:val="decimal"/>
      <w:pStyle w:val="ListNumber"/>
      <w:lvlText w:val="%1."/>
      <w:lvlJc w:val="left"/>
      <w:pPr>
        <w:tabs>
          <w:tab w:val="num" w:pos="360"/>
        </w:tabs>
        <w:ind w:left="360" w:hanging="360"/>
      </w:pPr>
    </w:lvl>
  </w:abstractNum>
  <w:abstractNum w:abstractNumId="3"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B277B9"/>
    <w:multiLevelType w:val="multilevel"/>
    <w:tmpl w:val="7B420B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B043C16"/>
    <w:multiLevelType w:val="hybridMultilevel"/>
    <w:tmpl w:val="9B2ECC2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6" w15:restartNumberingAfterBreak="0">
    <w:nsid w:val="0EA16A90"/>
    <w:multiLevelType w:val="hybridMultilevel"/>
    <w:tmpl w:val="B394E326"/>
    <w:lvl w:ilvl="0" w:tplc="21040A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C5830"/>
    <w:multiLevelType w:val="multilevel"/>
    <w:tmpl w:val="5A7A5692"/>
    <w:styleLink w:val="NumberedHeadings"/>
    <w:lvl w:ilvl="0">
      <w:start w:val="1"/>
      <w:numFmt w:val="decimal"/>
      <w:lvlText w:val="%1."/>
      <w:lvlJc w:val="left"/>
      <w:pPr>
        <w:ind w:left="720" w:hanging="360"/>
      </w:pPr>
      <w:rPr>
        <w:rFonts w:ascii="Georgia" w:hAnsi="Georgia" w:hint="default"/>
        <w:b/>
        <w:color w:val="0B3B60"/>
        <w:sz w:val="28"/>
      </w:rPr>
    </w:lvl>
    <w:lvl w:ilvl="1">
      <w:start w:val="1"/>
      <w:numFmt w:val="decimal"/>
      <w:lvlText w:val="%1.%2."/>
      <w:lvlJc w:val="left"/>
      <w:pPr>
        <w:ind w:left="1080" w:hanging="360"/>
      </w:pPr>
      <w:rPr>
        <w:rFonts w:ascii="Georgia" w:hAnsi="Georgia" w:hint="default"/>
        <w:b/>
        <w:i w:val="0"/>
        <w:color w:val="0B3B60"/>
        <w:sz w:val="26"/>
      </w:rPr>
    </w:lvl>
    <w:lvl w:ilvl="2">
      <w:start w:val="1"/>
      <w:numFmt w:val="decimal"/>
      <w:lvlText w:val="%1.%2.%3."/>
      <w:lvlJc w:val="left"/>
      <w:pPr>
        <w:ind w:left="1440" w:hanging="360"/>
      </w:pPr>
      <w:rPr>
        <w:rFonts w:ascii="Georgia" w:hAnsi="Georgia" w:hint="default"/>
        <w:b/>
        <w:i w:val="0"/>
        <w:color w:val="0B3B60"/>
        <w:sz w:val="18"/>
      </w:rPr>
    </w:lvl>
    <w:lvl w:ilvl="3">
      <w:start w:val="1"/>
      <w:numFmt w:val="decimal"/>
      <w:lvlText w:val="%1.%2.%3.%4."/>
      <w:lvlJc w:val="left"/>
      <w:pPr>
        <w:ind w:left="1800" w:hanging="360"/>
      </w:pPr>
      <w:rPr>
        <w:rFonts w:ascii="Georgia" w:hAnsi="Georgia" w:hint="default"/>
        <w:b/>
        <w:i w:val="0"/>
        <w:color w:val="auto"/>
        <w:sz w:val="18"/>
      </w:rPr>
    </w:lvl>
    <w:lvl w:ilvl="4">
      <w:start w:val="1"/>
      <w:numFmt w:val="decimal"/>
      <w:lvlText w:val="%1.%2.%3.%4.%5"/>
      <w:lvlJc w:val="left"/>
      <w:pPr>
        <w:ind w:left="2160" w:hanging="360"/>
      </w:pPr>
      <w:rPr>
        <w:rFonts w:ascii="Georgia" w:hAnsi="Georgia" w:hint="default"/>
        <w:color w:val="auto"/>
        <w:sz w:val="18"/>
      </w:rPr>
    </w:lvl>
    <w:lvl w:ilvl="5">
      <w:start w:val="1"/>
      <w:numFmt w:val="none"/>
      <w:lvlText w:val=""/>
      <w:lvlJc w:val="left"/>
      <w:pPr>
        <w:ind w:left="2520" w:hanging="360"/>
      </w:pPr>
      <w:rPr>
        <w:rFonts w:ascii="Cambria" w:hAnsi="Cambria" w:hint="default"/>
        <w:color w:val="0B3B60"/>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8" w15:restartNumberingAfterBreak="0">
    <w:nsid w:val="13B12B3D"/>
    <w:multiLevelType w:val="hybridMultilevel"/>
    <w:tmpl w:val="ED36BF06"/>
    <w:lvl w:ilvl="0" w:tplc="3A74D286">
      <w:start w:val="2"/>
      <w:numFmt w:val="bullet"/>
      <w:lvlText w:val="-"/>
      <w:lvlJc w:val="left"/>
      <w:pPr>
        <w:ind w:left="720" w:hanging="360"/>
      </w:pPr>
      <w:rPr>
        <w:rFonts w:ascii="Geomanist Regular" w:eastAsia="Times New Roman" w:hAnsi="Geomanist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94980"/>
    <w:multiLevelType w:val="hybridMultilevel"/>
    <w:tmpl w:val="D0BC7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477A18"/>
    <w:multiLevelType w:val="hybridMultilevel"/>
    <w:tmpl w:val="8A9C297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1D0F0018"/>
    <w:multiLevelType w:val="hybridMultilevel"/>
    <w:tmpl w:val="9BE29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5D147F"/>
    <w:multiLevelType w:val="hybridMultilevel"/>
    <w:tmpl w:val="F28A48DC"/>
    <w:lvl w:ilvl="0" w:tplc="21040AFA">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843D9"/>
    <w:multiLevelType w:val="hybridMultilevel"/>
    <w:tmpl w:val="E1D44772"/>
    <w:lvl w:ilvl="0" w:tplc="72CEB832">
      <w:numFmt w:val="bullet"/>
      <w:lvlText w:val="-"/>
      <w:lvlJc w:val="left"/>
      <w:pPr>
        <w:ind w:left="720" w:hanging="360"/>
      </w:pPr>
      <w:rPr>
        <w:rFonts w:ascii="Geomanist Regular" w:eastAsia="Times New Roman" w:hAnsi="Geomanist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D3001"/>
    <w:multiLevelType w:val="hybridMultilevel"/>
    <w:tmpl w:val="78B2AAF6"/>
    <w:lvl w:ilvl="0" w:tplc="0409000F">
      <w:start w:val="1"/>
      <w:numFmt w:val="bullet"/>
      <w:pStyle w:val="Listaspeciala"/>
      <w:lvlText w:val=""/>
      <w:lvlJc w:val="left"/>
      <w:pPr>
        <w:ind w:left="1440" w:hanging="360"/>
      </w:pPr>
      <w:rPr>
        <w:rFonts w:ascii="Wingdings" w:hAnsi="Wingdings" w:hint="default"/>
      </w:rPr>
    </w:lvl>
    <w:lvl w:ilvl="1" w:tplc="04090019">
      <w:start w:val="1"/>
      <w:numFmt w:val="bullet"/>
      <w:lvlText w:val="o"/>
      <w:lvlJc w:val="left"/>
      <w:pPr>
        <w:ind w:left="2880" w:hanging="360"/>
      </w:pPr>
      <w:rPr>
        <w:rFonts w:ascii="Courier New" w:hAnsi="Courier New" w:hint="default"/>
      </w:rPr>
    </w:lvl>
    <w:lvl w:ilvl="2" w:tplc="0409001B">
      <w:start w:val="1"/>
      <w:numFmt w:val="bullet"/>
      <w:lvlText w:val=""/>
      <w:lvlJc w:val="left"/>
      <w:pPr>
        <w:ind w:left="3600" w:hanging="360"/>
      </w:pPr>
      <w:rPr>
        <w:rFonts w:ascii="Wingdings" w:hAnsi="Wingdings" w:hint="default"/>
      </w:rPr>
    </w:lvl>
    <w:lvl w:ilvl="3" w:tplc="0409000F">
      <w:start w:val="1"/>
      <w:numFmt w:val="decimal"/>
      <w:lvlText w:val="%4."/>
      <w:lvlJc w:val="left"/>
      <w:pPr>
        <w:tabs>
          <w:tab w:val="num" w:pos="4320"/>
        </w:tabs>
        <w:ind w:left="4320" w:hanging="360"/>
      </w:pPr>
      <w:rPr>
        <w:rFonts w:cs="Times New Roman" w:hint="default"/>
      </w:rPr>
    </w:lvl>
    <w:lvl w:ilvl="4" w:tplc="04090003">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15" w15:restartNumberingAfterBreak="0">
    <w:nsid w:val="2791184F"/>
    <w:multiLevelType w:val="hybridMultilevel"/>
    <w:tmpl w:val="46DCC270"/>
    <w:lvl w:ilvl="0" w:tplc="D3B42E44">
      <w:start w:val="1"/>
      <w:numFmt w:val="bullet"/>
      <w:pStyle w:val="CustomList"/>
      <w:lvlText w:val=""/>
      <w:lvlJc w:val="left"/>
      <w:pPr>
        <w:tabs>
          <w:tab w:val="num" w:pos="1298"/>
        </w:tabs>
        <w:ind w:left="129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94865238">
      <w:start w:val="10"/>
      <w:numFmt w:val="bullet"/>
      <w:lvlText w:val="-"/>
      <w:lvlJc w:val="left"/>
      <w:pPr>
        <w:tabs>
          <w:tab w:val="num" w:pos="2880"/>
        </w:tabs>
        <w:ind w:left="2880" w:hanging="360"/>
      </w:pPr>
      <w:rPr>
        <w:rFonts w:ascii="Arial Narrow" w:eastAsia="Times New Roman" w:hAnsi="Arial Narrow"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B1E3B"/>
    <w:multiLevelType w:val="hybridMultilevel"/>
    <w:tmpl w:val="FEC0B4B4"/>
    <w:lvl w:ilvl="0" w:tplc="3A74D286">
      <w:start w:val="2"/>
      <w:numFmt w:val="bullet"/>
      <w:lvlText w:val="-"/>
      <w:lvlJc w:val="left"/>
      <w:pPr>
        <w:ind w:left="1080" w:hanging="360"/>
      </w:pPr>
      <w:rPr>
        <w:rFonts w:ascii="Geomanist Regular" w:eastAsia="Times New Roman" w:hAnsi="Geomanist Regular"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BA3902"/>
    <w:multiLevelType w:val="hybridMultilevel"/>
    <w:tmpl w:val="682E1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3A62F6"/>
    <w:multiLevelType w:val="hybridMultilevel"/>
    <w:tmpl w:val="83E44FCE"/>
    <w:lvl w:ilvl="0" w:tplc="EF4CCC30">
      <w:numFmt w:val="bullet"/>
      <w:lvlText w:val="-"/>
      <w:lvlJc w:val="left"/>
      <w:pPr>
        <w:ind w:left="720" w:hanging="360"/>
      </w:pPr>
      <w:rPr>
        <w:rFonts w:ascii="Georgia" w:eastAsia="Times New Roman"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33B40"/>
    <w:multiLevelType w:val="singleLevel"/>
    <w:tmpl w:val="9C2A6B42"/>
    <w:lvl w:ilvl="0">
      <w:start w:val="1"/>
      <w:numFmt w:val="bullet"/>
      <w:pStyle w:val="Bullet"/>
      <w:lvlText w:val=""/>
      <w:lvlJc w:val="left"/>
      <w:pPr>
        <w:tabs>
          <w:tab w:val="num" w:pos="360"/>
        </w:tabs>
        <w:ind w:left="360" w:hanging="360"/>
      </w:pPr>
      <w:rPr>
        <w:rFonts w:ascii="Wingdings" w:hAnsi="Wingdings" w:hint="default"/>
        <w:b w:val="0"/>
        <w:i w:val="0"/>
        <w:sz w:val="22"/>
      </w:rPr>
    </w:lvl>
  </w:abstractNum>
  <w:abstractNum w:abstractNumId="20" w15:restartNumberingAfterBreak="0">
    <w:nsid w:val="3C60741C"/>
    <w:multiLevelType w:val="hybridMultilevel"/>
    <w:tmpl w:val="F4285B56"/>
    <w:lvl w:ilvl="0" w:tplc="DB18A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457B5"/>
    <w:multiLevelType w:val="hybridMultilevel"/>
    <w:tmpl w:val="163EC16A"/>
    <w:lvl w:ilvl="0" w:tplc="21040AFA">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73029"/>
    <w:multiLevelType w:val="hybridMultilevel"/>
    <w:tmpl w:val="87CE8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AA6700"/>
    <w:multiLevelType w:val="hybridMultilevel"/>
    <w:tmpl w:val="C9008BF2"/>
    <w:lvl w:ilvl="0" w:tplc="0409000F">
      <w:start w:val="1"/>
      <w:numFmt w:val="decimal"/>
      <w:pStyle w:val="Heading1"/>
      <w:lvlText w:val="%1."/>
      <w:lvlJc w:val="left"/>
      <w:pPr>
        <w:tabs>
          <w:tab w:val="num" w:pos="360"/>
        </w:tabs>
        <w:ind w:left="360" w:hanging="360"/>
      </w:pPr>
      <w:rPr>
        <w:rFonts w:hint="default"/>
        <w:sz w:val="24"/>
        <w:szCs w:val="24"/>
      </w:rPr>
    </w:lvl>
    <w:lvl w:ilvl="1" w:tplc="04090019" w:tentative="1">
      <w:start w:val="1"/>
      <w:numFmt w:val="bullet"/>
      <w:lvlText w:val="o"/>
      <w:lvlJc w:val="left"/>
      <w:pPr>
        <w:tabs>
          <w:tab w:val="num" w:pos="1080"/>
        </w:tabs>
        <w:ind w:left="1080" w:hanging="360"/>
      </w:pPr>
      <w:rPr>
        <w:rFonts w:ascii="Courier New" w:hAnsi="Courier New" w:cs="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Symbol"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Symbol"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F5E214B"/>
    <w:multiLevelType w:val="multilevel"/>
    <w:tmpl w:val="95182D06"/>
    <w:styleLink w:val="SNTStyle"/>
    <w:lvl w:ilvl="0">
      <w:start w:val="1"/>
      <w:numFmt w:val="bullet"/>
      <w:lvlText w:val=""/>
      <w:lvlJc w:val="left"/>
      <w:pPr>
        <w:ind w:left="720" w:hanging="360"/>
      </w:pPr>
      <w:rPr>
        <w:rFonts w:ascii="Wingdings" w:hAnsi="Wingdings" w:hint="default"/>
        <w:color w:val="0B3B60"/>
      </w:rPr>
    </w:lvl>
    <w:lvl w:ilvl="1">
      <w:start w:val="1"/>
      <w:numFmt w:val="bullet"/>
      <w:lvlText w:val=""/>
      <w:lvlJc w:val="left"/>
      <w:pPr>
        <w:ind w:left="1440" w:hanging="360"/>
      </w:pPr>
      <w:rPr>
        <w:rFonts w:ascii="Wingdings" w:hAnsi="Wingdings" w:cs="Courier New" w:hint="default"/>
        <w:color w:val="0B3B60"/>
      </w:rPr>
    </w:lvl>
    <w:lvl w:ilvl="2">
      <w:start w:val="1"/>
      <w:numFmt w:val="bullet"/>
      <w:lvlText w:val=""/>
      <w:lvlJc w:val="left"/>
      <w:pPr>
        <w:ind w:left="2160" w:hanging="360"/>
      </w:pPr>
      <w:rPr>
        <w:rFonts w:ascii="Wingdings" w:hAnsi="Wingdings" w:hint="default"/>
        <w:color w:val="0B3B60"/>
      </w:rPr>
    </w:lvl>
    <w:lvl w:ilvl="3">
      <w:start w:val="1"/>
      <w:numFmt w:val="bullet"/>
      <w:lvlText w:val=""/>
      <w:lvlJc w:val="left"/>
      <w:pPr>
        <w:ind w:left="2880" w:hanging="360"/>
      </w:pPr>
      <w:rPr>
        <w:rFonts w:ascii="Wingdings" w:hAnsi="Wingdings" w:hint="default"/>
        <w:color w:val="0B3B6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A36068"/>
    <w:multiLevelType w:val="hybridMultilevel"/>
    <w:tmpl w:val="822442CE"/>
    <w:lvl w:ilvl="0" w:tplc="3A74D286">
      <w:start w:val="2"/>
      <w:numFmt w:val="bullet"/>
      <w:lvlText w:val="-"/>
      <w:lvlJc w:val="left"/>
      <w:pPr>
        <w:ind w:left="779" w:hanging="360"/>
      </w:pPr>
      <w:rPr>
        <w:rFonts w:ascii="Geomanist Regular" w:eastAsia="Times New Roman" w:hAnsi="Geomanist Regular" w:cs="Times New Roman"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6" w15:restartNumberingAfterBreak="0">
    <w:nsid w:val="59AA1D20"/>
    <w:multiLevelType w:val="multilevel"/>
    <w:tmpl w:val="4B9C33EE"/>
    <w:lvl w:ilvl="0">
      <w:start w:val="1"/>
      <w:numFmt w:val="decimal"/>
      <w:pStyle w:val="Head1"/>
      <w:lvlText w:val="%1."/>
      <w:lvlJc w:val="left"/>
      <w:pPr>
        <w:tabs>
          <w:tab w:val="num" w:pos="360"/>
        </w:tabs>
        <w:ind w:left="360" w:hanging="360"/>
      </w:pPr>
      <w:rPr>
        <w:rFonts w:cs="Times New Roman" w:hint="default"/>
      </w:rPr>
    </w:lvl>
    <w:lvl w:ilvl="1">
      <w:start w:val="1"/>
      <w:numFmt w:val="decimal"/>
      <w:pStyle w:val="Head2"/>
      <w:lvlText w:val="%1.%2."/>
      <w:lvlJc w:val="left"/>
      <w:pPr>
        <w:tabs>
          <w:tab w:val="num" w:pos="792"/>
        </w:tabs>
        <w:ind w:left="792" w:hanging="432"/>
      </w:pPr>
      <w:rPr>
        <w:rFonts w:cs="Times New Roman" w:hint="default"/>
      </w:rPr>
    </w:lvl>
    <w:lvl w:ilvl="2">
      <w:start w:val="1"/>
      <w:numFmt w:val="decimal"/>
      <w:pStyle w:val="Head3"/>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7" w15:restartNumberingAfterBreak="0">
    <w:nsid w:val="5D9D1077"/>
    <w:multiLevelType w:val="hybridMultilevel"/>
    <w:tmpl w:val="4738AAD4"/>
    <w:lvl w:ilvl="0" w:tplc="A0380662">
      <w:start w:val="19"/>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23218"/>
    <w:multiLevelType w:val="hybridMultilevel"/>
    <w:tmpl w:val="E7EC1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C90FB6"/>
    <w:multiLevelType w:val="hybridMultilevel"/>
    <w:tmpl w:val="C1B822F6"/>
    <w:lvl w:ilvl="0" w:tplc="DE0607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B447D"/>
    <w:multiLevelType w:val="hybridMultilevel"/>
    <w:tmpl w:val="4C62B04A"/>
    <w:lvl w:ilvl="0" w:tplc="3A74D286">
      <w:start w:val="2"/>
      <w:numFmt w:val="bullet"/>
      <w:lvlText w:val="-"/>
      <w:lvlJc w:val="left"/>
      <w:pPr>
        <w:ind w:left="778" w:hanging="360"/>
      </w:pPr>
      <w:rPr>
        <w:rFonts w:ascii="Geomanist Regular" w:eastAsia="Times New Roman" w:hAnsi="Geomanist Regular" w:cs="Times New Roman"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6D227B75"/>
    <w:multiLevelType w:val="hybridMultilevel"/>
    <w:tmpl w:val="72EEA874"/>
    <w:lvl w:ilvl="0" w:tplc="04090001">
      <w:start w:val="1"/>
      <w:numFmt w:val="bullet"/>
      <w:lvlText w:val=""/>
      <w:lvlJc w:val="left"/>
      <w:pPr>
        <w:ind w:left="2208" w:hanging="360"/>
      </w:pPr>
      <w:rPr>
        <w:rFonts w:ascii="Symbol" w:hAnsi="Symbol" w:hint="default"/>
      </w:rPr>
    </w:lvl>
    <w:lvl w:ilvl="1" w:tplc="04090003">
      <w:start w:val="1"/>
      <w:numFmt w:val="bullet"/>
      <w:lvlText w:val="o"/>
      <w:lvlJc w:val="left"/>
      <w:pPr>
        <w:ind w:left="2928" w:hanging="360"/>
      </w:pPr>
      <w:rPr>
        <w:rFonts w:ascii="Courier New" w:hAnsi="Courier New" w:cs="Courier New" w:hint="default"/>
      </w:rPr>
    </w:lvl>
    <w:lvl w:ilvl="2" w:tplc="04090005">
      <w:start w:val="1"/>
      <w:numFmt w:val="bullet"/>
      <w:lvlText w:val=""/>
      <w:lvlJc w:val="left"/>
      <w:pPr>
        <w:ind w:left="3648" w:hanging="360"/>
      </w:pPr>
      <w:rPr>
        <w:rFonts w:ascii="Wingdings" w:hAnsi="Wingdings" w:hint="default"/>
      </w:rPr>
    </w:lvl>
    <w:lvl w:ilvl="3" w:tplc="0409000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2" w15:restartNumberingAfterBreak="0">
    <w:nsid w:val="6EA44E6A"/>
    <w:multiLevelType w:val="hybridMultilevel"/>
    <w:tmpl w:val="8B164DC2"/>
    <w:lvl w:ilvl="0" w:tplc="979CE3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670478"/>
    <w:multiLevelType w:val="multilevel"/>
    <w:tmpl w:val="3242959E"/>
    <w:styleLink w:val="StyleBulleted"/>
    <w:lvl w:ilvl="0">
      <w:start w:val="1"/>
      <w:numFmt w:val="bullet"/>
      <w:lvlText w:val=""/>
      <w:lvlJc w:val="left"/>
      <w:pPr>
        <w:tabs>
          <w:tab w:val="num" w:pos="1474"/>
        </w:tabs>
        <w:ind w:left="1474" w:hanging="340"/>
      </w:pPr>
      <w:rPr>
        <w:rFonts w:ascii="Wingdings" w:hAnsi="Wingdings" w:hint="default"/>
        <w:color w:val="auto"/>
        <w:spacing w:val="-3"/>
        <w:sz w:val="22"/>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728D5E8B"/>
    <w:multiLevelType w:val="hybridMultilevel"/>
    <w:tmpl w:val="C75CB4E4"/>
    <w:lvl w:ilvl="0" w:tplc="D2D49E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4B29EF"/>
    <w:multiLevelType w:val="hybridMultilevel"/>
    <w:tmpl w:val="EB2218D6"/>
    <w:lvl w:ilvl="0" w:tplc="E1003D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2279D4"/>
    <w:multiLevelType w:val="hybridMultilevel"/>
    <w:tmpl w:val="09D466D2"/>
    <w:lvl w:ilvl="0" w:tplc="0DFE4C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72E3D"/>
    <w:multiLevelType w:val="hybridMultilevel"/>
    <w:tmpl w:val="72D26364"/>
    <w:lvl w:ilvl="0" w:tplc="21040AF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94E2B"/>
    <w:multiLevelType w:val="hybridMultilevel"/>
    <w:tmpl w:val="5C905BCE"/>
    <w:lvl w:ilvl="0" w:tplc="474A4466">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056CC7"/>
    <w:multiLevelType w:val="hybridMultilevel"/>
    <w:tmpl w:val="AFD64E8E"/>
    <w:lvl w:ilvl="0" w:tplc="EF4CCC30">
      <w:numFmt w:val="bullet"/>
      <w:lvlText w:val="-"/>
      <w:lvlJc w:val="left"/>
      <w:pPr>
        <w:ind w:left="720" w:hanging="360"/>
      </w:pPr>
      <w:rPr>
        <w:rFonts w:ascii="Georgia" w:eastAsia="Times New Roman"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4"/>
  </w:num>
  <w:num w:numId="5">
    <w:abstractNumId w:val="7"/>
  </w:num>
  <w:num w:numId="6">
    <w:abstractNumId w:val="19"/>
  </w:num>
  <w:num w:numId="7">
    <w:abstractNumId w:val="33"/>
  </w:num>
  <w:num w:numId="8">
    <w:abstractNumId w:val="14"/>
  </w:num>
  <w:num w:numId="9">
    <w:abstractNumId w:val="26"/>
  </w:num>
  <w:num w:numId="10">
    <w:abstractNumId w:val="15"/>
  </w:num>
  <w:num w:numId="11">
    <w:abstractNumId w:val="23"/>
  </w:num>
  <w:num w:numId="12">
    <w:abstractNumId w:val="9"/>
  </w:num>
  <w:num w:numId="13">
    <w:abstractNumId w:val="16"/>
  </w:num>
  <w:num w:numId="14">
    <w:abstractNumId w:val="13"/>
  </w:num>
  <w:num w:numId="15">
    <w:abstractNumId w:val="11"/>
  </w:num>
  <w:num w:numId="16">
    <w:abstractNumId w:val="38"/>
  </w:num>
  <w:num w:numId="17">
    <w:abstractNumId w:val="30"/>
  </w:num>
  <w:num w:numId="18">
    <w:abstractNumId w:val="29"/>
  </w:num>
  <w:num w:numId="19">
    <w:abstractNumId w:val="25"/>
  </w:num>
  <w:num w:numId="20">
    <w:abstractNumId w:val="8"/>
  </w:num>
  <w:num w:numId="21">
    <w:abstractNumId w:val="22"/>
  </w:num>
  <w:num w:numId="22">
    <w:abstractNumId w:val="27"/>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37"/>
  </w:num>
  <w:num w:numId="29">
    <w:abstractNumId w:val="5"/>
  </w:num>
  <w:num w:numId="30">
    <w:abstractNumId w:val="18"/>
  </w:num>
  <w:num w:numId="31">
    <w:abstractNumId w:val="39"/>
  </w:num>
  <w:num w:numId="32">
    <w:abstractNumId w:val="6"/>
  </w:num>
  <w:num w:numId="33">
    <w:abstractNumId w:val="21"/>
  </w:num>
  <w:num w:numId="34">
    <w:abstractNumId w:val="12"/>
  </w:num>
  <w:num w:numId="35">
    <w:abstractNumId w:val="20"/>
  </w:num>
  <w:num w:numId="36">
    <w:abstractNumId w:val="31"/>
  </w:num>
  <w:num w:numId="37">
    <w:abstractNumId w:val="34"/>
  </w:num>
  <w:num w:numId="38">
    <w:abstractNumId w:val="35"/>
  </w:num>
  <w:num w:numId="39">
    <w:abstractNumId w:val="17"/>
  </w:num>
  <w:num w:numId="40">
    <w:abstractNumId w:val="10"/>
  </w:num>
  <w:num w:numId="41">
    <w:abstractNumId w:val="32"/>
  </w:num>
  <w:num w:numId="4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B6"/>
    <w:rsid w:val="00000AD2"/>
    <w:rsid w:val="00000CF6"/>
    <w:rsid w:val="000011BD"/>
    <w:rsid w:val="0000164C"/>
    <w:rsid w:val="00001862"/>
    <w:rsid w:val="00002175"/>
    <w:rsid w:val="0000234C"/>
    <w:rsid w:val="00002E21"/>
    <w:rsid w:val="00003DBD"/>
    <w:rsid w:val="00003F0A"/>
    <w:rsid w:val="000044CD"/>
    <w:rsid w:val="00005836"/>
    <w:rsid w:val="00005861"/>
    <w:rsid w:val="00006904"/>
    <w:rsid w:val="0001084A"/>
    <w:rsid w:val="000119F5"/>
    <w:rsid w:val="0001289E"/>
    <w:rsid w:val="00015312"/>
    <w:rsid w:val="00016055"/>
    <w:rsid w:val="000160FF"/>
    <w:rsid w:val="0001641A"/>
    <w:rsid w:val="00017B56"/>
    <w:rsid w:val="00017C95"/>
    <w:rsid w:val="00020089"/>
    <w:rsid w:val="00020F4F"/>
    <w:rsid w:val="00021286"/>
    <w:rsid w:val="0002135E"/>
    <w:rsid w:val="00021901"/>
    <w:rsid w:val="00021D1D"/>
    <w:rsid w:val="000228CB"/>
    <w:rsid w:val="00022A98"/>
    <w:rsid w:val="00022E1F"/>
    <w:rsid w:val="0002301F"/>
    <w:rsid w:val="0002361E"/>
    <w:rsid w:val="00023BDC"/>
    <w:rsid w:val="00023E29"/>
    <w:rsid w:val="00024228"/>
    <w:rsid w:val="000245FA"/>
    <w:rsid w:val="000251BC"/>
    <w:rsid w:val="000258EB"/>
    <w:rsid w:val="000259C7"/>
    <w:rsid w:val="00025DE4"/>
    <w:rsid w:val="00025E2B"/>
    <w:rsid w:val="00026311"/>
    <w:rsid w:val="00026853"/>
    <w:rsid w:val="000277BE"/>
    <w:rsid w:val="0003031E"/>
    <w:rsid w:val="00030342"/>
    <w:rsid w:val="00030644"/>
    <w:rsid w:val="00030DFE"/>
    <w:rsid w:val="00030E85"/>
    <w:rsid w:val="00030F94"/>
    <w:rsid w:val="00031350"/>
    <w:rsid w:val="000324E5"/>
    <w:rsid w:val="00032E94"/>
    <w:rsid w:val="000335CB"/>
    <w:rsid w:val="000344D4"/>
    <w:rsid w:val="000346F0"/>
    <w:rsid w:val="00034B2F"/>
    <w:rsid w:val="00035FFA"/>
    <w:rsid w:val="00036F4E"/>
    <w:rsid w:val="00037190"/>
    <w:rsid w:val="000373F8"/>
    <w:rsid w:val="00037CC5"/>
    <w:rsid w:val="00037FD8"/>
    <w:rsid w:val="000401B3"/>
    <w:rsid w:val="00040924"/>
    <w:rsid w:val="00040AB8"/>
    <w:rsid w:val="000414D7"/>
    <w:rsid w:val="00041C4E"/>
    <w:rsid w:val="00041DA2"/>
    <w:rsid w:val="000423FA"/>
    <w:rsid w:val="0004279F"/>
    <w:rsid w:val="000436E5"/>
    <w:rsid w:val="00043A49"/>
    <w:rsid w:val="00045080"/>
    <w:rsid w:val="000453A3"/>
    <w:rsid w:val="000453B8"/>
    <w:rsid w:val="00045978"/>
    <w:rsid w:val="00045ADC"/>
    <w:rsid w:val="00045C25"/>
    <w:rsid w:val="00046315"/>
    <w:rsid w:val="00046608"/>
    <w:rsid w:val="00046680"/>
    <w:rsid w:val="00047BD3"/>
    <w:rsid w:val="0005070B"/>
    <w:rsid w:val="00051227"/>
    <w:rsid w:val="00051935"/>
    <w:rsid w:val="00053425"/>
    <w:rsid w:val="00053AF9"/>
    <w:rsid w:val="00053CBB"/>
    <w:rsid w:val="00055369"/>
    <w:rsid w:val="000554E3"/>
    <w:rsid w:val="000557F1"/>
    <w:rsid w:val="0005598A"/>
    <w:rsid w:val="00056B33"/>
    <w:rsid w:val="000573BB"/>
    <w:rsid w:val="00057AF5"/>
    <w:rsid w:val="00057D33"/>
    <w:rsid w:val="000600A5"/>
    <w:rsid w:val="000606D8"/>
    <w:rsid w:val="00060F7C"/>
    <w:rsid w:val="00061083"/>
    <w:rsid w:val="0006123C"/>
    <w:rsid w:val="000612C6"/>
    <w:rsid w:val="00061835"/>
    <w:rsid w:val="0006217D"/>
    <w:rsid w:val="00062513"/>
    <w:rsid w:val="00062E29"/>
    <w:rsid w:val="00063331"/>
    <w:rsid w:val="000635CB"/>
    <w:rsid w:val="0006499A"/>
    <w:rsid w:val="0006513C"/>
    <w:rsid w:val="00065749"/>
    <w:rsid w:val="000670B8"/>
    <w:rsid w:val="00067289"/>
    <w:rsid w:val="0006788C"/>
    <w:rsid w:val="000702A5"/>
    <w:rsid w:val="00070303"/>
    <w:rsid w:val="00070BE5"/>
    <w:rsid w:val="00070F08"/>
    <w:rsid w:val="000719BA"/>
    <w:rsid w:val="00072671"/>
    <w:rsid w:val="000728B6"/>
    <w:rsid w:val="00072AF7"/>
    <w:rsid w:val="0007373D"/>
    <w:rsid w:val="00073DB7"/>
    <w:rsid w:val="0007430C"/>
    <w:rsid w:val="00074532"/>
    <w:rsid w:val="00074FD7"/>
    <w:rsid w:val="0007642C"/>
    <w:rsid w:val="000773C0"/>
    <w:rsid w:val="00077811"/>
    <w:rsid w:val="00077D55"/>
    <w:rsid w:val="000802F7"/>
    <w:rsid w:val="00081170"/>
    <w:rsid w:val="000814F7"/>
    <w:rsid w:val="0008309E"/>
    <w:rsid w:val="0008507D"/>
    <w:rsid w:val="000857AD"/>
    <w:rsid w:val="00085BAF"/>
    <w:rsid w:val="00086339"/>
    <w:rsid w:val="000869D5"/>
    <w:rsid w:val="00086BBD"/>
    <w:rsid w:val="00090761"/>
    <w:rsid w:val="00091295"/>
    <w:rsid w:val="00091627"/>
    <w:rsid w:val="00091A5B"/>
    <w:rsid w:val="000927EC"/>
    <w:rsid w:val="000938AD"/>
    <w:rsid w:val="000943F3"/>
    <w:rsid w:val="00094B59"/>
    <w:rsid w:val="00094E6F"/>
    <w:rsid w:val="000961F5"/>
    <w:rsid w:val="000965F9"/>
    <w:rsid w:val="00096CB8"/>
    <w:rsid w:val="00096F55"/>
    <w:rsid w:val="000976B9"/>
    <w:rsid w:val="00097B11"/>
    <w:rsid w:val="000A0524"/>
    <w:rsid w:val="000A08AB"/>
    <w:rsid w:val="000A0A44"/>
    <w:rsid w:val="000A0F9E"/>
    <w:rsid w:val="000A29DE"/>
    <w:rsid w:val="000A2BF7"/>
    <w:rsid w:val="000A3C15"/>
    <w:rsid w:val="000A4A57"/>
    <w:rsid w:val="000A4EAE"/>
    <w:rsid w:val="000A4F0A"/>
    <w:rsid w:val="000A53A4"/>
    <w:rsid w:val="000A6C21"/>
    <w:rsid w:val="000A7008"/>
    <w:rsid w:val="000B0462"/>
    <w:rsid w:val="000B0477"/>
    <w:rsid w:val="000B0C99"/>
    <w:rsid w:val="000B0C9A"/>
    <w:rsid w:val="000B178D"/>
    <w:rsid w:val="000B2B93"/>
    <w:rsid w:val="000B3419"/>
    <w:rsid w:val="000B427B"/>
    <w:rsid w:val="000B4A7F"/>
    <w:rsid w:val="000B5237"/>
    <w:rsid w:val="000B566C"/>
    <w:rsid w:val="000B58BC"/>
    <w:rsid w:val="000B6CA9"/>
    <w:rsid w:val="000B7624"/>
    <w:rsid w:val="000B7FFA"/>
    <w:rsid w:val="000C02DE"/>
    <w:rsid w:val="000C044E"/>
    <w:rsid w:val="000C195F"/>
    <w:rsid w:val="000C211C"/>
    <w:rsid w:val="000C3484"/>
    <w:rsid w:val="000C3519"/>
    <w:rsid w:val="000C3AB6"/>
    <w:rsid w:val="000C5322"/>
    <w:rsid w:val="000C5360"/>
    <w:rsid w:val="000C56A7"/>
    <w:rsid w:val="000C65C5"/>
    <w:rsid w:val="000C661D"/>
    <w:rsid w:val="000C6C75"/>
    <w:rsid w:val="000C70B0"/>
    <w:rsid w:val="000C783E"/>
    <w:rsid w:val="000D0650"/>
    <w:rsid w:val="000D146A"/>
    <w:rsid w:val="000D172E"/>
    <w:rsid w:val="000D2190"/>
    <w:rsid w:val="000D2529"/>
    <w:rsid w:val="000D2C4E"/>
    <w:rsid w:val="000D35DC"/>
    <w:rsid w:val="000D4347"/>
    <w:rsid w:val="000D45A8"/>
    <w:rsid w:val="000D4604"/>
    <w:rsid w:val="000D57A5"/>
    <w:rsid w:val="000D5954"/>
    <w:rsid w:val="000D5EDC"/>
    <w:rsid w:val="000D5EE2"/>
    <w:rsid w:val="000D6C01"/>
    <w:rsid w:val="000D6C78"/>
    <w:rsid w:val="000D72CB"/>
    <w:rsid w:val="000D752B"/>
    <w:rsid w:val="000D779A"/>
    <w:rsid w:val="000D7A28"/>
    <w:rsid w:val="000E1861"/>
    <w:rsid w:val="000E19AD"/>
    <w:rsid w:val="000E19E6"/>
    <w:rsid w:val="000E2368"/>
    <w:rsid w:val="000E2F3B"/>
    <w:rsid w:val="000E3C8D"/>
    <w:rsid w:val="000E43FF"/>
    <w:rsid w:val="000E492C"/>
    <w:rsid w:val="000E5A38"/>
    <w:rsid w:val="000E5DEC"/>
    <w:rsid w:val="000F0BC3"/>
    <w:rsid w:val="000F168A"/>
    <w:rsid w:val="000F2FB7"/>
    <w:rsid w:val="000F38DB"/>
    <w:rsid w:val="000F39BA"/>
    <w:rsid w:val="000F467C"/>
    <w:rsid w:val="000F5BEE"/>
    <w:rsid w:val="000F626E"/>
    <w:rsid w:val="000F65F3"/>
    <w:rsid w:val="000F6964"/>
    <w:rsid w:val="0010017E"/>
    <w:rsid w:val="00100B8E"/>
    <w:rsid w:val="0010198E"/>
    <w:rsid w:val="001033FE"/>
    <w:rsid w:val="00103767"/>
    <w:rsid w:val="0010394E"/>
    <w:rsid w:val="00103DBE"/>
    <w:rsid w:val="00104408"/>
    <w:rsid w:val="00104E6B"/>
    <w:rsid w:val="00106ECA"/>
    <w:rsid w:val="0010727A"/>
    <w:rsid w:val="00107792"/>
    <w:rsid w:val="00107E2C"/>
    <w:rsid w:val="00110503"/>
    <w:rsid w:val="00110C3B"/>
    <w:rsid w:val="00110CA5"/>
    <w:rsid w:val="00111D3A"/>
    <w:rsid w:val="00113396"/>
    <w:rsid w:val="00113425"/>
    <w:rsid w:val="0011460B"/>
    <w:rsid w:val="00114C0C"/>
    <w:rsid w:val="00115682"/>
    <w:rsid w:val="00115C61"/>
    <w:rsid w:val="00115FD2"/>
    <w:rsid w:val="00116B02"/>
    <w:rsid w:val="00117825"/>
    <w:rsid w:val="00117947"/>
    <w:rsid w:val="00120928"/>
    <w:rsid w:val="00120FA6"/>
    <w:rsid w:val="001217F5"/>
    <w:rsid w:val="0012183C"/>
    <w:rsid w:val="00121A29"/>
    <w:rsid w:val="001226D5"/>
    <w:rsid w:val="00122C01"/>
    <w:rsid w:val="00123D06"/>
    <w:rsid w:val="001248AB"/>
    <w:rsid w:val="0012611F"/>
    <w:rsid w:val="001265F6"/>
    <w:rsid w:val="001267F1"/>
    <w:rsid w:val="001317C3"/>
    <w:rsid w:val="00131FD4"/>
    <w:rsid w:val="001323BB"/>
    <w:rsid w:val="0013334B"/>
    <w:rsid w:val="001339BC"/>
    <w:rsid w:val="001347A2"/>
    <w:rsid w:val="0013483C"/>
    <w:rsid w:val="00134A75"/>
    <w:rsid w:val="00135EAE"/>
    <w:rsid w:val="00136761"/>
    <w:rsid w:val="00136A21"/>
    <w:rsid w:val="00136D8D"/>
    <w:rsid w:val="00136EB6"/>
    <w:rsid w:val="00137A44"/>
    <w:rsid w:val="00137D28"/>
    <w:rsid w:val="00137EFA"/>
    <w:rsid w:val="00140645"/>
    <w:rsid w:val="00140DA2"/>
    <w:rsid w:val="001412C4"/>
    <w:rsid w:val="00141801"/>
    <w:rsid w:val="00141DC4"/>
    <w:rsid w:val="001426C5"/>
    <w:rsid w:val="00142A22"/>
    <w:rsid w:val="00144239"/>
    <w:rsid w:val="00144DA1"/>
    <w:rsid w:val="001456DF"/>
    <w:rsid w:val="00145948"/>
    <w:rsid w:val="00145D4F"/>
    <w:rsid w:val="00146462"/>
    <w:rsid w:val="001468F6"/>
    <w:rsid w:val="00146C7A"/>
    <w:rsid w:val="00146F49"/>
    <w:rsid w:val="00147511"/>
    <w:rsid w:val="00147708"/>
    <w:rsid w:val="0014796E"/>
    <w:rsid w:val="001501E3"/>
    <w:rsid w:val="0015132C"/>
    <w:rsid w:val="001517CE"/>
    <w:rsid w:val="00151C2F"/>
    <w:rsid w:val="001532C0"/>
    <w:rsid w:val="00153AF5"/>
    <w:rsid w:val="00156BAD"/>
    <w:rsid w:val="001604BE"/>
    <w:rsid w:val="00160A00"/>
    <w:rsid w:val="00160BED"/>
    <w:rsid w:val="00160C72"/>
    <w:rsid w:val="001616AC"/>
    <w:rsid w:val="001640FF"/>
    <w:rsid w:val="001643B3"/>
    <w:rsid w:val="001653BB"/>
    <w:rsid w:val="001653D5"/>
    <w:rsid w:val="00166AC5"/>
    <w:rsid w:val="001671E0"/>
    <w:rsid w:val="00167714"/>
    <w:rsid w:val="0017072C"/>
    <w:rsid w:val="00171F65"/>
    <w:rsid w:val="00172CC2"/>
    <w:rsid w:val="00172EAA"/>
    <w:rsid w:val="00175416"/>
    <w:rsid w:val="00175ABD"/>
    <w:rsid w:val="001768A6"/>
    <w:rsid w:val="00176C17"/>
    <w:rsid w:val="001805FD"/>
    <w:rsid w:val="00180E99"/>
    <w:rsid w:val="00182575"/>
    <w:rsid w:val="0018285B"/>
    <w:rsid w:val="00182E3C"/>
    <w:rsid w:val="00183D18"/>
    <w:rsid w:val="00183ED6"/>
    <w:rsid w:val="0018456A"/>
    <w:rsid w:val="00184E0C"/>
    <w:rsid w:val="00184EF4"/>
    <w:rsid w:val="00185221"/>
    <w:rsid w:val="001857EC"/>
    <w:rsid w:val="00185E90"/>
    <w:rsid w:val="001862E3"/>
    <w:rsid w:val="00186BF3"/>
    <w:rsid w:val="00186FB4"/>
    <w:rsid w:val="00186FC3"/>
    <w:rsid w:val="00187493"/>
    <w:rsid w:val="0019035D"/>
    <w:rsid w:val="001909B6"/>
    <w:rsid w:val="001910ED"/>
    <w:rsid w:val="00191203"/>
    <w:rsid w:val="00191253"/>
    <w:rsid w:val="0019266D"/>
    <w:rsid w:val="0019541E"/>
    <w:rsid w:val="00195CA4"/>
    <w:rsid w:val="001966CE"/>
    <w:rsid w:val="00197DAF"/>
    <w:rsid w:val="00197EB7"/>
    <w:rsid w:val="001A06E8"/>
    <w:rsid w:val="001A0CA2"/>
    <w:rsid w:val="001A2320"/>
    <w:rsid w:val="001A2549"/>
    <w:rsid w:val="001A294D"/>
    <w:rsid w:val="001A2ED5"/>
    <w:rsid w:val="001A432C"/>
    <w:rsid w:val="001A4AA5"/>
    <w:rsid w:val="001A4C1F"/>
    <w:rsid w:val="001A5242"/>
    <w:rsid w:val="001A54D7"/>
    <w:rsid w:val="001A6E2B"/>
    <w:rsid w:val="001A743B"/>
    <w:rsid w:val="001B010B"/>
    <w:rsid w:val="001B0D97"/>
    <w:rsid w:val="001B12B4"/>
    <w:rsid w:val="001B1E4B"/>
    <w:rsid w:val="001B3B75"/>
    <w:rsid w:val="001B4040"/>
    <w:rsid w:val="001B40BB"/>
    <w:rsid w:val="001B4494"/>
    <w:rsid w:val="001B4DAB"/>
    <w:rsid w:val="001B5CE5"/>
    <w:rsid w:val="001B60D7"/>
    <w:rsid w:val="001B63E7"/>
    <w:rsid w:val="001B7BD4"/>
    <w:rsid w:val="001C0B8A"/>
    <w:rsid w:val="001C0E19"/>
    <w:rsid w:val="001C1639"/>
    <w:rsid w:val="001C2419"/>
    <w:rsid w:val="001C280F"/>
    <w:rsid w:val="001C2B15"/>
    <w:rsid w:val="001C3357"/>
    <w:rsid w:val="001C3F2E"/>
    <w:rsid w:val="001C3FE4"/>
    <w:rsid w:val="001C4AED"/>
    <w:rsid w:val="001C637E"/>
    <w:rsid w:val="001C6834"/>
    <w:rsid w:val="001C6982"/>
    <w:rsid w:val="001C6B03"/>
    <w:rsid w:val="001C6D0D"/>
    <w:rsid w:val="001C6FA2"/>
    <w:rsid w:val="001C7378"/>
    <w:rsid w:val="001C746D"/>
    <w:rsid w:val="001D0466"/>
    <w:rsid w:val="001D0CBF"/>
    <w:rsid w:val="001D2FE5"/>
    <w:rsid w:val="001D409C"/>
    <w:rsid w:val="001D43DD"/>
    <w:rsid w:val="001D5A51"/>
    <w:rsid w:val="001D5BF1"/>
    <w:rsid w:val="001D5C1E"/>
    <w:rsid w:val="001D6378"/>
    <w:rsid w:val="001D7138"/>
    <w:rsid w:val="001D76CC"/>
    <w:rsid w:val="001D7EA2"/>
    <w:rsid w:val="001E11C1"/>
    <w:rsid w:val="001E158F"/>
    <w:rsid w:val="001E27AA"/>
    <w:rsid w:val="001E2AE7"/>
    <w:rsid w:val="001E2CEB"/>
    <w:rsid w:val="001E2E14"/>
    <w:rsid w:val="001E362F"/>
    <w:rsid w:val="001E4B90"/>
    <w:rsid w:val="001E6349"/>
    <w:rsid w:val="001E63DA"/>
    <w:rsid w:val="001E65AD"/>
    <w:rsid w:val="001F0267"/>
    <w:rsid w:val="001F039B"/>
    <w:rsid w:val="001F08A9"/>
    <w:rsid w:val="001F0C66"/>
    <w:rsid w:val="001F183F"/>
    <w:rsid w:val="001F1A96"/>
    <w:rsid w:val="001F1E07"/>
    <w:rsid w:val="001F20CA"/>
    <w:rsid w:val="001F24E9"/>
    <w:rsid w:val="001F2544"/>
    <w:rsid w:val="001F267C"/>
    <w:rsid w:val="001F30A3"/>
    <w:rsid w:val="001F3171"/>
    <w:rsid w:val="001F3955"/>
    <w:rsid w:val="001F3E54"/>
    <w:rsid w:val="001F460A"/>
    <w:rsid w:val="001F629D"/>
    <w:rsid w:val="001F6B0C"/>
    <w:rsid w:val="001F6FB4"/>
    <w:rsid w:val="00200075"/>
    <w:rsid w:val="00200088"/>
    <w:rsid w:val="002009EE"/>
    <w:rsid w:val="00200B77"/>
    <w:rsid w:val="00201286"/>
    <w:rsid w:val="00201F82"/>
    <w:rsid w:val="00202340"/>
    <w:rsid w:val="00202559"/>
    <w:rsid w:val="002026A8"/>
    <w:rsid w:val="002032BD"/>
    <w:rsid w:val="00203939"/>
    <w:rsid w:val="00205514"/>
    <w:rsid w:val="00205583"/>
    <w:rsid w:val="00205589"/>
    <w:rsid w:val="0020588E"/>
    <w:rsid w:val="0020615E"/>
    <w:rsid w:val="002068C9"/>
    <w:rsid w:val="0021097B"/>
    <w:rsid w:val="00211012"/>
    <w:rsid w:val="00213C2E"/>
    <w:rsid w:val="0021400F"/>
    <w:rsid w:val="00215351"/>
    <w:rsid w:val="00215753"/>
    <w:rsid w:val="00215A6B"/>
    <w:rsid w:val="002174CF"/>
    <w:rsid w:val="0022094E"/>
    <w:rsid w:val="00220D6D"/>
    <w:rsid w:val="00220DA8"/>
    <w:rsid w:val="00221A13"/>
    <w:rsid w:val="00221F71"/>
    <w:rsid w:val="002224CC"/>
    <w:rsid w:val="0022336D"/>
    <w:rsid w:val="002236E3"/>
    <w:rsid w:val="002253E2"/>
    <w:rsid w:val="0022574A"/>
    <w:rsid w:val="00226A96"/>
    <w:rsid w:val="00226B92"/>
    <w:rsid w:val="00226C65"/>
    <w:rsid w:val="00226D11"/>
    <w:rsid w:val="00226F53"/>
    <w:rsid w:val="00226F79"/>
    <w:rsid w:val="00230C24"/>
    <w:rsid w:val="00231C40"/>
    <w:rsid w:val="00231C58"/>
    <w:rsid w:val="002321EB"/>
    <w:rsid w:val="00232B2C"/>
    <w:rsid w:val="002330CA"/>
    <w:rsid w:val="0023385D"/>
    <w:rsid w:val="002353C2"/>
    <w:rsid w:val="00235479"/>
    <w:rsid w:val="002354C6"/>
    <w:rsid w:val="0023589E"/>
    <w:rsid w:val="0023677D"/>
    <w:rsid w:val="00237352"/>
    <w:rsid w:val="00237CC9"/>
    <w:rsid w:val="00242431"/>
    <w:rsid w:val="00242F78"/>
    <w:rsid w:val="00244310"/>
    <w:rsid w:val="00245049"/>
    <w:rsid w:val="002453C7"/>
    <w:rsid w:val="00245B6F"/>
    <w:rsid w:val="0024617B"/>
    <w:rsid w:val="00246A17"/>
    <w:rsid w:val="002470B0"/>
    <w:rsid w:val="002470B4"/>
    <w:rsid w:val="0024741E"/>
    <w:rsid w:val="002479F0"/>
    <w:rsid w:val="00247E4E"/>
    <w:rsid w:val="0025076D"/>
    <w:rsid w:val="00251111"/>
    <w:rsid w:val="002521AC"/>
    <w:rsid w:val="0025235A"/>
    <w:rsid w:val="0025328E"/>
    <w:rsid w:val="002535C5"/>
    <w:rsid w:val="002543CE"/>
    <w:rsid w:val="0025491A"/>
    <w:rsid w:val="00254A7B"/>
    <w:rsid w:val="00255C08"/>
    <w:rsid w:val="002568BC"/>
    <w:rsid w:val="00256B65"/>
    <w:rsid w:val="002578EE"/>
    <w:rsid w:val="00257C4A"/>
    <w:rsid w:val="00257DE3"/>
    <w:rsid w:val="00257E79"/>
    <w:rsid w:val="002601AD"/>
    <w:rsid w:val="00260CD5"/>
    <w:rsid w:val="00260F0B"/>
    <w:rsid w:val="0026132E"/>
    <w:rsid w:val="002620CA"/>
    <w:rsid w:val="00262E3E"/>
    <w:rsid w:val="002632E7"/>
    <w:rsid w:val="00263823"/>
    <w:rsid w:val="00263BB2"/>
    <w:rsid w:val="002642B0"/>
    <w:rsid w:val="00264467"/>
    <w:rsid w:val="0026556C"/>
    <w:rsid w:val="0026650E"/>
    <w:rsid w:val="00266567"/>
    <w:rsid w:val="0026756C"/>
    <w:rsid w:val="002675A0"/>
    <w:rsid w:val="002675AC"/>
    <w:rsid w:val="002677A9"/>
    <w:rsid w:val="00267850"/>
    <w:rsid w:val="00271527"/>
    <w:rsid w:val="00271FD3"/>
    <w:rsid w:val="0027236A"/>
    <w:rsid w:val="002730AB"/>
    <w:rsid w:val="002744AA"/>
    <w:rsid w:val="00274B81"/>
    <w:rsid w:val="00275AE5"/>
    <w:rsid w:val="0027623F"/>
    <w:rsid w:val="00276E43"/>
    <w:rsid w:val="00277BC1"/>
    <w:rsid w:val="0028024B"/>
    <w:rsid w:val="00280E98"/>
    <w:rsid w:val="002810F5"/>
    <w:rsid w:val="00281991"/>
    <w:rsid w:val="00281BB7"/>
    <w:rsid w:val="00281C7F"/>
    <w:rsid w:val="0028284D"/>
    <w:rsid w:val="0028300E"/>
    <w:rsid w:val="00283030"/>
    <w:rsid w:val="00283034"/>
    <w:rsid w:val="0028334C"/>
    <w:rsid w:val="00283B40"/>
    <w:rsid w:val="00283C61"/>
    <w:rsid w:val="00283D86"/>
    <w:rsid w:val="00283E5B"/>
    <w:rsid w:val="00284DC6"/>
    <w:rsid w:val="002860F8"/>
    <w:rsid w:val="0028645A"/>
    <w:rsid w:val="00286653"/>
    <w:rsid w:val="00286BF6"/>
    <w:rsid w:val="0028799A"/>
    <w:rsid w:val="00287CEE"/>
    <w:rsid w:val="00287DE4"/>
    <w:rsid w:val="00291CCE"/>
    <w:rsid w:val="00292B82"/>
    <w:rsid w:val="00292F3A"/>
    <w:rsid w:val="00293DE8"/>
    <w:rsid w:val="0029417B"/>
    <w:rsid w:val="00294390"/>
    <w:rsid w:val="0029492E"/>
    <w:rsid w:val="00294A84"/>
    <w:rsid w:val="00294D10"/>
    <w:rsid w:val="0029524B"/>
    <w:rsid w:val="00295553"/>
    <w:rsid w:val="0029696A"/>
    <w:rsid w:val="00296EE9"/>
    <w:rsid w:val="00296FD8"/>
    <w:rsid w:val="00297507"/>
    <w:rsid w:val="00297EAA"/>
    <w:rsid w:val="002A03CE"/>
    <w:rsid w:val="002A05A4"/>
    <w:rsid w:val="002A0A78"/>
    <w:rsid w:val="002A198F"/>
    <w:rsid w:val="002A1ABB"/>
    <w:rsid w:val="002A31DE"/>
    <w:rsid w:val="002A4034"/>
    <w:rsid w:val="002A4B4E"/>
    <w:rsid w:val="002A4BCB"/>
    <w:rsid w:val="002A4CE3"/>
    <w:rsid w:val="002A4D95"/>
    <w:rsid w:val="002A54FC"/>
    <w:rsid w:val="002A5C2C"/>
    <w:rsid w:val="002A6786"/>
    <w:rsid w:val="002A697B"/>
    <w:rsid w:val="002A6EBA"/>
    <w:rsid w:val="002A776F"/>
    <w:rsid w:val="002A7827"/>
    <w:rsid w:val="002B0BE8"/>
    <w:rsid w:val="002B0F37"/>
    <w:rsid w:val="002B199C"/>
    <w:rsid w:val="002B34B5"/>
    <w:rsid w:val="002B3B00"/>
    <w:rsid w:val="002B3BBF"/>
    <w:rsid w:val="002B451D"/>
    <w:rsid w:val="002B4D38"/>
    <w:rsid w:val="002B4E4A"/>
    <w:rsid w:val="002B51D9"/>
    <w:rsid w:val="002B5ACD"/>
    <w:rsid w:val="002B6067"/>
    <w:rsid w:val="002B6B3D"/>
    <w:rsid w:val="002B730F"/>
    <w:rsid w:val="002C1406"/>
    <w:rsid w:val="002C15C6"/>
    <w:rsid w:val="002C19B3"/>
    <w:rsid w:val="002C1DBC"/>
    <w:rsid w:val="002C2A97"/>
    <w:rsid w:val="002C3EDA"/>
    <w:rsid w:val="002C4645"/>
    <w:rsid w:val="002C484D"/>
    <w:rsid w:val="002C4F83"/>
    <w:rsid w:val="002C54CD"/>
    <w:rsid w:val="002C616C"/>
    <w:rsid w:val="002C7B21"/>
    <w:rsid w:val="002C7BCD"/>
    <w:rsid w:val="002C7F4B"/>
    <w:rsid w:val="002D0757"/>
    <w:rsid w:val="002D0851"/>
    <w:rsid w:val="002D0BAE"/>
    <w:rsid w:val="002D0C58"/>
    <w:rsid w:val="002D1C44"/>
    <w:rsid w:val="002D2590"/>
    <w:rsid w:val="002D279A"/>
    <w:rsid w:val="002D2829"/>
    <w:rsid w:val="002D2915"/>
    <w:rsid w:val="002D2F52"/>
    <w:rsid w:val="002D3AE3"/>
    <w:rsid w:val="002D3D33"/>
    <w:rsid w:val="002D45B6"/>
    <w:rsid w:val="002D49C6"/>
    <w:rsid w:val="002D53B6"/>
    <w:rsid w:val="002D5AC2"/>
    <w:rsid w:val="002D73D2"/>
    <w:rsid w:val="002D74EF"/>
    <w:rsid w:val="002D7553"/>
    <w:rsid w:val="002D786C"/>
    <w:rsid w:val="002E1413"/>
    <w:rsid w:val="002E166C"/>
    <w:rsid w:val="002E17AC"/>
    <w:rsid w:val="002E2255"/>
    <w:rsid w:val="002E384E"/>
    <w:rsid w:val="002E3C6B"/>
    <w:rsid w:val="002E42DF"/>
    <w:rsid w:val="002E6111"/>
    <w:rsid w:val="002E707E"/>
    <w:rsid w:val="002E72A3"/>
    <w:rsid w:val="002F07D0"/>
    <w:rsid w:val="002F12CC"/>
    <w:rsid w:val="002F133E"/>
    <w:rsid w:val="002F1B35"/>
    <w:rsid w:val="002F1D2B"/>
    <w:rsid w:val="002F2DEF"/>
    <w:rsid w:val="002F2EC8"/>
    <w:rsid w:val="002F3021"/>
    <w:rsid w:val="002F3A9B"/>
    <w:rsid w:val="002F4E5B"/>
    <w:rsid w:val="002F5070"/>
    <w:rsid w:val="002F565B"/>
    <w:rsid w:val="002F6C25"/>
    <w:rsid w:val="002F7D62"/>
    <w:rsid w:val="00301984"/>
    <w:rsid w:val="00301D36"/>
    <w:rsid w:val="0030219E"/>
    <w:rsid w:val="003027E9"/>
    <w:rsid w:val="00302865"/>
    <w:rsid w:val="0030330E"/>
    <w:rsid w:val="003043D0"/>
    <w:rsid w:val="003044BF"/>
    <w:rsid w:val="00304A82"/>
    <w:rsid w:val="00306A3B"/>
    <w:rsid w:val="00306C96"/>
    <w:rsid w:val="003072A6"/>
    <w:rsid w:val="003072D2"/>
    <w:rsid w:val="00307A92"/>
    <w:rsid w:val="00307D37"/>
    <w:rsid w:val="00310DC1"/>
    <w:rsid w:val="0031168D"/>
    <w:rsid w:val="0031190D"/>
    <w:rsid w:val="00311B7A"/>
    <w:rsid w:val="0031394E"/>
    <w:rsid w:val="00313959"/>
    <w:rsid w:val="00313FC7"/>
    <w:rsid w:val="00314C75"/>
    <w:rsid w:val="0031682C"/>
    <w:rsid w:val="00316CAE"/>
    <w:rsid w:val="00320A17"/>
    <w:rsid w:val="00320D81"/>
    <w:rsid w:val="003210B5"/>
    <w:rsid w:val="003210E8"/>
    <w:rsid w:val="0032424B"/>
    <w:rsid w:val="00324E10"/>
    <w:rsid w:val="0032517B"/>
    <w:rsid w:val="00327C5C"/>
    <w:rsid w:val="00330805"/>
    <w:rsid w:val="003308FA"/>
    <w:rsid w:val="00330B06"/>
    <w:rsid w:val="00330BC0"/>
    <w:rsid w:val="00331448"/>
    <w:rsid w:val="00331938"/>
    <w:rsid w:val="00331A1A"/>
    <w:rsid w:val="003323C1"/>
    <w:rsid w:val="003330D8"/>
    <w:rsid w:val="00333299"/>
    <w:rsid w:val="003335D9"/>
    <w:rsid w:val="00333BCB"/>
    <w:rsid w:val="003346AA"/>
    <w:rsid w:val="003347AA"/>
    <w:rsid w:val="00334B5D"/>
    <w:rsid w:val="00335A1B"/>
    <w:rsid w:val="00335C11"/>
    <w:rsid w:val="0033641D"/>
    <w:rsid w:val="00336700"/>
    <w:rsid w:val="003369B8"/>
    <w:rsid w:val="00337195"/>
    <w:rsid w:val="003400D9"/>
    <w:rsid w:val="003404D3"/>
    <w:rsid w:val="00340C2C"/>
    <w:rsid w:val="00341B11"/>
    <w:rsid w:val="00341D9B"/>
    <w:rsid w:val="00341E44"/>
    <w:rsid w:val="00341EAF"/>
    <w:rsid w:val="003424D6"/>
    <w:rsid w:val="00343C37"/>
    <w:rsid w:val="00343E53"/>
    <w:rsid w:val="0034411C"/>
    <w:rsid w:val="00344314"/>
    <w:rsid w:val="0034442B"/>
    <w:rsid w:val="00344B4A"/>
    <w:rsid w:val="00345C22"/>
    <w:rsid w:val="00350428"/>
    <w:rsid w:val="00350E31"/>
    <w:rsid w:val="0035221E"/>
    <w:rsid w:val="00352E85"/>
    <w:rsid w:val="0035320B"/>
    <w:rsid w:val="003533CD"/>
    <w:rsid w:val="003539C7"/>
    <w:rsid w:val="00354DD2"/>
    <w:rsid w:val="003557A3"/>
    <w:rsid w:val="00355D80"/>
    <w:rsid w:val="00355DC7"/>
    <w:rsid w:val="00355E76"/>
    <w:rsid w:val="003565EC"/>
    <w:rsid w:val="003565FA"/>
    <w:rsid w:val="00357657"/>
    <w:rsid w:val="00357C35"/>
    <w:rsid w:val="00357E21"/>
    <w:rsid w:val="00360709"/>
    <w:rsid w:val="003617D8"/>
    <w:rsid w:val="00361A43"/>
    <w:rsid w:val="003626C0"/>
    <w:rsid w:val="00363102"/>
    <w:rsid w:val="003632C0"/>
    <w:rsid w:val="00363757"/>
    <w:rsid w:val="003645E8"/>
    <w:rsid w:val="00364EC9"/>
    <w:rsid w:val="0036546C"/>
    <w:rsid w:val="00365FAA"/>
    <w:rsid w:val="003661BC"/>
    <w:rsid w:val="00367DFB"/>
    <w:rsid w:val="003705E4"/>
    <w:rsid w:val="003721E2"/>
    <w:rsid w:val="0037245D"/>
    <w:rsid w:val="00373025"/>
    <w:rsid w:val="00374926"/>
    <w:rsid w:val="00374AA1"/>
    <w:rsid w:val="00375050"/>
    <w:rsid w:val="00376FEF"/>
    <w:rsid w:val="0037728C"/>
    <w:rsid w:val="003774E7"/>
    <w:rsid w:val="00377CC0"/>
    <w:rsid w:val="00380EA9"/>
    <w:rsid w:val="00381718"/>
    <w:rsid w:val="00382201"/>
    <w:rsid w:val="00383244"/>
    <w:rsid w:val="00383485"/>
    <w:rsid w:val="00383499"/>
    <w:rsid w:val="00383E95"/>
    <w:rsid w:val="0038429D"/>
    <w:rsid w:val="00384BF6"/>
    <w:rsid w:val="00384FAD"/>
    <w:rsid w:val="0038587E"/>
    <w:rsid w:val="00385A99"/>
    <w:rsid w:val="00385D60"/>
    <w:rsid w:val="003860C9"/>
    <w:rsid w:val="003865CA"/>
    <w:rsid w:val="00386F88"/>
    <w:rsid w:val="0038725A"/>
    <w:rsid w:val="003906FF"/>
    <w:rsid w:val="00390A71"/>
    <w:rsid w:val="00391016"/>
    <w:rsid w:val="00391192"/>
    <w:rsid w:val="00391D25"/>
    <w:rsid w:val="0039280D"/>
    <w:rsid w:val="00392B09"/>
    <w:rsid w:val="00392B80"/>
    <w:rsid w:val="00393643"/>
    <w:rsid w:val="00394296"/>
    <w:rsid w:val="00394C1C"/>
    <w:rsid w:val="00394D4E"/>
    <w:rsid w:val="00395BCD"/>
    <w:rsid w:val="00395BFC"/>
    <w:rsid w:val="003966F0"/>
    <w:rsid w:val="00396892"/>
    <w:rsid w:val="00397183"/>
    <w:rsid w:val="003A0823"/>
    <w:rsid w:val="003A0D82"/>
    <w:rsid w:val="003A2360"/>
    <w:rsid w:val="003A329D"/>
    <w:rsid w:val="003A3405"/>
    <w:rsid w:val="003A370D"/>
    <w:rsid w:val="003A3AD1"/>
    <w:rsid w:val="003A43D1"/>
    <w:rsid w:val="003A468C"/>
    <w:rsid w:val="003A509C"/>
    <w:rsid w:val="003A5DB4"/>
    <w:rsid w:val="003A62B9"/>
    <w:rsid w:val="003A6AC7"/>
    <w:rsid w:val="003A6FE4"/>
    <w:rsid w:val="003A77DA"/>
    <w:rsid w:val="003B0373"/>
    <w:rsid w:val="003B03AD"/>
    <w:rsid w:val="003B0F5D"/>
    <w:rsid w:val="003B1A2A"/>
    <w:rsid w:val="003B21FE"/>
    <w:rsid w:val="003B256B"/>
    <w:rsid w:val="003B34FD"/>
    <w:rsid w:val="003B3E48"/>
    <w:rsid w:val="003B48A3"/>
    <w:rsid w:val="003B4E57"/>
    <w:rsid w:val="003B4E89"/>
    <w:rsid w:val="003B5A70"/>
    <w:rsid w:val="003B69EE"/>
    <w:rsid w:val="003B7234"/>
    <w:rsid w:val="003B785B"/>
    <w:rsid w:val="003C00DF"/>
    <w:rsid w:val="003C07D6"/>
    <w:rsid w:val="003C0E70"/>
    <w:rsid w:val="003C196C"/>
    <w:rsid w:val="003C24AA"/>
    <w:rsid w:val="003C29A2"/>
    <w:rsid w:val="003C29BF"/>
    <w:rsid w:val="003C3BC3"/>
    <w:rsid w:val="003C511B"/>
    <w:rsid w:val="003C5492"/>
    <w:rsid w:val="003C5CCA"/>
    <w:rsid w:val="003C5EFD"/>
    <w:rsid w:val="003C6D8E"/>
    <w:rsid w:val="003C7C69"/>
    <w:rsid w:val="003C7F0C"/>
    <w:rsid w:val="003D04FE"/>
    <w:rsid w:val="003D0E38"/>
    <w:rsid w:val="003D1164"/>
    <w:rsid w:val="003D2021"/>
    <w:rsid w:val="003D25F7"/>
    <w:rsid w:val="003D2881"/>
    <w:rsid w:val="003D4080"/>
    <w:rsid w:val="003D4101"/>
    <w:rsid w:val="003D5A98"/>
    <w:rsid w:val="003D6762"/>
    <w:rsid w:val="003D7062"/>
    <w:rsid w:val="003D7778"/>
    <w:rsid w:val="003D7938"/>
    <w:rsid w:val="003E0438"/>
    <w:rsid w:val="003E06CA"/>
    <w:rsid w:val="003E07E6"/>
    <w:rsid w:val="003E0870"/>
    <w:rsid w:val="003E089E"/>
    <w:rsid w:val="003E0C2A"/>
    <w:rsid w:val="003E0F2E"/>
    <w:rsid w:val="003E1D22"/>
    <w:rsid w:val="003E3FAD"/>
    <w:rsid w:val="003E4234"/>
    <w:rsid w:val="003E43B8"/>
    <w:rsid w:val="003E4F31"/>
    <w:rsid w:val="003E548C"/>
    <w:rsid w:val="003E5ABF"/>
    <w:rsid w:val="003E6264"/>
    <w:rsid w:val="003E66DD"/>
    <w:rsid w:val="003E69FF"/>
    <w:rsid w:val="003E7074"/>
    <w:rsid w:val="003E7224"/>
    <w:rsid w:val="003E7894"/>
    <w:rsid w:val="003E7A6D"/>
    <w:rsid w:val="003E7A7D"/>
    <w:rsid w:val="003F13F2"/>
    <w:rsid w:val="003F1CEE"/>
    <w:rsid w:val="003F3E6C"/>
    <w:rsid w:val="003F5077"/>
    <w:rsid w:val="003F5344"/>
    <w:rsid w:val="003F5D10"/>
    <w:rsid w:val="003F6062"/>
    <w:rsid w:val="003F6065"/>
    <w:rsid w:val="003F625B"/>
    <w:rsid w:val="003F6361"/>
    <w:rsid w:val="003F7113"/>
    <w:rsid w:val="003F7692"/>
    <w:rsid w:val="004002F9"/>
    <w:rsid w:val="0040063D"/>
    <w:rsid w:val="004012F6"/>
    <w:rsid w:val="004014BC"/>
    <w:rsid w:val="00403148"/>
    <w:rsid w:val="0040642C"/>
    <w:rsid w:val="004065A2"/>
    <w:rsid w:val="00406626"/>
    <w:rsid w:val="00406E9E"/>
    <w:rsid w:val="0040773C"/>
    <w:rsid w:val="00411EF4"/>
    <w:rsid w:val="00412698"/>
    <w:rsid w:val="0041288F"/>
    <w:rsid w:val="00412890"/>
    <w:rsid w:val="00412A48"/>
    <w:rsid w:val="00412AD5"/>
    <w:rsid w:val="00412C74"/>
    <w:rsid w:val="00412CB4"/>
    <w:rsid w:val="00414857"/>
    <w:rsid w:val="00414FD7"/>
    <w:rsid w:val="004163C6"/>
    <w:rsid w:val="0041685A"/>
    <w:rsid w:val="004168BE"/>
    <w:rsid w:val="00416BA9"/>
    <w:rsid w:val="00417DC2"/>
    <w:rsid w:val="004200F5"/>
    <w:rsid w:val="00420220"/>
    <w:rsid w:val="0042105A"/>
    <w:rsid w:val="00421109"/>
    <w:rsid w:val="0042336A"/>
    <w:rsid w:val="00425053"/>
    <w:rsid w:val="00425BDD"/>
    <w:rsid w:val="00425CD6"/>
    <w:rsid w:val="004272A0"/>
    <w:rsid w:val="004274DD"/>
    <w:rsid w:val="0043197A"/>
    <w:rsid w:val="00431EE4"/>
    <w:rsid w:val="004320F1"/>
    <w:rsid w:val="0043238A"/>
    <w:rsid w:val="00433E8B"/>
    <w:rsid w:val="004343CE"/>
    <w:rsid w:val="00434687"/>
    <w:rsid w:val="0043487F"/>
    <w:rsid w:val="004349F3"/>
    <w:rsid w:val="0043594D"/>
    <w:rsid w:val="00435C8C"/>
    <w:rsid w:val="00436549"/>
    <w:rsid w:val="0043796F"/>
    <w:rsid w:val="00437E8C"/>
    <w:rsid w:val="0044060B"/>
    <w:rsid w:val="0044143E"/>
    <w:rsid w:val="00441691"/>
    <w:rsid w:val="00441BB2"/>
    <w:rsid w:val="00442298"/>
    <w:rsid w:val="00442434"/>
    <w:rsid w:val="00442604"/>
    <w:rsid w:val="00442DEB"/>
    <w:rsid w:val="00443C1F"/>
    <w:rsid w:val="00443FD1"/>
    <w:rsid w:val="0044419D"/>
    <w:rsid w:val="00444D54"/>
    <w:rsid w:val="0044584D"/>
    <w:rsid w:val="00445DE0"/>
    <w:rsid w:val="00445FC7"/>
    <w:rsid w:val="0044661B"/>
    <w:rsid w:val="00446FE2"/>
    <w:rsid w:val="004476F3"/>
    <w:rsid w:val="00450A50"/>
    <w:rsid w:val="00451126"/>
    <w:rsid w:val="004520EA"/>
    <w:rsid w:val="00452AE5"/>
    <w:rsid w:val="00452C1F"/>
    <w:rsid w:val="00453915"/>
    <w:rsid w:val="0045401F"/>
    <w:rsid w:val="00454AB5"/>
    <w:rsid w:val="00455014"/>
    <w:rsid w:val="004553E2"/>
    <w:rsid w:val="00455580"/>
    <w:rsid w:val="00460058"/>
    <w:rsid w:val="004601BC"/>
    <w:rsid w:val="00460E2D"/>
    <w:rsid w:val="004614B3"/>
    <w:rsid w:val="004622E2"/>
    <w:rsid w:val="00462B7B"/>
    <w:rsid w:val="004633E0"/>
    <w:rsid w:val="00464077"/>
    <w:rsid w:val="004640AB"/>
    <w:rsid w:val="00464AE6"/>
    <w:rsid w:val="00464B79"/>
    <w:rsid w:val="0046515A"/>
    <w:rsid w:val="0046729D"/>
    <w:rsid w:val="004701A0"/>
    <w:rsid w:val="0047134E"/>
    <w:rsid w:val="004717A7"/>
    <w:rsid w:val="00471F97"/>
    <w:rsid w:val="00472EB1"/>
    <w:rsid w:val="00473832"/>
    <w:rsid w:val="00473E0C"/>
    <w:rsid w:val="00474687"/>
    <w:rsid w:val="00474A10"/>
    <w:rsid w:val="0047616D"/>
    <w:rsid w:val="004762EF"/>
    <w:rsid w:val="0047700B"/>
    <w:rsid w:val="00477AFD"/>
    <w:rsid w:val="00477F84"/>
    <w:rsid w:val="00480129"/>
    <w:rsid w:val="00480277"/>
    <w:rsid w:val="00480EEA"/>
    <w:rsid w:val="00481B68"/>
    <w:rsid w:val="0048210A"/>
    <w:rsid w:val="00482217"/>
    <w:rsid w:val="00482A29"/>
    <w:rsid w:val="00483195"/>
    <w:rsid w:val="00483544"/>
    <w:rsid w:val="004837FC"/>
    <w:rsid w:val="00484717"/>
    <w:rsid w:val="004849E0"/>
    <w:rsid w:val="00484D7E"/>
    <w:rsid w:val="004850AB"/>
    <w:rsid w:val="00485F93"/>
    <w:rsid w:val="0048611A"/>
    <w:rsid w:val="00487FD9"/>
    <w:rsid w:val="00490AA4"/>
    <w:rsid w:val="00491D73"/>
    <w:rsid w:val="00492515"/>
    <w:rsid w:val="004934C0"/>
    <w:rsid w:val="0049456B"/>
    <w:rsid w:val="0049590A"/>
    <w:rsid w:val="004968B1"/>
    <w:rsid w:val="00496E19"/>
    <w:rsid w:val="00497136"/>
    <w:rsid w:val="00497791"/>
    <w:rsid w:val="00497C27"/>
    <w:rsid w:val="00497C57"/>
    <w:rsid w:val="00497D84"/>
    <w:rsid w:val="004A0230"/>
    <w:rsid w:val="004A09A0"/>
    <w:rsid w:val="004A13F2"/>
    <w:rsid w:val="004A257E"/>
    <w:rsid w:val="004A2DC6"/>
    <w:rsid w:val="004A2E43"/>
    <w:rsid w:val="004A374A"/>
    <w:rsid w:val="004A4848"/>
    <w:rsid w:val="004A4AAB"/>
    <w:rsid w:val="004A5029"/>
    <w:rsid w:val="004A5C0C"/>
    <w:rsid w:val="004A6A0C"/>
    <w:rsid w:val="004A7FEE"/>
    <w:rsid w:val="004B02BB"/>
    <w:rsid w:val="004B0469"/>
    <w:rsid w:val="004B2784"/>
    <w:rsid w:val="004B2FAD"/>
    <w:rsid w:val="004B3790"/>
    <w:rsid w:val="004B3886"/>
    <w:rsid w:val="004B3D46"/>
    <w:rsid w:val="004B414A"/>
    <w:rsid w:val="004B437A"/>
    <w:rsid w:val="004B4395"/>
    <w:rsid w:val="004B43B8"/>
    <w:rsid w:val="004B4DC1"/>
    <w:rsid w:val="004B50EE"/>
    <w:rsid w:val="004B5566"/>
    <w:rsid w:val="004B5668"/>
    <w:rsid w:val="004B61B7"/>
    <w:rsid w:val="004B6DC8"/>
    <w:rsid w:val="004B737D"/>
    <w:rsid w:val="004C0A0A"/>
    <w:rsid w:val="004C1B70"/>
    <w:rsid w:val="004C22A5"/>
    <w:rsid w:val="004C38B2"/>
    <w:rsid w:val="004C3E08"/>
    <w:rsid w:val="004C3E9A"/>
    <w:rsid w:val="004C4823"/>
    <w:rsid w:val="004C4D1C"/>
    <w:rsid w:val="004C525C"/>
    <w:rsid w:val="004C5323"/>
    <w:rsid w:val="004C68C6"/>
    <w:rsid w:val="004D04F3"/>
    <w:rsid w:val="004D0F69"/>
    <w:rsid w:val="004D1444"/>
    <w:rsid w:val="004D1C88"/>
    <w:rsid w:val="004D2170"/>
    <w:rsid w:val="004D2B08"/>
    <w:rsid w:val="004D3A4D"/>
    <w:rsid w:val="004D5FB7"/>
    <w:rsid w:val="004D67F3"/>
    <w:rsid w:val="004D697F"/>
    <w:rsid w:val="004D745D"/>
    <w:rsid w:val="004D7575"/>
    <w:rsid w:val="004D7B3D"/>
    <w:rsid w:val="004E04EB"/>
    <w:rsid w:val="004E0B6F"/>
    <w:rsid w:val="004E1FE7"/>
    <w:rsid w:val="004E28CF"/>
    <w:rsid w:val="004E629D"/>
    <w:rsid w:val="004E6452"/>
    <w:rsid w:val="004E6602"/>
    <w:rsid w:val="004E69EA"/>
    <w:rsid w:val="004E6E26"/>
    <w:rsid w:val="004E7096"/>
    <w:rsid w:val="004E72F4"/>
    <w:rsid w:val="004E7C59"/>
    <w:rsid w:val="004E7E76"/>
    <w:rsid w:val="004F1404"/>
    <w:rsid w:val="004F1576"/>
    <w:rsid w:val="004F1901"/>
    <w:rsid w:val="004F1BF8"/>
    <w:rsid w:val="004F1DA3"/>
    <w:rsid w:val="004F2607"/>
    <w:rsid w:val="004F2B3D"/>
    <w:rsid w:val="004F33C3"/>
    <w:rsid w:val="004F3C7F"/>
    <w:rsid w:val="004F3F95"/>
    <w:rsid w:val="004F3FB1"/>
    <w:rsid w:val="004F47F3"/>
    <w:rsid w:val="004F49A2"/>
    <w:rsid w:val="004F4D83"/>
    <w:rsid w:val="004F5216"/>
    <w:rsid w:val="004F7295"/>
    <w:rsid w:val="004F7A75"/>
    <w:rsid w:val="004F7C74"/>
    <w:rsid w:val="004F7F94"/>
    <w:rsid w:val="0050029A"/>
    <w:rsid w:val="0050133B"/>
    <w:rsid w:val="005014D8"/>
    <w:rsid w:val="0050166C"/>
    <w:rsid w:val="00501E9F"/>
    <w:rsid w:val="00502595"/>
    <w:rsid w:val="0050361D"/>
    <w:rsid w:val="005040CE"/>
    <w:rsid w:val="0050460B"/>
    <w:rsid w:val="00504764"/>
    <w:rsid w:val="00504FAF"/>
    <w:rsid w:val="0050515F"/>
    <w:rsid w:val="005057FA"/>
    <w:rsid w:val="00506146"/>
    <w:rsid w:val="005075E8"/>
    <w:rsid w:val="00507749"/>
    <w:rsid w:val="00510044"/>
    <w:rsid w:val="00510B9C"/>
    <w:rsid w:val="0051182C"/>
    <w:rsid w:val="00511B80"/>
    <w:rsid w:val="00511DE9"/>
    <w:rsid w:val="00513642"/>
    <w:rsid w:val="00515358"/>
    <w:rsid w:val="00515617"/>
    <w:rsid w:val="0051590F"/>
    <w:rsid w:val="0051691C"/>
    <w:rsid w:val="00516E83"/>
    <w:rsid w:val="00516F2B"/>
    <w:rsid w:val="005170D0"/>
    <w:rsid w:val="0051719F"/>
    <w:rsid w:val="005175B7"/>
    <w:rsid w:val="00520032"/>
    <w:rsid w:val="0052129C"/>
    <w:rsid w:val="005213E5"/>
    <w:rsid w:val="005225DD"/>
    <w:rsid w:val="00523434"/>
    <w:rsid w:val="0052370C"/>
    <w:rsid w:val="005243E2"/>
    <w:rsid w:val="00524587"/>
    <w:rsid w:val="00524AC2"/>
    <w:rsid w:val="00524F81"/>
    <w:rsid w:val="00526408"/>
    <w:rsid w:val="00526681"/>
    <w:rsid w:val="00526FC6"/>
    <w:rsid w:val="00527E61"/>
    <w:rsid w:val="00530DAC"/>
    <w:rsid w:val="00531ADB"/>
    <w:rsid w:val="00531B25"/>
    <w:rsid w:val="00532228"/>
    <w:rsid w:val="005330F8"/>
    <w:rsid w:val="005331F0"/>
    <w:rsid w:val="00533442"/>
    <w:rsid w:val="00533D2C"/>
    <w:rsid w:val="00535D48"/>
    <w:rsid w:val="00536290"/>
    <w:rsid w:val="005379F3"/>
    <w:rsid w:val="00537DFD"/>
    <w:rsid w:val="005405B7"/>
    <w:rsid w:val="005405D5"/>
    <w:rsid w:val="00540A48"/>
    <w:rsid w:val="00540B44"/>
    <w:rsid w:val="00542AF4"/>
    <w:rsid w:val="0054311A"/>
    <w:rsid w:val="00543468"/>
    <w:rsid w:val="00545246"/>
    <w:rsid w:val="00545D70"/>
    <w:rsid w:val="00545F3E"/>
    <w:rsid w:val="00546BDD"/>
    <w:rsid w:val="00550171"/>
    <w:rsid w:val="00551672"/>
    <w:rsid w:val="00552937"/>
    <w:rsid w:val="00553D07"/>
    <w:rsid w:val="00553E1E"/>
    <w:rsid w:val="00553EF1"/>
    <w:rsid w:val="00554657"/>
    <w:rsid w:val="00554EC1"/>
    <w:rsid w:val="00555DE2"/>
    <w:rsid w:val="00556110"/>
    <w:rsid w:val="005569EF"/>
    <w:rsid w:val="00556B78"/>
    <w:rsid w:val="005600B0"/>
    <w:rsid w:val="00560352"/>
    <w:rsid w:val="005612C9"/>
    <w:rsid w:val="0056151C"/>
    <w:rsid w:val="005615CE"/>
    <w:rsid w:val="00561D6D"/>
    <w:rsid w:val="005628C7"/>
    <w:rsid w:val="00563E40"/>
    <w:rsid w:val="00563F0B"/>
    <w:rsid w:val="00564DE2"/>
    <w:rsid w:val="00565C0D"/>
    <w:rsid w:val="0056665B"/>
    <w:rsid w:val="00566FAE"/>
    <w:rsid w:val="00567C2E"/>
    <w:rsid w:val="00567F2C"/>
    <w:rsid w:val="0057126F"/>
    <w:rsid w:val="0057149D"/>
    <w:rsid w:val="00571757"/>
    <w:rsid w:val="00571B73"/>
    <w:rsid w:val="00572759"/>
    <w:rsid w:val="005729B8"/>
    <w:rsid w:val="00572A12"/>
    <w:rsid w:val="0057448B"/>
    <w:rsid w:val="0057495B"/>
    <w:rsid w:val="00575936"/>
    <w:rsid w:val="005761C5"/>
    <w:rsid w:val="0057634B"/>
    <w:rsid w:val="0057639D"/>
    <w:rsid w:val="00576F92"/>
    <w:rsid w:val="0057735E"/>
    <w:rsid w:val="00577947"/>
    <w:rsid w:val="005779FF"/>
    <w:rsid w:val="0058034A"/>
    <w:rsid w:val="0058189C"/>
    <w:rsid w:val="00582E26"/>
    <w:rsid w:val="005839DB"/>
    <w:rsid w:val="00584667"/>
    <w:rsid w:val="0058597A"/>
    <w:rsid w:val="00585BD4"/>
    <w:rsid w:val="00586805"/>
    <w:rsid w:val="00586B1F"/>
    <w:rsid w:val="00587301"/>
    <w:rsid w:val="00587408"/>
    <w:rsid w:val="0059051E"/>
    <w:rsid w:val="0059058C"/>
    <w:rsid w:val="00591F85"/>
    <w:rsid w:val="005920C9"/>
    <w:rsid w:val="005934A9"/>
    <w:rsid w:val="005941BE"/>
    <w:rsid w:val="00594439"/>
    <w:rsid w:val="0059449B"/>
    <w:rsid w:val="0059524E"/>
    <w:rsid w:val="0059546D"/>
    <w:rsid w:val="00595738"/>
    <w:rsid w:val="00595A6A"/>
    <w:rsid w:val="00595A9A"/>
    <w:rsid w:val="00595C78"/>
    <w:rsid w:val="00596E46"/>
    <w:rsid w:val="00597ED9"/>
    <w:rsid w:val="005A02AB"/>
    <w:rsid w:val="005A21EE"/>
    <w:rsid w:val="005A2625"/>
    <w:rsid w:val="005A29DB"/>
    <w:rsid w:val="005A38C6"/>
    <w:rsid w:val="005A3A7C"/>
    <w:rsid w:val="005A3B5F"/>
    <w:rsid w:val="005A3BEA"/>
    <w:rsid w:val="005A4D85"/>
    <w:rsid w:val="005A4E6D"/>
    <w:rsid w:val="005A6441"/>
    <w:rsid w:val="005A69E9"/>
    <w:rsid w:val="005A7AB5"/>
    <w:rsid w:val="005A7D30"/>
    <w:rsid w:val="005A7DCE"/>
    <w:rsid w:val="005A7DFB"/>
    <w:rsid w:val="005B0331"/>
    <w:rsid w:val="005B0DF9"/>
    <w:rsid w:val="005B0E19"/>
    <w:rsid w:val="005B125A"/>
    <w:rsid w:val="005B15FC"/>
    <w:rsid w:val="005B37DA"/>
    <w:rsid w:val="005B3CED"/>
    <w:rsid w:val="005B61EA"/>
    <w:rsid w:val="005B6B3D"/>
    <w:rsid w:val="005B72EA"/>
    <w:rsid w:val="005B7734"/>
    <w:rsid w:val="005B7D55"/>
    <w:rsid w:val="005C043A"/>
    <w:rsid w:val="005C0C86"/>
    <w:rsid w:val="005C15FC"/>
    <w:rsid w:val="005C1E3B"/>
    <w:rsid w:val="005C2A58"/>
    <w:rsid w:val="005C2B0A"/>
    <w:rsid w:val="005C2B4D"/>
    <w:rsid w:val="005C32D8"/>
    <w:rsid w:val="005C3E44"/>
    <w:rsid w:val="005C404C"/>
    <w:rsid w:val="005C42D1"/>
    <w:rsid w:val="005C4779"/>
    <w:rsid w:val="005C5144"/>
    <w:rsid w:val="005C6C32"/>
    <w:rsid w:val="005C7801"/>
    <w:rsid w:val="005C78CE"/>
    <w:rsid w:val="005D2820"/>
    <w:rsid w:val="005D2F87"/>
    <w:rsid w:val="005D3271"/>
    <w:rsid w:val="005D3DF8"/>
    <w:rsid w:val="005D4697"/>
    <w:rsid w:val="005D48EC"/>
    <w:rsid w:val="005D4C74"/>
    <w:rsid w:val="005D511B"/>
    <w:rsid w:val="005D6425"/>
    <w:rsid w:val="005D6EFE"/>
    <w:rsid w:val="005D727C"/>
    <w:rsid w:val="005D73C9"/>
    <w:rsid w:val="005D7621"/>
    <w:rsid w:val="005E037D"/>
    <w:rsid w:val="005E0A10"/>
    <w:rsid w:val="005E1BC7"/>
    <w:rsid w:val="005E39DE"/>
    <w:rsid w:val="005E5804"/>
    <w:rsid w:val="005E6164"/>
    <w:rsid w:val="005E61BA"/>
    <w:rsid w:val="005E6878"/>
    <w:rsid w:val="005E7CFA"/>
    <w:rsid w:val="005F1A55"/>
    <w:rsid w:val="005F2574"/>
    <w:rsid w:val="005F2F61"/>
    <w:rsid w:val="005F40EE"/>
    <w:rsid w:val="005F4642"/>
    <w:rsid w:val="005F5C47"/>
    <w:rsid w:val="005F5D7E"/>
    <w:rsid w:val="005F650D"/>
    <w:rsid w:val="005F6F3A"/>
    <w:rsid w:val="005F7B48"/>
    <w:rsid w:val="005F7DF3"/>
    <w:rsid w:val="00600B79"/>
    <w:rsid w:val="0060112E"/>
    <w:rsid w:val="00602321"/>
    <w:rsid w:val="006026BE"/>
    <w:rsid w:val="00602895"/>
    <w:rsid w:val="0060399C"/>
    <w:rsid w:val="00603A89"/>
    <w:rsid w:val="0060474A"/>
    <w:rsid w:val="00604EBA"/>
    <w:rsid w:val="006068E4"/>
    <w:rsid w:val="0060690F"/>
    <w:rsid w:val="00606C01"/>
    <w:rsid w:val="00606C6B"/>
    <w:rsid w:val="00607785"/>
    <w:rsid w:val="0061006E"/>
    <w:rsid w:val="00610110"/>
    <w:rsid w:val="006103E8"/>
    <w:rsid w:val="006108CC"/>
    <w:rsid w:val="00610AB6"/>
    <w:rsid w:val="0061134A"/>
    <w:rsid w:val="00611C43"/>
    <w:rsid w:val="006120DA"/>
    <w:rsid w:val="0061225A"/>
    <w:rsid w:val="00612BAE"/>
    <w:rsid w:val="00612D1B"/>
    <w:rsid w:val="0061312A"/>
    <w:rsid w:val="00613C6D"/>
    <w:rsid w:val="00613C91"/>
    <w:rsid w:val="0061426A"/>
    <w:rsid w:val="0061478B"/>
    <w:rsid w:val="006150E7"/>
    <w:rsid w:val="00616BCB"/>
    <w:rsid w:val="00621CD0"/>
    <w:rsid w:val="0062273B"/>
    <w:rsid w:val="00625966"/>
    <w:rsid w:val="00626113"/>
    <w:rsid w:val="00626B0C"/>
    <w:rsid w:val="00627463"/>
    <w:rsid w:val="0062757B"/>
    <w:rsid w:val="00627BDA"/>
    <w:rsid w:val="00627C9F"/>
    <w:rsid w:val="006303F6"/>
    <w:rsid w:val="006320B5"/>
    <w:rsid w:val="006321BC"/>
    <w:rsid w:val="00632413"/>
    <w:rsid w:val="00633A15"/>
    <w:rsid w:val="00634597"/>
    <w:rsid w:val="00634BF8"/>
    <w:rsid w:val="00635727"/>
    <w:rsid w:val="0063586C"/>
    <w:rsid w:val="00636128"/>
    <w:rsid w:val="006400DE"/>
    <w:rsid w:val="00640822"/>
    <w:rsid w:val="0064153A"/>
    <w:rsid w:val="006431EF"/>
    <w:rsid w:val="006432A1"/>
    <w:rsid w:val="006432F9"/>
    <w:rsid w:val="006435EB"/>
    <w:rsid w:val="006437E2"/>
    <w:rsid w:val="00644846"/>
    <w:rsid w:val="00644B21"/>
    <w:rsid w:val="00645931"/>
    <w:rsid w:val="0064606D"/>
    <w:rsid w:val="0064645C"/>
    <w:rsid w:val="00646CB1"/>
    <w:rsid w:val="00647234"/>
    <w:rsid w:val="0064768A"/>
    <w:rsid w:val="00647990"/>
    <w:rsid w:val="006506A5"/>
    <w:rsid w:val="006507E7"/>
    <w:rsid w:val="00651B00"/>
    <w:rsid w:val="006522DA"/>
    <w:rsid w:val="006523B9"/>
    <w:rsid w:val="00652445"/>
    <w:rsid w:val="0065275B"/>
    <w:rsid w:val="00652BC5"/>
    <w:rsid w:val="00654838"/>
    <w:rsid w:val="00655B7F"/>
    <w:rsid w:val="00656715"/>
    <w:rsid w:val="006579BA"/>
    <w:rsid w:val="00657C3B"/>
    <w:rsid w:val="00657D76"/>
    <w:rsid w:val="00660018"/>
    <w:rsid w:val="00660BA0"/>
    <w:rsid w:val="00661941"/>
    <w:rsid w:val="00662C27"/>
    <w:rsid w:val="00662CA0"/>
    <w:rsid w:val="0066316F"/>
    <w:rsid w:val="006631FB"/>
    <w:rsid w:val="006642CB"/>
    <w:rsid w:val="00664ADE"/>
    <w:rsid w:val="00664D42"/>
    <w:rsid w:val="00665C7B"/>
    <w:rsid w:val="00666A97"/>
    <w:rsid w:val="0066777E"/>
    <w:rsid w:val="006701A2"/>
    <w:rsid w:val="006704D1"/>
    <w:rsid w:val="006705F4"/>
    <w:rsid w:val="00670937"/>
    <w:rsid w:val="00670A2B"/>
    <w:rsid w:val="006729F0"/>
    <w:rsid w:val="006730E3"/>
    <w:rsid w:val="00673463"/>
    <w:rsid w:val="00673A92"/>
    <w:rsid w:val="00675537"/>
    <w:rsid w:val="006757F2"/>
    <w:rsid w:val="00675817"/>
    <w:rsid w:val="00676039"/>
    <w:rsid w:val="006760DA"/>
    <w:rsid w:val="00676388"/>
    <w:rsid w:val="006767CB"/>
    <w:rsid w:val="00676851"/>
    <w:rsid w:val="006769B1"/>
    <w:rsid w:val="00676AFB"/>
    <w:rsid w:val="00676F32"/>
    <w:rsid w:val="00680734"/>
    <w:rsid w:val="00680E90"/>
    <w:rsid w:val="00680FAD"/>
    <w:rsid w:val="00681559"/>
    <w:rsid w:val="00681B8D"/>
    <w:rsid w:val="006821EC"/>
    <w:rsid w:val="00682755"/>
    <w:rsid w:val="00682C1E"/>
    <w:rsid w:val="00683AD9"/>
    <w:rsid w:val="006840C7"/>
    <w:rsid w:val="00684AB6"/>
    <w:rsid w:val="00684BCD"/>
    <w:rsid w:val="0068513E"/>
    <w:rsid w:val="006854BE"/>
    <w:rsid w:val="006854EE"/>
    <w:rsid w:val="00685D18"/>
    <w:rsid w:val="00686A1C"/>
    <w:rsid w:val="00686B48"/>
    <w:rsid w:val="00686FC6"/>
    <w:rsid w:val="00687962"/>
    <w:rsid w:val="006907F5"/>
    <w:rsid w:val="00690977"/>
    <w:rsid w:val="00690B85"/>
    <w:rsid w:val="00691BA7"/>
    <w:rsid w:val="00691EF8"/>
    <w:rsid w:val="00691FCB"/>
    <w:rsid w:val="00692251"/>
    <w:rsid w:val="00692468"/>
    <w:rsid w:val="00692663"/>
    <w:rsid w:val="00692A5B"/>
    <w:rsid w:val="00693069"/>
    <w:rsid w:val="006935A6"/>
    <w:rsid w:val="006937BD"/>
    <w:rsid w:val="00693E2D"/>
    <w:rsid w:val="00694066"/>
    <w:rsid w:val="00694413"/>
    <w:rsid w:val="00694700"/>
    <w:rsid w:val="00695216"/>
    <w:rsid w:val="00695904"/>
    <w:rsid w:val="006A071A"/>
    <w:rsid w:val="006A0938"/>
    <w:rsid w:val="006A15C9"/>
    <w:rsid w:val="006A203B"/>
    <w:rsid w:val="006A20C9"/>
    <w:rsid w:val="006A2BE8"/>
    <w:rsid w:val="006A40F9"/>
    <w:rsid w:val="006A5033"/>
    <w:rsid w:val="006A5190"/>
    <w:rsid w:val="006A5835"/>
    <w:rsid w:val="006A5B58"/>
    <w:rsid w:val="006A6AB4"/>
    <w:rsid w:val="006A713F"/>
    <w:rsid w:val="006A769C"/>
    <w:rsid w:val="006B0205"/>
    <w:rsid w:val="006B0919"/>
    <w:rsid w:val="006B1D4E"/>
    <w:rsid w:val="006B2826"/>
    <w:rsid w:val="006B3592"/>
    <w:rsid w:val="006B3EBA"/>
    <w:rsid w:val="006B4281"/>
    <w:rsid w:val="006B4B58"/>
    <w:rsid w:val="006B4FBB"/>
    <w:rsid w:val="006B5DC7"/>
    <w:rsid w:val="006B6455"/>
    <w:rsid w:val="006B66E4"/>
    <w:rsid w:val="006B685C"/>
    <w:rsid w:val="006B7479"/>
    <w:rsid w:val="006B7A3D"/>
    <w:rsid w:val="006B7CD9"/>
    <w:rsid w:val="006C062C"/>
    <w:rsid w:val="006C1186"/>
    <w:rsid w:val="006C1349"/>
    <w:rsid w:val="006C1AB3"/>
    <w:rsid w:val="006C2015"/>
    <w:rsid w:val="006C2147"/>
    <w:rsid w:val="006C2FBA"/>
    <w:rsid w:val="006C32F4"/>
    <w:rsid w:val="006C375B"/>
    <w:rsid w:val="006C3984"/>
    <w:rsid w:val="006C4444"/>
    <w:rsid w:val="006C457C"/>
    <w:rsid w:val="006C4756"/>
    <w:rsid w:val="006C4DF2"/>
    <w:rsid w:val="006C5EF4"/>
    <w:rsid w:val="006C654F"/>
    <w:rsid w:val="006C6CEA"/>
    <w:rsid w:val="006C7622"/>
    <w:rsid w:val="006C7941"/>
    <w:rsid w:val="006C79D2"/>
    <w:rsid w:val="006D05A5"/>
    <w:rsid w:val="006D0826"/>
    <w:rsid w:val="006D08D7"/>
    <w:rsid w:val="006D1B46"/>
    <w:rsid w:val="006D2325"/>
    <w:rsid w:val="006D26D3"/>
    <w:rsid w:val="006D2D41"/>
    <w:rsid w:val="006D2DF3"/>
    <w:rsid w:val="006D3320"/>
    <w:rsid w:val="006D36A8"/>
    <w:rsid w:val="006D50C6"/>
    <w:rsid w:val="006D575D"/>
    <w:rsid w:val="006D5B07"/>
    <w:rsid w:val="006D6BE3"/>
    <w:rsid w:val="006D6E0D"/>
    <w:rsid w:val="006D6ED3"/>
    <w:rsid w:val="006D7B0E"/>
    <w:rsid w:val="006E0714"/>
    <w:rsid w:val="006E0BF7"/>
    <w:rsid w:val="006E0C69"/>
    <w:rsid w:val="006E16E9"/>
    <w:rsid w:val="006E1FEE"/>
    <w:rsid w:val="006E21E7"/>
    <w:rsid w:val="006E31AF"/>
    <w:rsid w:val="006E42DC"/>
    <w:rsid w:val="006E4558"/>
    <w:rsid w:val="006E4ADE"/>
    <w:rsid w:val="006E5089"/>
    <w:rsid w:val="006E6C38"/>
    <w:rsid w:val="006E6D95"/>
    <w:rsid w:val="006E77DB"/>
    <w:rsid w:val="006F05C9"/>
    <w:rsid w:val="006F0618"/>
    <w:rsid w:val="006F128C"/>
    <w:rsid w:val="006F1660"/>
    <w:rsid w:val="006F1C82"/>
    <w:rsid w:val="006F23D3"/>
    <w:rsid w:val="006F3EFE"/>
    <w:rsid w:val="006F3EFF"/>
    <w:rsid w:val="006F4F01"/>
    <w:rsid w:val="006F5028"/>
    <w:rsid w:val="006F53C2"/>
    <w:rsid w:val="006F5A37"/>
    <w:rsid w:val="006F6A44"/>
    <w:rsid w:val="006F717F"/>
    <w:rsid w:val="006F7692"/>
    <w:rsid w:val="006F78DB"/>
    <w:rsid w:val="007013A4"/>
    <w:rsid w:val="00701F91"/>
    <w:rsid w:val="0070421A"/>
    <w:rsid w:val="007049C6"/>
    <w:rsid w:val="00704C5C"/>
    <w:rsid w:val="007050E3"/>
    <w:rsid w:val="0070592C"/>
    <w:rsid w:val="00705972"/>
    <w:rsid w:val="00705F11"/>
    <w:rsid w:val="00706F42"/>
    <w:rsid w:val="007071FA"/>
    <w:rsid w:val="00707D97"/>
    <w:rsid w:val="00707EA6"/>
    <w:rsid w:val="007100CC"/>
    <w:rsid w:val="00710782"/>
    <w:rsid w:val="00710B03"/>
    <w:rsid w:val="00710C62"/>
    <w:rsid w:val="00711183"/>
    <w:rsid w:val="0071141A"/>
    <w:rsid w:val="007114A1"/>
    <w:rsid w:val="0071340A"/>
    <w:rsid w:val="00713C4E"/>
    <w:rsid w:val="00713EBA"/>
    <w:rsid w:val="00714932"/>
    <w:rsid w:val="00714974"/>
    <w:rsid w:val="00714A24"/>
    <w:rsid w:val="00714B7C"/>
    <w:rsid w:val="0071727C"/>
    <w:rsid w:val="00717D7F"/>
    <w:rsid w:val="007204B5"/>
    <w:rsid w:val="00720880"/>
    <w:rsid w:val="007241C6"/>
    <w:rsid w:val="00724935"/>
    <w:rsid w:val="00724AE0"/>
    <w:rsid w:val="007253B3"/>
    <w:rsid w:val="00725FF5"/>
    <w:rsid w:val="0072692A"/>
    <w:rsid w:val="00727F9F"/>
    <w:rsid w:val="00730F2D"/>
    <w:rsid w:val="00731213"/>
    <w:rsid w:val="007314FA"/>
    <w:rsid w:val="007316A0"/>
    <w:rsid w:val="00731F69"/>
    <w:rsid w:val="00732F9B"/>
    <w:rsid w:val="00733946"/>
    <w:rsid w:val="00733FCE"/>
    <w:rsid w:val="00735B38"/>
    <w:rsid w:val="00737A45"/>
    <w:rsid w:val="007407DC"/>
    <w:rsid w:val="007426DF"/>
    <w:rsid w:val="00742A19"/>
    <w:rsid w:val="00745360"/>
    <w:rsid w:val="00745401"/>
    <w:rsid w:val="007460EB"/>
    <w:rsid w:val="00746F44"/>
    <w:rsid w:val="0074711F"/>
    <w:rsid w:val="007475E2"/>
    <w:rsid w:val="00750221"/>
    <w:rsid w:val="0075033D"/>
    <w:rsid w:val="0075036B"/>
    <w:rsid w:val="00751133"/>
    <w:rsid w:val="007514F8"/>
    <w:rsid w:val="00751DEE"/>
    <w:rsid w:val="00752947"/>
    <w:rsid w:val="00752B23"/>
    <w:rsid w:val="007534ED"/>
    <w:rsid w:val="00753DE6"/>
    <w:rsid w:val="00753E6F"/>
    <w:rsid w:val="0075404A"/>
    <w:rsid w:val="00754666"/>
    <w:rsid w:val="007548B6"/>
    <w:rsid w:val="00754D2A"/>
    <w:rsid w:val="00755049"/>
    <w:rsid w:val="007552E3"/>
    <w:rsid w:val="00755717"/>
    <w:rsid w:val="00755AE8"/>
    <w:rsid w:val="00756061"/>
    <w:rsid w:val="007566FD"/>
    <w:rsid w:val="00756C18"/>
    <w:rsid w:val="00757B5D"/>
    <w:rsid w:val="00757D3B"/>
    <w:rsid w:val="00757F59"/>
    <w:rsid w:val="007604D8"/>
    <w:rsid w:val="00760987"/>
    <w:rsid w:val="00760EDB"/>
    <w:rsid w:val="00761377"/>
    <w:rsid w:val="0076194D"/>
    <w:rsid w:val="00761B82"/>
    <w:rsid w:val="00762021"/>
    <w:rsid w:val="00762139"/>
    <w:rsid w:val="00762611"/>
    <w:rsid w:val="00763608"/>
    <w:rsid w:val="007639C8"/>
    <w:rsid w:val="00763A9E"/>
    <w:rsid w:val="00763B6C"/>
    <w:rsid w:val="00763C9E"/>
    <w:rsid w:val="0076477C"/>
    <w:rsid w:val="007656C8"/>
    <w:rsid w:val="00765D28"/>
    <w:rsid w:val="0076672F"/>
    <w:rsid w:val="007670D9"/>
    <w:rsid w:val="00767A02"/>
    <w:rsid w:val="0077005B"/>
    <w:rsid w:val="007705A2"/>
    <w:rsid w:val="00770D0B"/>
    <w:rsid w:val="00772D6E"/>
    <w:rsid w:val="00772E92"/>
    <w:rsid w:val="00772F1B"/>
    <w:rsid w:val="00773C74"/>
    <w:rsid w:val="00774150"/>
    <w:rsid w:val="007741A5"/>
    <w:rsid w:val="007743E4"/>
    <w:rsid w:val="00774A9E"/>
    <w:rsid w:val="007753A5"/>
    <w:rsid w:val="007758C1"/>
    <w:rsid w:val="007766B5"/>
    <w:rsid w:val="00776DAC"/>
    <w:rsid w:val="0077756E"/>
    <w:rsid w:val="007776FC"/>
    <w:rsid w:val="00777935"/>
    <w:rsid w:val="007800DD"/>
    <w:rsid w:val="007803EC"/>
    <w:rsid w:val="00780416"/>
    <w:rsid w:val="0078063F"/>
    <w:rsid w:val="00780AE6"/>
    <w:rsid w:val="00781B2F"/>
    <w:rsid w:val="00781E1B"/>
    <w:rsid w:val="00781EDB"/>
    <w:rsid w:val="00782C61"/>
    <w:rsid w:val="007836E7"/>
    <w:rsid w:val="00783D6C"/>
    <w:rsid w:val="00783DB2"/>
    <w:rsid w:val="00783F8C"/>
    <w:rsid w:val="00784230"/>
    <w:rsid w:val="0078479D"/>
    <w:rsid w:val="007852B2"/>
    <w:rsid w:val="00785A84"/>
    <w:rsid w:val="0078631E"/>
    <w:rsid w:val="00786413"/>
    <w:rsid w:val="00786571"/>
    <w:rsid w:val="007868AD"/>
    <w:rsid w:val="007877BA"/>
    <w:rsid w:val="00787833"/>
    <w:rsid w:val="00787C24"/>
    <w:rsid w:val="007907CF"/>
    <w:rsid w:val="0079217F"/>
    <w:rsid w:val="007927E3"/>
    <w:rsid w:val="007928BD"/>
    <w:rsid w:val="00792EB8"/>
    <w:rsid w:val="00793270"/>
    <w:rsid w:val="00793528"/>
    <w:rsid w:val="00793F2D"/>
    <w:rsid w:val="00794AE3"/>
    <w:rsid w:val="00795462"/>
    <w:rsid w:val="007977F3"/>
    <w:rsid w:val="007A07B1"/>
    <w:rsid w:val="007A13E0"/>
    <w:rsid w:val="007A3220"/>
    <w:rsid w:val="007A4016"/>
    <w:rsid w:val="007A42CF"/>
    <w:rsid w:val="007A4428"/>
    <w:rsid w:val="007A4870"/>
    <w:rsid w:val="007A4A9B"/>
    <w:rsid w:val="007A58A6"/>
    <w:rsid w:val="007A6120"/>
    <w:rsid w:val="007A6146"/>
    <w:rsid w:val="007A652F"/>
    <w:rsid w:val="007A666E"/>
    <w:rsid w:val="007A7329"/>
    <w:rsid w:val="007B0AB3"/>
    <w:rsid w:val="007B1082"/>
    <w:rsid w:val="007B165F"/>
    <w:rsid w:val="007B20C1"/>
    <w:rsid w:val="007B2341"/>
    <w:rsid w:val="007B2A1D"/>
    <w:rsid w:val="007B2C28"/>
    <w:rsid w:val="007B30C0"/>
    <w:rsid w:val="007B3FFE"/>
    <w:rsid w:val="007B41D4"/>
    <w:rsid w:val="007B436B"/>
    <w:rsid w:val="007B47A0"/>
    <w:rsid w:val="007B4E03"/>
    <w:rsid w:val="007B564A"/>
    <w:rsid w:val="007B5660"/>
    <w:rsid w:val="007B632D"/>
    <w:rsid w:val="007B7AFB"/>
    <w:rsid w:val="007C0437"/>
    <w:rsid w:val="007C0FA8"/>
    <w:rsid w:val="007C196E"/>
    <w:rsid w:val="007C21D1"/>
    <w:rsid w:val="007C25A7"/>
    <w:rsid w:val="007C3822"/>
    <w:rsid w:val="007C49DB"/>
    <w:rsid w:val="007C5434"/>
    <w:rsid w:val="007C54FB"/>
    <w:rsid w:val="007C57B6"/>
    <w:rsid w:val="007C60F6"/>
    <w:rsid w:val="007C6935"/>
    <w:rsid w:val="007C6AF9"/>
    <w:rsid w:val="007C7FF0"/>
    <w:rsid w:val="007D020F"/>
    <w:rsid w:val="007D0AC2"/>
    <w:rsid w:val="007D0DC9"/>
    <w:rsid w:val="007D0EFA"/>
    <w:rsid w:val="007D17AE"/>
    <w:rsid w:val="007D3F8C"/>
    <w:rsid w:val="007D46EE"/>
    <w:rsid w:val="007D48D8"/>
    <w:rsid w:val="007D4D50"/>
    <w:rsid w:val="007D6845"/>
    <w:rsid w:val="007D6BBC"/>
    <w:rsid w:val="007D6F3B"/>
    <w:rsid w:val="007D7167"/>
    <w:rsid w:val="007D78BA"/>
    <w:rsid w:val="007D79E2"/>
    <w:rsid w:val="007D7C0D"/>
    <w:rsid w:val="007E0AE0"/>
    <w:rsid w:val="007E10FF"/>
    <w:rsid w:val="007E12D9"/>
    <w:rsid w:val="007E12FB"/>
    <w:rsid w:val="007E16B5"/>
    <w:rsid w:val="007E1767"/>
    <w:rsid w:val="007E2CC7"/>
    <w:rsid w:val="007E3747"/>
    <w:rsid w:val="007E3DC6"/>
    <w:rsid w:val="007E5683"/>
    <w:rsid w:val="007E62C1"/>
    <w:rsid w:val="007E799D"/>
    <w:rsid w:val="007E7EF7"/>
    <w:rsid w:val="007F0165"/>
    <w:rsid w:val="007F1383"/>
    <w:rsid w:val="007F29A8"/>
    <w:rsid w:val="007F31BA"/>
    <w:rsid w:val="007F3777"/>
    <w:rsid w:val="007F3DB6"/>
    <w:rsid w:val="007F404E"/>
    <w:rsid w:val="007F422F"/>
    <w:rsid w:val="007F5568"/>
    <w:rsid w:val="007F576D"/>
    <w:rsid w:val="007F5F8D"/>
    <w:rsid w:val="007F66F0"/>
    <w:rsid w:val="007F687D"/>
    <w:rsid w:val="007F7206"/>
    <w:rsid w:val="007F7BE5"/>
    <w:rsid w:val="007F7D54"/>
    <w:rsid w:val="008013FD"/>
    <w:rsid w:val="008018A4"/>
    <w:rsid w:val="0080222C"/>
    <w:rsid w:val="00802AB9"/>
    <w:rsid w:val="00802F34"/>
    <w:rsid w:val="00803E4D"/>
    <w:rsid w:val="00805D8C"/>
    <w:rsid w:val="00805F9E"/>
    <w:rsid w:val="008060C1"/>
    <w:rsid w:val="00806548"/>
    <w:rsid w:val="008077E1"/>
    <w:rsid w:val="008079D1"/>
    <w:rsid w:val="00807E3B"/>
    <w:rsid w:val="00810D11"/>
    <w:rsid w:val="00812445"/>
    <w:rsid w:val="00813113"/>
    <w:rsid w:val="00813C54"/>
    <w:rsid w:val="008141BD"/>
    <w:rsid w:val="00814D23"/>
    <w:rsid w:val="00814ECB"/>
    <w:rsid w:val="008153AF"/>
    <w:rsid w:val="00816558"/>
    <w:rsid w:val="008166CB"/>
    <w:rsid w:val="00817086"/>
    <w:rsid w:val="00817703"/>
    <w:rsid w:val="00817740"/>
    <w:rsid w:val="008213C0"/>
    <w:rsid w:val="00822879"/>
    <w:rsid w:val="00823B99"/>
    <w:rsid w:val="00824927"/>
    <w:rsid w:val="00826F57"/>
    <w:rsid w:val="00827AF0"/>
    <w:rsid w:val="00830A09"/>
    <w:rsid w:val="00831027"/>
    <w:rsid w:val="008318DF"/>
    <w:rsid w:val="00831F76"/>
    <w:rsid w:val="00831FE1"/>
    <w:rsid w:val="008322F6"/>
    <w:rsid w:val="00832FDC"/>
    <w:rsid w:val="0083356D"/>
    <w:rsid w:val="00834266"/>
    <w:rsid w:val="00834281"/>
    <w:rsid w:val="00835170"/>
    <w:rsid w:val="0083528B"/>
    <w:rsid w:val="008354F5"/>
    <w:rsid w:val="00836165"/>
    <w:rsid w:val="008374D1"/>
    <w:rsid w:val="0084146D"/>
    <w:rsid w:val="00842CC9"/>
    <w:rsid w:val="0084384F"/>
    <w:rsid w:val="0084390C"/>
    <w:rsid w:val="00843E1E"/>
    <w:rsid w:val="0084412F"/>
    <w:rsid w:val="00845E2F"/>
    <w:rsid w:val="008463F1"/>
    <w:rsid w:val="00846695"/>
    <w:rsid w:val="00847BFE"/>
    <w:rsid w:val="00847FCA"/>
    <w:rsid w:val="00850D34"/>
    <w:rsid w:val="00851D8D"/>
    <w:rsid w:val="00851FBB"/>
    <w:rsid w:val="00852745"/>
    <w:rsid w:val="0085290B"/>
    <w:rsid w:val="00852919"/>
    <w:rsid w:val="00852FF8"/>
    <w:rsid w:val="0085322F"/>
    <w:rsid w:val="008534FF"/>
    <w:rsid w:val="008545FF"/>
    <w:rsid w:val="00854D12"/>
    <w:rsid w:val="00855F29"/>
    <w:rsid w:val="00856BC5"/>
    <w:rsid w:val="0085794D"/>
    <w:rsid w:val="0086038F"/>
    <w:rsid w:val="00860CB1"/>
    <w:rsid w:val="00860D35"/>
    <w:rsid w:val="00862073"/>
    <w:rsid w:val="008629FD"/>
    <w:rsid w:val="00862AF2"/>
    <w:rsid w:val="0086303B"/>
    <w:rsid w:val="00863C14"/>
    <w:rsid w:val="00863C31"/>
    <w:rsid w:val="00863E1D"/>
    <w:rsid w:val="00864598"/>
    <w:rsid w:val="008647B3"/>
    <w:rsid w:val="00865075"/>
    <w:rsid w:val="008658BE"/>
    <w:rsid w:val="00865BA0"/>
    <w:rsid w:val="00866252"/>
    <w:rsid w:val="0086675D"/>
    <w:rsid w:val="00866980"/>
    <w:rsid w:val="00867306"/>
    <w:rsid w:val="00867670"/>
    <w:rsid w:val="008677AF"/>
    <w:rsid w:val="00867BF3"/>
    <w:rsid w:val="00867E44"/>
    <w:rsid w:val="00870CB0"/>
    <w:rsid w:val="0087129E"/>
    <w:rsid w:val="008725CF"/>
    <w:rsid w:val="00873411"/>
    <w:rsid w:val="008745B3"/>
    <w:rsid w:val="008753F1"/>
    <w:rsid w:val="0087557A"/>
    <w:rsid w:val="00875DEA"/>
    <w:rsid w:val="00875FBA"/>
    <w:rsid w:val="0087698C"/>
    <w:rsid w:val="00876A0D"/>
    <w:rsid w:val="00880826"/>
    <w:rsid w:val="00881C4A"/>
    <w:rsid w:val="00881F78"/>
    <w:rsid w:val="0088236E"/>
    <w:rsid w:val="00882C3F"/>
    <w:rsid w:val="00882E60"/>
    <w:rsid w:val="00882FFD"/>
    <w:rsid w:val="008834A3"/>
    <w:rsid w:val="0088475B"/>
    <w:rsid w:val="008848F6"/>
    <w:rsid w:val="00885219"/>
    <w:rsid w:val="00885F99"/>
    <w:rsid w:val="008869D4"/>
    <w:rsid w:val="008878AF"/>
    <w:rsid w:val="008902A5"/>
    <w:rsid w:val="008906C4"/>
    <w:rsid w:val="008909AD"/>
    <w:rsid w:val="008915C9"/>
    <w:rsid w:val="00891898"/>
    <w:rsid w:val="00892090"/>
    <w:rsid w:val="00892D20"/>
    <w:rsid w:val="008932B5"/>
    <w:rsid w:val="0089452E"/>
    <w:rsid w:val="00894FCC"/>
    <w:rsid w:val="00896BB3"/>
    <w:rsid w:val="00897AF3"/>
    <w:rsid w:val="00897D5E"/>
    <w:rsid w:val="008A172F"/>
    <w:rsid w:val="008A3869"/>
    <w:rsid w:val="008A419A"/>
    <w:rsid w:val="008A510D"/>
    <w:rsid w:val="008A5E62"/>
    <w:rsid w:val="008A62C7"/>
    <w:rsid w:val="008A648F"/>
    <w:rsid w:val="008A64E8"/>
    <w:rsid w:val="008A66B4"/>
    <w:rsid w:val="008A7426"/>
    <w:rsid w:val="008A7B70"/>
    <w:rsid w:val="008B062E"/>
    <w:rsid w:val="008B07AD"/>
    <w:rsid w:val="008B0D73"/>
    <w:rsid w:val="008B19DC"/>
    <w:rsid w:val="008B1BB5"/>
    <w:rsid w:val="008B1EDF"/>
    <w:rsid w:val="008B24C4"/>
    <w:rsid w:val="008B2808"/>
    <w:rsid w:val="008B4007"/>
    <w:rsid w:val="008B45F7"/>
    <w:rsid w:val="008B4818"/>
    <w:rsid w:val="008B4D2D"/>
    <w:rsid w:val="008B4FA0"/>
    <w:rsid w:val="008B5203"/>
    <w:rsid w:val="008B5362"/>
    <w:rsid w:val="008B57D2"/>
    <w:rsid w:val="008B594C"/>
    <w:rsid w:val="008B5E19"/>
    <w:rsid w:val="008B5F15"/>
    <w:rsid w:val="008B60B2"/>
    <w:rsid w:val="008B63EA"/>
    <w:rsid w:val="008B6DD3"/>
    <w:rsid w:val="008B7DF1"/>
    <w:rsid w:val="008C013B"/>
    <w:rsid w:val="008C0468"/>
    <w:rsid w:val="008C05DA"/>
    <w:rsid w:val="008C0AB8"/>
    <w:rsid w:val="008C10F4"/>
    <w:rsid w:val="008C1BBD"/>
    <w:rsid w:val="008C2042"/>
    <w:rsid w:val="008C22E5"/>
    <w:rsid w:val="008C254C"/>
    <w:rsid w:val="008C2D9C"/>
    <w:rsid w:val="008C41CF"/>
    <w:rsid w:val="008C5DD1"/>
    <w:rsid w:val="008C6B85"/>
    <w:rsid w:val="008C6C9E"/>
    <w:rsid w:val="008C7ADE"/>
    <w:rsid w:val="008D11B1"/>
    <w:rsid w:val="008D11C5"/>
    <w:rsid w:val="008D1DF2"/>
    <w:rsid w:val="008D245C"/>
    <w:rsid w:val="008D2B43"/>
    <w:rsid w:val="008D323D"/>
    <w:rsid w:val="008D41D3"/>
    <w:rsid w:val="008D4AB4"/>
    <w:rsid w:val="008D4E59"/>
    <w:rsid w:val="008D575F"/>
    <w:rsid w:val="008D5AA2"/>
    <w:rsid w:val="008D5C3E"/>
    <w:rsid w:val="008D7007"/>
    <w:rsid w:val="008D7374"/>
    <w:rsid w:val="008D7EA0"/>
    <w:rsid w:val="008D7F62"/>
    <w:rsid w:val="008E120E"/>
    <w:rsid w:val="008E12AB"/>
    <w:rsid w:val="008E18A7"/>
    <w:rsid w:val="008E1B50"/>
    <w:rsid w:val="008E1C92"/>
    <w:rsid w:val="008E21C6"/>
    <w:rsid w:val="008E22DB"/>
    <w:rsid w:val="008E288B"/>
    <w:rsid w:val="008E2E95"/>
    <w:rsid w:val="008E326A"/>
    <w:rsid w:val="008E3AAD"/>
    <w:rsid w:val="008E40C5"/>
    <w:rsid w:val="008E42E4"/>
    <w:rsid w:val="008E4CE8"/>
    <w:rsid w:val="008E7414"/>
    <w:rsid w:val="008F1231"/>
    <w:rsid w:val="008F1FC3"/>
    <w:rsid w:val="008F2C23"/>
    <w:rsid w:val="008F3391"/>
    <w:rsid w:val="008F33FC"/>
    <w:rsid w:val="008F372B"/>
    <w:rsid w:val="008F3D77"/>
    <w:rsid w:val="008F4316"/>
    <w:rsid w:val="008F529A"/>
    <w:rsid w:val="008F5C28"/>
    <w:rsid w:val="008F64D4"/>
    <w:rsid w:val="008F6C86"/>
    <w:rsid w:val="008F6E60"/>
    <w:rsid w:val="008F6F72"/>
    <w:rsid w:val="008F7600"/>
    <w:rsid w:val="008F7B93"/>
    <w:rsid w:val="00900CF0"/>
    <w:rsid w:val="009010B7"/>
    <w:rsid w:val="00901FC0"/>
    <w:rsid w:val="00903042"/>
    <w:rsid w:val="00903095"/>
    <w:rsid w:val="00903C4C"/>
    <w:rsid w:val="00904D9C"/>
    <w:rsid w:val="00905416"/>
    <w:rsid w:val="00905461"/>
    <w:rsid w:val="009054AC"/>
    <w:rsid w:val="00906B88"/>
    <w:rsid w:val="00906C7D"/>
    <w:rsid w:val="00907E34"/>
    <w:rsid w:val="00910107"/>
    <w:rsid w:val="009108FF"/>
    <w:rsid w:val="00910A69"/>
    <w:rsid w:val="009116D4"/>
    <w:rsid w:val="00911EF6"/>
    <w:rsid w:val="00913001"/>
    <w:rsid w:val="00913AB3"/>
    <w:rsid w:val="00914D0D"/>
    <w:rsid w:val="009169EE"/>
    <w:rsid w:val="00916FAB"/>
    <w:rsid w:val="00917A77"/>
    <w:rsid w:val="009201E7"/>
    <w:rsid w:val="00920CA2"/>
    <w:rsid w:val="009229D5"/>
    <w:rsid w:val="009243A1"/>
    <w:rsid w:val="0092503C"/>
    <w:rsid w:val="00925474"/>
    <w:rsid w:val="00927CFA"/>
    <w:rsid w:val="00930027"/>
    <w:rsid w:val="00930927"/>
    <w:rsid w:val="00931B93"/>
    <w:rsid w:val="00931BEA"/>
    <w:rsid w:val="00932A60"/>
    <w:rsid w:val="00933312"/>
    <w:rsid w:val="00933C3A"/>
    <w:rsid w:val="009346F7"/>
    <w:rsid w:val="009353B9"/>
    <w:rsid w:val="009362AA"/>
    <w:rsid w:val="00937409"/>
    <w:rsid w:val="0093746F"/>
    <w:rsid w:val="009374C0"/>
    <w:rsid w:val="00940703"/>
    <w:rsid w:val="009407AA"/>
    <w:rsid w:val="0094124B"/>
    <w:rsid w:val="00941464"/>
    <w:rsid w:val="0094156D"/>
    <w:rsid w:val="0094185B"/>
    <w:rsid w:val="00941C86"/>
    <w:rsid w:val="00942038"/>
    <w:rsid w:val="00942D63"/>
    <w:rsid w:val="00942FAA"/>
    <w:rsid w:val="009448C7"/>
    <w:rsid w:val="00944F56"/>
    <w:rsid w:val="00945340"/>
    <w:rsid w:val="0094547F"/>
    <w:rsid w:val="0094577B"/>
    <w:rsid w:val="0094647D"/>
    <w:rsid w:val="00946F2B"/>
    <w:rsid w:val="009476DE"/>
    <w:rsid w:val="0095095E"/>
    <w:rsid w:val="009509D2"/>
    <w:rsid w:val="00950D93"/>
    <w:rsid w:val="00951939"/>
    <w:rsid w:val="009525C0"/>
    <w:rsid w:val="00952E02"/>
    <w:rsid w:val="00952E48"/>
    <w:rsid w:val="009537A8"/>
    <w:rsid w:val="00954444"/>
    <w:rsid w:val="00955200"/>
    <w:rsid w:val="009558B8"/>
    <w:rsid w:val="00955AF5"/>
    <w:rsid w:val="00956C0A"/>
    <w:rsid w:val="00956F9E"/>
    <w:rsid w:val="009609A0"/>
    <w:rsid w:val="00960C21"/>
    <w:rsid w:val="009621A0"/>
    <w:rsid w:val="009621B1"/>
    <w:rsid w:val="0096232E"/>
    <w:rsid w:val="0096266E"/>
    <w:rsid w:val="00962FB2"/>
    <w:rsid w:val="0096335B"/>
    <w:rsid w:val="00963442"/>
    <w:rsid w:val="0096366A"/>
    <w:rsid w:val="009638B6"/>
    <w:rsid w:val="00963A28"/>
    <w:rsid w:val="009659CD"/>
    <w:rsid w:val="0096622E"/>
    <w:rsid w:val="00966285"/>
    <w:rsid w:val="00966720"/>
    <w:rsid w:val="00967E09"/>
    <w:rsid w:val="00970AFB"/>
    <w:rsid w:val="00970BF9"/>
    <w:rsid w:val="009725C5"/>
    <w:rsid w:val="00972808"/>
    <w:rsid w:val="009740F4"/>
    <w:rsid w:val="00975327"/>
    <w:rsid w:val="00975C41"/>
    <w:rsid w:val="00976FB3"/>
    <w:rsid w:val="009773C9"/>
    <w:rsid w:val="00977D39"/>
    <w:rsid w:val="0098028A"/>
    <w:rsid w:val="00980B9F"/>
    <w:rsid w:val="00980CE2"/>
    <w:rsid w:val="009812D9"/>
    <w:rsid w:val="009813BE"/>
    <w:rsid w:val="00981B71"/>
    <w:rsid w:val="00981D20"/>
    <w:rsid w:val="00981DBA"/>
    <w:rsid w:val="00982387"/>
    <w:rsid w:val="009823C5"/>
    <w:rsid w:val="009827E9"/>
    <w:rsid w:val="00984510"/>
    <w:rsid w:val="00985FB3"/>
    <w:rsid w:val="009866CA"/>
    <w:rsid w:val="0098727B"/>
    <w:rsid w:val="00987C95"/>
    <w:rsid w:val="00990106"/>
    <w:rsid w:val="0099012C"/>
    <w:rsid w:val="0099088F"/>
    <w:rsid w:val="00990D6F"/>
    <w:rsid w:val="00990DF6"/>
    <w:rsid w:val="00991D5F"/>
    <w:rsid w:val="0099206A"/>
    <w:rsid w:val="00993390"/>
    <w:rsid w:val="00996486"/>
    <w:rsid w:val="00997002"/>
    <w:rsid w:val="009971EA"/>
    <w:rsid w:val="0099721E"/>
    <w:rsid w:val="009973BE"/>
    <w:rsid w:val="00997770"/>
    <w:rsid w:val="00997E99"/>
    <w:rsid w:val="00997F05"/>
    <w:rsid w:val="009A008B"/>
    <w:rsid w:val="009A05FC"/>
    <w:rsid w:val="009A0DED"/>
    <w:rsid w:val="009A11D1"/>
    <w:rsid w:val="009A26E8"/>
    <w:rsid w:val="009A301D"/>
    <w:rsid w:val="009A3539"/>
    <w:rsid w:val="009A3DC8"/>
    <w:rsid w:val="009A53A0"/>
    <w:rsid w:val="009A5795"/>
    <w:rsid w:val="009A63B3"/>
    <w:rsid w:val="009A7CC9"/>
    <w:rsid w:val="009B0928"/>
    <w:rsid w:val="009B0AA5"/>
    <w:rsid w:val="009B1724"/>
    <w:rsid w:val="009B4056"/>
    <w:rsid w:val="009B4C17"/>
    <w:rsid w:val="009B4C1E"/>
    <w:rsid w:val="009B521F"/>
    <w:rsid w:val="009B5789"/>
    <w:rsid w:val="009B5A23"/>
    <w:rsid w:val="009B61B7"/>
    <w:rsid w:val="009B6367"/>
    <w:rsid w:val="009B68AE"/>
    <w:rsid w:val="009B6F8B"/>
    <w:rsid w:val="009B7F57"/>
    <w:rsid w:val="009C018F"/>
    <w:rsid w:val="009C043B"/>
    <w:rsid w:val="009C17D8"/>
    <w:rsid w:val="009C1C21"/>
    <w:rsid w:val="009C1C2D"/>
    <w:rsid w:val="009C1DD5"/>
    <w:rsid w:val="009C20CE"/>
    <w:rsid w:val="009C2A8D"/>
    <w:rsid w:val="009C2C25"/>
    <w:rsid w:val="009C366A"/>
    <w:rsid w:val="009C3699"/>
    <w:rsid w:val="009C50A2"/>
    <w:rsid w:val="009C5ECA"/>
    <w:rsid w:val="009C6728"/>
    <w:rsid w:val="009C75AC"/>
    <w:rsid w:val="009C786D"/>
    <w:rsid w:val="009D0083"/>
    <w:rsid w:val="009D0426"/>
    <w:rsid w:val="009D0A0E"/>
    <w:rsid w:val="009D0ABC"/>
    <w:rsid w:val="009D0D2E"/>
    <w:rsid w:val="009D14EE"/>
    <w:rsid w:val="009D1934"/>
    <w:rsid w:val="009D19A2"/>
    <w:rsid w:val="009D1B4A"/>
    <w:rsid w:val="009D1BF8"/>
    <w:rsid w:val="009D2549"/>
    <w:rsid w:val="009D3E2F"/>
    <w:rsid w:val="009D586D"/>
    <w:rsid w:val="009D66B8"/>
    <w:rsid w:val="009E03EF"/>
    <w:rsid w:val="009E08B7"/>
    <w:rsid w:val="009E1222"/>
    <w:rsid w:val="009E125E"/>
    <w:rsid w:val="009E1AC6"/>
    <w:rsid w:val="009E2676"/>
    <w:rsid w:val="009E2B33"/>
    <w:rsid w:val="009E2BE7"/>
    <w:rsid w:val="009E2E75"/>
    <w:rsid w:val="009E2F7F"/>
    <w:rsid w:val="009E3D36"/>
    <w:rsid w:val="009E4D7D"/>
    <w:rsid w:val="009E4F1C"/>
    <w:rsid w:val="009E5367"/>
    <w:rsid w:val="009E5551"/>
    <w:rsid w:val="009E7902"/>
    <w:rsid w:val="009E7D00"/>
    <w:rsid w:val="009F0519"/>
    <w:rsid w:val="009F0999"/>
    <w:rsid w:val="009F1817"/>
    <w:rsid w:val="009F19DC"/>
    <w:rsid w:val="009F1F2C"/>
    <w:rsid w:val="009F2110"/>
    <w:rsid w:val="009F2845"/>
    <w:rsid w:val="009F316A"/>
    <w:rsid w:val="009F36A2"/>
    <w:rsid w:val="009F5AB8"/>
    <w:rsid w:val="009F5B76"/>
    <w:rsid w:val="009F6321"/>
    <w:rsid w:val="009F658A"/>
    <w:rsid w:val="009F7E26"/>
    <w:rsid w:val="00A00235"/>
    <w:rsid w:val="00A008D1"/>
    <w:rsid w:val="00A008FA"/>
    <w:rsid w:val="00A00FBB"/>
    <w:rsid w:val="00A01174"/>
    <w:rsid w:val="00A0360A"/>
    <w:rsid w:val="00A03998"/>
    <w:rsid w:val="00A046D9"/>
    <w:rsid w:val="00A04D60"/>
    <w:rsid w:val="00A05DA8"/>
    <w:rsid w:val="00A06885"/>
    <w:rsid w:val="00A1007A"/>
    <w:rsid w:val="00A103A7"/>
    <w:rsid w:val="00A10BA0"/>
    <w:rsid w:val="00A10BBF"/>
    <w:rsid w:val="00A114DE"/>
    <w:rsid w:val="00A11BEA"/>
    <w:rsid w:val="00A12283"/>
    <w:rsid w:val="00A12412"/>
    <w:rsid w:val="00A12BB4"/>
    <w:rsid w:val="00A131F8"/>
    <w:rsid w:val="00A13A23"/>
    <w:rsid w:val="00A14022"/>
    <w:rsid w:val="00A141A4"/>
    <w:rsid w:val="00A1421E"/>
    <w:rsid w:val="00A1436A"/>
    <w:rsid w:val="00A14C27"/>
    <w:rsid w:val="00A152B9"/>
    <w:rsid w:val="00A1581A"/>
    <w:rsid w:val="00A16947"/>
    <w:rsid w:val="00A17491"/>
    <w:rsid w:val="00A17DA4"/>
    <w:rsid w:val="00A17EEC"/>
    <w:rsid w:val="00A2132A"/>
    <w:rsid w:val="00A23A01"/>
    <w:rsid w:val="00A23C8E"/>
    <w:rsid w:val="00A24C94"/>
    <w:rsid w:val="00A250D1"/>
    <w:rsid w:val="00A2511E"/>
    <w:rsid w:val="00A25D88"/>
    <w:rsid w:val="00A26CC6"/>
    <w:rsid w:val="00A27454"/>
    <w:rsid w:val="00A303AF"/>
    <w:rsid w:val="00A308E5"/>
    <w:rsid w:val="00A310CF"/>
    <w:rsid w:val="00A31815"/>
    <w:rsid w:val="00A31999"/>
    <w:rsid w:val="00A31D9B"/>
    <w:rsid w:val="00A325BA"/>
    <w:rsid w:val="00A33C3F"/>
    <w:rsid w:val="00A33F49"/>
    <w:rsid w:val="00A3597B"/>
    <w:rsid w:val="00A35AF7"/>
    <w:rsid w:val="00A360CA"/>
    <w:rsid w:val="00A36AD7"/>
    <w:rsid w:val="00A36DE6"/>
    <w:rsid w:val="00A37DB3"/>
    <w:rsid w:val="00A404D8"/>
    <w:rsid w:val="00A40AD5"/>
    <w:rsid w:val="00A40FBF"/>
    <w:rsid w:val="00A411D7"/>
    <w:rsid w:val="00A419D6"/>
    <w:rsid w:val="00A42624"/>
    <w:rsid w:val="00A429EF"/>
    <w:rsid w:val="00A43E95"/>
    <w:rsid w:val="00A43FA5"/>
    <w:rsid w:val="00A44AAF"/>
    <w:rsid w:val="00A45C76"/>
    <w:rsid w:val="00A45D3B"/>
    <w:rsid w:val="00A460A3"/>
    <w:rsid w:val="00A46263"/>
    <w:rsid w:val="00A46D07"/>
    <w:rsid w:val="00A473BE"/>
    <w:rsid w:val="00A50AC3"/>
    <w:rsid w:val="00A521DC"/>
    <w:rsid w:val="00A52562"/>
    <w:rsid w:val="00A53D41"/>
    <w:rsid w:val="00A54215"/>
    <w:rsid w:val="00A548D3"/>
    <w:rsid w:val="00A54DBF"/>
    <w:rsid w:val="00A556B9"/>
    <w:rsid w:val="00A55B48"/>
    <w:rsid w:val="00A55D6D"/>
    <w:rsid w:val="00A560A7"/>
    <w:rsid w:val="00A572EB"/>
    <w:rsid w:val="00A608C5"/>
    <w:rsid w:val="00A62086"/>
    <w:rsid w:val="00A627DD"/>
    <w:rsid w:val="00A64018"/>
    <w:rsid w:val="00A6423E"/>
    <w:rsid w:val="00A65221"/>
    <w:rsid w:val="00A6647A"/>
    <w:rsid w:val="00A664E6"/>
    <w:rsid w:val="00A66AAB"/>
    <w:rsid w:val="00A67E38"/>
    <w:rsid w:val="00A7091C"/>
    <w:rsid w:val="00A7165A"/>
    <w:rsid w:val="00A71977"/>
    <w:rsid w:val="00A7245C"/>
    <w:rsid w:val="00A7325E"/>
    <w:rsid w:val="00A73328"/>
    <w:rsid w:val="00A7537C"/>
    <w:rsid w:val="00A757AF"/>
    <w:rsid w:val="00A75D75"/>
    <w:rsid w:val="00A76546"/>
    <w:rsid w:val="00A76788"/>
    <w:rsid w:val="00A76E93"/>
    <w:rsid w:val="00A772DA"/>
    <w:rsid w:val="00A77AC9"/>
    <w:rsid w:val="00A77FAB"/>
    <w:rsid w:val="00A802B3"/>
    <w:rsid w:val="00A80C18"/>
    <w:rsid w:val="00A81B4D"/>
    <w:rsid w:val="00A81BD0"/>
    <w:rsid w:val="00A82CBB"/>
    <w:rsid w:val="00A832BF"/>
    <w:rsid w:val="00A832EC"/>
    <w:rsid w:val="00A83B46"/>
    <w:rsid w:val="00A83C7E"/>
    <w:rsid w:val="00A843EB"/>
    <w:rsid w:val="00A86175"/>
    <w:rsid w:val="00A86DB4"/>
    <w:rsid w:val="00A86F63"/>
    <w:rsid w:val="00A87C85"/>
    <w:rsid w:val="00A87DE5"/>
    <w:rsid w:val="00A912CF"/>
    <w:rsid w:val="00A92059"/>
    <w:rsid w:val="00A92628"/>
    <w:rsid w:val="00A92C47"/>
    <w:rsid w:val="00A93507"/>
    <w:rsid w:val="00A93BA6"/>
    <w:rsid w:val="00A93C0C"/>
    <w:rsid w:val="00A93C39"/>
    <w:rsid w:val="00A9442F"/>
    <w:rsid w:val="00A94535"/>
    <w:rsid w:val="00A94701"/>
    <w:rsid w:val="00A94D78"/>
    <w:rsid w:val="00A94E75"/>
    <w:rsid w:val="00A951D4"/>
    <w:rsid w:val="00A96AA9"/>
    <w:rsid w:val="00A97209"/>
    <w:rsid w:val="00A9775A"/>
    <w:rsid w:val="00A97D80"/>
    <w:rsid w:val="00A97ED8"/>
    <w:rsid w:val="00AA07D4"/>
    <w:rsid w:val="00AA08E7"/>
    <w:rsid w:val="00AA0AD8"/>
    <w:rsid w:val="00AA1B2C"/>
    <w:rsid w:val="00AA1B4B"/>
    <w:rsid w:val="00AA1C58"/>
    <w:rsid w:val="00AA30BB"/>
    <w:rsid w:val="00AA3351"/>
    <w:rsid w:val="00AA3A9B"/>
    <w:rsid w:val="00AA4226"/>
    <w:rsid w:val="00AA4DB4"/>
    <w:rsid w:val="00AA571B"/>
    <w:rsid w:val="00AA57C5"/>
    <w:rsid w:val="00AA5A18"/>
    <w:rsid w:val="00AA5A99"/>
    <w:rsid w:val="00AA5FEA"/>
    <w:rsid w:val="00AA6160"/>
    <w:rsid w:val="00AA6541"/>
    <w:rsid w:val="00AB01B7"/>
    <w:rsid w:val="00AB030A"/>
    <w:rsid w:val="00AB0F87"/>
    <w:rsid w:val="00AB17BD"/>
    <w:rsid w:val="00AB1CCB"/>
    <w:rsid w:val="00AB24B6"/>
    <w:rsid w:val="00AB2587"/>
    <w:rsid w:val="00AB2F50"/>
    <w:rsid w:val="00AB3C6F"/>
    <w:rsid w:val="00AB550A"/>
    <w:rsid w:val="00AB6944"/>
    <w:rsid w:val="00AB6E6A"/>
    <w:rsid w:val="00AB7F14"/>
    <w:rsid w:val="00AB7FB0"/>
    <w:rsid w:val="00AB7FDF"/>
    <w:rsid w:val="00AC0150"/>
    <w:rsid w:val="00AC0C2D"/>
    <w:rsid w:val="00AC120A"/>
    <w:rsid w:val="00AC1EC1"/>
    <w:rsid w:val="00AC233C"/>
    <w:rsid w:val="00AC238D"/>
    <w:rsid w:val="00AC3004"/>
    <w:rsid w:val="00AC425B"/>
    <w:rsid w:val="00AC4888"/>
    <w:rsid w:val="00AC5268"/>
    <w:rsid w:val="00AC5686"/>
    <w:rsid w:val="00AC597B"/>
    <w:rsid w:val="00AC5A91"/>
    <w:rsid w:val="00AC5D93"/>
    <w:rsid w:val="00AC66F4"/>
    <w:rsid w:val="00AC6B93"/>
    <w:rsid w:val="00AC762D"/>
    <w:rsid w:val="00AD0200"/>
    <w:rsid w:val="00AD0B97"/>
    <w:rsid w:val="00AD1614"/>
    <w:rsid w:val="00AD270F"/>
    <w:rsid w:val="00AD27FB"/>
    <w:rsid w:val="00AD2A2F"/>
    <w:rsid w:val="00AD375A"/>
    <w:rsid w:val="00AD4A5D"/>
    <w:rsid w:val="00AD66F7"/>
    <w:rsid w:val="00AD675D"/>
    <w:rsid w:val="00AD7A98"/>
    <w:rsid w:val="00AE06C8"/>
    <w:rsid w:val="00AE07C0"/>
    <w:rsid w:val="00AE0822"/>
    <w:rsid w:val="00AE172B"/>
    <w:rsid w:val="00AE17F8"/>
    <w:rsid w:val="00AE280C"/>
    <w:rsid w:val="00AE320E"/>
    <w:rsid w:val="00AE4715"/>
    <w:rsid w:val="00AE4B73"/>
    <w:rsid w:val="00AE5279"/>
    <w:rsid w:val="00AE5A1F"/>
    <w:rsid w:val="00AE62F8"/>
    <w:rsid w:val="00AE65FF"/>
    <w:rsid w:val="00AE67AF"/>
    <w:rsid w:val="00AE6805"/>
    <w:rsid w:val="00AE7747"/>
    <w:rsid w:val="00AF0832"/>
    <w:rsid w:val="00AF1150"/>
    <w:rsid w:val="00AF118E"/>
    <w:rsid w:val="00AF216E"/>
    <w:rsid w:val="00AF2778"/>
    <w:rsid w:val="00AF3499"/>
    <w:rsid w:val="00AF3B5A"/>
    <w:rsid w:val="00AF3EB2"/>
    <w:rsid w:val="00AF48BC"/>
    <w:rsid w:val="00AF4F88"/>
    <w:rsid w:val="00AF550D"/>
    <w:rsid w:val="00AF5BAD"/>
    <w:rsid w:val="00AF6BF6"/>
    <w:rsid w:val="00AF7C57"/>
    <w:rsid w:val="00AF7FC7"/>
    <w:rsid w:val="00B02153"/>
    <w:rsid w:val="00B02DD5"/>
    <w:rsid w:val="00B0302E"/>
    <w:rsid w:val="00B0368C"/>
    <w:rsid w:val="00B03867"/>
    <w:rsid w:val="00B04DA2"/>
    <w:rsid w:val="00B05B09"/>
    <w:rsid w:val="00B0612F"/>
    <w:rsid w:val="00B064CB"/>
    <w:rsid w:val="00B075B6"/>
    <w:rsid w:val="00B10396"/>
    <w:rsid w:val="00B105C8"/>
    <w:rsid w:val="00B105E9"/>
    <w:rsid w:val="00B115AC"/>
    <w:rsid w:val="00B11757"/>
    <w:rsid w:val="00B128F8"/>
    <w:rsid w:val="00B13F9F"/>
    <w:rsid w:val="00B16529"/>
    <w:rsid w:val="00B16DAA"/>
    <w:rsid w:val="00B175EB"/>
    <w:rsid w:val="00B17B10"/>
    <w:rsid w:val="00B17C9B"/>
    <w:rsid w:val="00B22191"/>
    <w:rsid w:val="00B23C75"/>
    <w:rsid w:val="00B2465D"/>
    <w:rsid w:val="00B24723"/>
    <w:rsid w:val="00B24803"/>
    <w:rsid w:val="00B25D4C"/>
    <w:rsid w:val="00B27737"/>
    <w:rsid w:val="00B30DB2"/>
    <w:rsid w:val="00B31597"/>
    <w:rsid w:val="00B31CB5"/>
    <w:rsid w:val="00B32077"/>
    <w:rsid w:val="00B3231B"/>
    <w:rsid w:val="00B338D7"/>
    <w:rsid w:val="00B35707"/>
    <w:rsid w:val="00B35D92"/>
    <w:rsid w:val="00B3624A"/>
    <w:rsid w:val="00B36849"/>
    <w:rsid w:val="00B36907"/>
    <w:rsid w:val="00B418B0"/>
    <w:rsid w:val="00B425E8"/>
    <w:rsid w:val="00B428C0"/>
    <w:rsid w:val="00B43080"/>
    <w:rsid w:val="00B43901"/>
    <w:rsid w:val="00B43F07"/>
    <w:rsid w:val="00B44080"/>
    <w:rsid w:val="00B44D5F"/>
    <w:rsid w:val="00B451F6"/>
    <w:rsid w:val="00B45C6B"/>
    <w:rsid w:val="00B45CC6"/>
    <w:rsid w:val="00B461C5"/>
    <w:rsid w:val="00B47B3B"/>
    <w:rsid w:val="00B47F48"/>
    <w:rsid w:val="00B52CEE"/>
    <w:rsid w:val="00B5488E"/>
    <w:rsid w:val="00B55678"/>
    <w:rsid w:val="00B56229"/>
    <w:rsid w:val="00B56AD6"/>
    <w:rsid w:val="00B578AB"/>
    <w:rsid w:val="00B6035E"/>
    <w:rsid w:val="00B619B7"/>
    <w:rsid w:val="00B61B0C"/>
    <w:rsid w:val="00B62870"/>
    <w:rsid w:val="00B6425B"/>
    <w:rsid w:val="00B644D9"/>
    <w:rsid w:val="00B648D5"/>
    <w:rsid w:val="00B654DA"/>
    <w:rsid w:val="00B657B2"/>
    <w:rsid w:val="00B65B8D"/>
    <w:rsid w:val="00B66090"/>
    <w:rsid w:val="00B66565"/>
    <w:rsid w:val="00B6729E"/>
    <w:rsid w:val="00B672BC"/>
    <w:rsid w:val="00B6737A"/>
    <w:rsid w:val="00B679A9"/>
    <w:rsid w:val="00B70C64"/>
    <w:rsid w:val="00B70F0E"/>
    <w:rsid w:val="00B72AD8"/>
    <w:rsid w:val="00B72DF9"/>
    <w:rsid w:val="00B73142"/>
    <w:rsid w:val="00B73DFD"/>
    <w:rsid w:val="00B74660"/>
    <w:rsid w:val="00B75B08"/>
    <w:rsid w:val="00B7609B"/>
    <w:rsid w:val="00B7699F"/>
    <w:rsid w:val="00B77796"/>
    <w:rsid w:val="00B804F8"/>
    <w:rsid w:val="00B80CF4"/>
    <w:rsid w:val="00B8171D"/>
    <w:rsid w:val="00B81E60"/>
    <w:rsid w:val="00B822F7"/>
    <w:rsid w:val="00B8248F"/>
    <w:rsid w:val="00B824EE"/>
    <w:rsid w:val="00B82569"/>
    <w:rsid w:val="00B82B40"/>
    <w:rsid w:val="00B82F35"/>
    <w:rsid w:val="00B83319"/>
    <w:rsid w:val="00B83640"/>
    <w:rsid w:val="00B83BD9"/>
    <w:rsid w:val="00B84D04"/>
    <w:rsid w:val="00B854B0"/>
    <w:rsid w:val="00B85C7E"/>
    <w:rsid w:val="00B86578"/>
    <w:rsid w:val="00B867C8"/>
    <w:rsid w:val="00B86814"/>
    <w:rsid w:val="00B86F08"/>
    <w:rsid w:val="00B871A8"/>
    <w:rsid w:val="00B87556"/>
    <w:rsid w:val="00B8784E"/>
    <w:rsid w:val="00B90F73"/>
    <w:rsid w:val="00B9262F"/>
    <w:rsid w:val="00B92BF5"/>
    <w:rsid w:val="00B92C20"/>
    <w:rsid w:val="00B93034"/>
    <w:rsid w:val="00B9350B"/>
    <w:rsid w:val="00B93A9D"/>
    <w:rsid w:val="00B94588"/>
    <w:rsid w:val="00B94EF7"/>
    <w:rsid w:val="00B95ED2"/>
    <w:rsid w:val="00B9624A"/>
    <w:rsid w:val="00B9696E"/>
    <w:rsid w:val="00B970AD"/>
    <w:rsid w:val="00BA132A"/>
    <w:rsid w:val="00BA13B3"/>
    <w:rsid w:val="00BA16F8"/>
    <w:rsid w:val="00BA195E"/>
    <w:rsid w:val="00BA1B4E"/>
    <w:rsid w:val="00BA25CD"/>
    <w:rsid w:val="00BA2C09"/>
    <w:rsid w:val="00BA3044"/>
    <w:rsid w:val="00BA3065"/>
    <w:rsid w:val="00BA30B0"/>
    <w:rsid w:val="00BA3E67"/>
    <w:rsid w:val="00BA440D"/>
    <w:rsid w:val="00BA4742"/>
    <w:rsid w:val="00BA4A30"/>
    <w:rsid w:val="00BA674D"/>
    <w:rsid w:val="00BA6BC2"/>
    <w:rsid w:val="00BA7145"/>
    <w:rsid w:val="00BA732D"/>
    <w:rsid w:val="00BB0335"/>
    <w:rsid w:val="00BB06C8"/>
    <w:rsid w:val="00BB09F9"/>
    <w:rsid w:val="00BB0B0B"/>
    <w:rsid w:val="00BB0B2C"/>
    <w:rsid w:val="00BB0B75"/>
    <w:rsid w:val="00BB2683"/>
    <w:rsid w:val="00BB3918"/>
    <w:rsid w:val="00BB39AC"/>
    <w:rsid w:val="00BB42AC"/>
    <w:rsid w:val="00BB42C5"/>
    <w:rsid w:val="00BB466E"/>
    <w:rsid w:val="00BB4FA1"/>
    <w:rsid w:val="00BB5001"/>
    <w:rsid w:val="00BB5F0F"/>
    <w:rsid w:val="00BB6339"/>
    <w:rsid w:val="00BB68BA"/>
    <w:rsid w:val="00BB6B88"/>
    <w:rsid w:val="00BB6DC4"/>
    <w:rsid w:val="00BB6EC0"/>
    <w:rsid w:val="00BB7A9C"/>
    <w:rsid w:val="00BB7AE0"/>
    <w:rsid w:val="00BC04F0"/>
    <w:rsid w:val="00BC1315"/>
    <w:rsid w:val="00BC135F"/>
    <w:rsid w:val="00BC24BA"/>
    <w:rsid w:val="00BC26D0"/>
    <w:rsid w:val="00BC273D"/>
    <w:rsid w:val="00BC2A2B"/>
    <w:rsid w:val="00BC3216"/>
    <w:rsid w:val="00BC4C2E"/>
    <w:rsid w:val="00BC568D"/>
    <w:rsid w:val="00BC5758"/>
    <w:rsid w:val="00BC5B1A"/>
    <w:rsid w:val="00BC7D0A"/>
    <w:rsid w:val="00BD08D4"/>
    <w:rsid w:val="00BD10D9"/>
    <w:rsid w:val="00BD1678"/>
    <w:rsid w:val="00BD1B21"/>
    <w:rsid w:val="00BD20FA"/>
    <w:rsid w:val="00BD2485"/>
    <w:rsid w:val="00BD2D54"/>
    <w:rsid w:val="00BD2DAA"/>
    <w:rsid w:val="00BD4147"/>
    <w:rsid w:val="00BD5579"/>
    <w:rsid w:val="00BD58C0"/>
    <w:rsid w:val="00BD5FE5"/>
    <w:rsid w:val="00BD6929"/>
    <w:rsid w:val="00BD7C6D"/>
    <w:rsid w:val="00BD7E02"/>
    <w:rsid w:val="00BE032F"/>
    <w:rsid w:val="00BE0447"/>
    <w:rsid w:val="00BE0927"/>
    <w:rsid w:val="00BE1949"/>
    <w:rsid w:val="00BE236B"/>
    <w:rsid w:val="00BE24D0"/>
    <w:rsid w:val="00BE27B6"/>
    <w:rsid w:val="00BE28A0"/>
    <w:rsid w:val="00BE2A3A"/>
    <w:rsid w:val="00BE377B"/>
    <w:rsid w:val="00BE391F"/>
    <w:rsid w:val="00BE39D5"/>
    <w:rsid w:val="00BE5C02"/>
    <w:rsid w:val="00BE6017"/>
    <w:rsid w:val="00BE62A6"/>
    <w:rsid w:val="00BE6EA8"/>
    <w:rsid w:val="00BE78D7"/>
    <w:rsid w:val="00BE78E9"/>
    <w:rsid w:val="00BE7CC2"/>
    <w:rsid w:val="00BF02D5"/>
    <w:rsid w:val="00BF1D55"/>
    <w:rsid w:val="00BF2034"/>
    <w:rsid w:val="00BF2535"/>
    <w:rsid w:val="00BF4EE1"/>
    <w:rsid w:val="00BF5F00"/>
    <w:rsid w:val="00BF62DD"/>
    <w:rsid w:val="00BF653C"/>
    <w:rsid w:val="00BF67DF"/>
    <w:rsid w:val="00BF6AB2"/>
    <w:rsid w:val="00BF6D74"/>
    <w:rsid w:val="00BF74B2"/>
    <w:rsid w:val="00C0002C"/>
    <w:rsid w:val="00C002E3"/>
    <w:rsid w:val="00C012F5"/>
    <w:rsid w:val="00C01589"/>
    <w:rsid w:val="00C019B6"/>
    <w:rsid w:val="00C02419"/>
    <w:rsid w:val="00C02B3B"/>
    <w:rsid w:val="00C03D88"/>
    <w:rsid w:val="00C0467A"/>
    <w:rsid w:val="00C04963"/>
    <w:rsid w:val="00C04E57"/>
    <w:rsid w:val="00C05C68"/>
    <w:rsid w:val="00C06742"/>
    <w:rsid w:val="00C068D0"/>
    <w:rsid w:val="00C075D1"/>
    <w:rsid w:val="00C10EF8"/>
    <w:rsid w:val="00C11318"/>
    <w:rsid w:val="00C115D9"/>
    <w:rsid w:val="00C116C7"/>
    <w:rsid w:val="00C116E5"/>
    <w:rsid w:val="00C11A42"/>
    <w:rsid w:val="00C11B63"/>
    <w:rsid w:val="00C11DE6"/>
    <w:rsid w:val="00C13097"/>
    <w:rsid w:val="00C13253"/>
    <w:rsid w:val="00C1547F"/>
    <w:rsid w:val="00C1588E"/>
    <w:rsid w:val="00C15C56"/>
    <w:rsid w:val="00C15E10"/>
    <w:rsid w:val="00C15F0A"/>
    <w:rsid w:val="00C16197"/>
    <w:rsid w:val="00C16829"/>
    <w:rsid w:val="00C16B9F"/>
    <w:rsid w:val="00C16BAF"/>
    <w:rsid w:val="00C16EF7"/>
    <w:rsid w:val="00C17120"/>
    <w:rsid w:val="00C17B7C"/>
    <w:rsid w:val="00C203DA"/>
    <w:rsid w:val="00C2074E"/>
    <w:rsid w:val="00C211F4"/>
    <w:rsid w:val="00C216F3"/>
    <w:rsid w:val="00C22AB2"/>
    <w:rsid w:val="00C23061"/>
    <w:rsid w:val="00C23C62"/>
    <w:rsid w:val="00C24FAF"/>
    <w:rsid w:val="00C251A2"/>
    <w:rsid w:val="00C25BE4"/>
    <w:rsid w:val="00C2650C"/>
    <w:rsid w:val="00C267D4"/>
    <w:rsid w:val="00C2695E"/>
    <w:rsid w:val="00C26BD3"/>
    <w:rsid w:val="00C26C4B"/>
    <w:rsid w:val="00C275C9"/>
    <w:rsid w:val="00C305D0"/>
    <w:rsid w:val="00C312DF"/>
    <w:rsid w:val="00C3130B"/>
    <w:rsid w:val="00C31747"/>
    <w:rsid w:val="00C32739"/>
    <w:rsid w:val="00C33051"/>
    <w:rsid w:val="00C33D3B"/>
    <w:rsid w:val="00C34BB2"/>
    <w:rsid w:val="00C3518E"/>
    <w:rsid w:val="00C357EB"/>
    <w:rsid w:val="00C369C9"/>
    <w:rsid w:val="00C36A3F"/>
    <w:rsid w:val="00C36FA7"/>
    <w:rsid w:val="00C4173C"/>
    <w:rsid w:val="00C41EDB"/>
    <w:rsid w:val="00C425A3"/>
    <w:rsid w:val="00C4318D"/>
    <w:rsid w:val="00C43FB8"/>
    <w:rsid w:val="00C4587D"/>
    <w:rsid w:val="00C45E4F"/>
    <w:rsid w:val="00C4633E"/>
    <w:rsid w:val="00C46481"/>
    <w:rsid w:val="00C46629"/>
    <w:rsid w:val="00C46C88"/>
    <w:rsid w:val="00C478E9"/>
    <w:rsid w:val="00C47C7A"/>
    <w:rsid w:val="00C47D86"/>
    <w:rsid w:val="00C47E68"/>
    <w:rsid w:val="00C507BC"/>
    <w:rsid w:val="00C50BDF"/>
    <w:rsid w:val="00C51B18"/>
    <w:rsid w:val="00C522E4"/>
    <w:rsid w:val="00C526CB"/>
    <w:rsid w:val="00C52931"/>
    <w:rsid w:val="00C53075"/>
    <w:rsid w:val="00C53273"/>
    <w:rsid w:val="00C53A92"/>
    <w:rsid w:val="00C54433"/>
    <w:rsid w:val="00C54CB7"/>
    <w:rsid w:val="00C55372"/>
    <w:rsid w:val="00C55C4D"/>
    <w:rsid w:val="00C57D4D"/>
    <w:rsid w:val="00C60397"/>
    <w:rsid w:val="00C61125"/>
    <w:rsid w:val="00C61298"/>
    <w:rsid w:val="00C62B0B"/>
    <w:rsid w:val="00C62C40"/>
    <w:rsid w:val="00C633FC"/>
    <w:rsid w:val="00C6355C"/>
    <w:rsid w:val="00C64331"/>
    <w:rsid w:val="00C64F59"/>
    <w:rsid w:val="00C656DA"/>
    <w:rsid w:val="00C65DE5"/>
    <w:rsid w:val="00C65EF5"/>
    <w:rsid w:val="00C66B63"/>
    <w:rsid w:val="00C66BFA"/>
    <w:rsid w:val="00C66DA4"/>
    <w:rsid w:val="00C66F6A"/>
    <w:rsid w:val="00C67531"/>
    <w:rsid w:val="00C67A77"/>
    <w:rsid w:val="00C70BA6"/>
    <w:rsid w:val="00C7100D"/>
    <w:rsid w:val="00C72BFA"/>
    <w:rsid w:val="00C73022"/>
    <w:rsid w:val="00C73D13"/>
    <w:rsid w:val="00C76275"/>
    <w:rsid w:val="00C765F6"/>
    <w:rsid w:val="00C76BF5"/>
    <w:rsid w:val="00C76CEA"/>
    <w:rsid w:val="00C7775B"/>
    <w:rsid w:val="00C77A90"/>
    <w:rsid w:val="00C77F43"/>
    <w:rsid w:val="00C8119D"/>
    <w:rsid w:val="00C8149A"/>
    <w:rsid w:val="00C81834"/>
    <w:rsid w:val="00C819C9"/>
    <w:rsid w:val="00C81D0D"/>
    <w:rsid w:val="00C833CF"/>
    <w:rsid w:val="00C836A7"/>
    <w:rsid w:val="00C845F1"/>
    <w:rsid w:val="00C84796"/>
    <w:rsid w:val="00C8505F"/>
    <w:rsid w:val="00C850CC"/>
    <w:rsid w:val="00C853D2"/>
    <w:rsid w:val="00C858D1"/>
    <w:rsid w:val="00C873BE"/>
    <w:rsid w:val="00C87AAD"/>
    <w:rsid w:val="00C87E42"/>
    <w:rsid w:val="00C90CC0"/>
    <w:rsid w:val="00C90FF4"/>
    <w:rsid w:val="00C91BB3"/>
    <w:rsid w:val="00C9219E"/>
    <w:rsid w:val="00C92B5C"/>
    <w:rsid w:val="00C93147"/>
    <w:rsid w:val="00C94CE6"/>
    <w:rsid w:val="00C96C7A"/>
    <w:rsid w:val="00C970AE"/>
    <w:rsid w:val="00C9770D"/>
    <w:rsid w:val="00C97765"/>
    <w:rsid w:val="00C97EFE"/>
    <w:rsid w:val="00CA023E"/>
    <w:rsid w:val="00CA11C8"/>
    <w:rsid w:val="00CA308E"/>
    <w:rsid w:val="00CA3E59"/>
    <w:rsid w:val="00CA3FE4"/>
    <w:rsid w:val="00CA402D"/>
    <w:rsid w:val="00CA4208"/>
    <w:rsid w:val="00CA430B"/>
    <w:rsid w:val="00CA5776"/>
    <w:rsid w:val="00CA595F"/>
    <w:rsid w:val="00CA63E3"/>
    <w:rsid w:val="00CA6FCA"/>
    <w:rsid w:val="00CA7954"/>
    <w:rsid w:val="00CB0B1A"/>
    <w:rsid w:val="00CB15FE"/>
    <w:rsid w:val="00CB2E2C"/>
    <w:rsid w:val="00CB39C6"/>
    <w:rsid w:val="00CB3AAB"/>
    <w:rsid w:val="00CB3CE1"/>
    <w:rsid w:val="00CB3E2E"/>
    <w:rsid w:val="00CB43E2"/>
    <w:rsid w:val="00CB502C"/>
    <w:rsid w:val="00CB5438"/>
    <w:rsid w:val="00CB640D"/>
    <w:rsid w:val="00CB6C07"/>
    <w:rsid w:val="00CB711A"/>
    <w:rsid w:val="00CC0A36"/>
    <w:rsid w:val="00CC16FB"/>
    <w:rsid w:val="00CC21E7"/>
    <w:rsid w:val="00CC2945"/>
    <w:rsid w:val="00CC34D8"/>
    <w:rsid w:val="00CC4875"/>
    <w:rsid w:val="00CC4D32"/>
    <w:rsid w:val="00CC5043"/>
    <w:rsid w:val="00CC543A"/>
    <w:rsid w:val="00CC6595"/>
    <w:rsid w:val="00CC6801"/>
    <w:rsid w:val="00CC68B2"/>
    <w:rsid w:val="00CC6CC1"/>
    <w:rsid w:val="00CD0C24"/>
    <w:rsid w:val="00CD1708"/>
    <w:rsid w:val="00CD1E06"/>
    <w:rsid w:val="00CD4552"/>
    <w:rsid w:val="00CD49D8"/>
    <w:rsid w:val="00CD54AF"/>
    <w:rsid w:val="00CD5D30"/>
    <w:rsid w:val="00CD5F1A"/>
    <w:rsid w:val="00CD604F"/>
    <w:rsid w:val="00CD68AA"/>
    <w:rsid w:val="00CD6E85"/>
    <w:rsid w:val="00CE01DC"/>
    <w:rsid w:val="00CE0FA5"/>
    <w:rsid w:val="00CE108F"/>
    <w:rsid w:val="00CE1EDC"/>
    <w:rsid w:val="00CE23B8"/>
    <w:rsid w:val="00CE2570"/>
    <w:rsid w:val="00CE2F92"/>
    <w:rsid w:val="00CE4093"/>
    <w:rsid w:val="00CE4182"/>
    <w:rsid w:val="00CE42E5"/>
    <w:rsid w:val="00CE4CE6"/>
    <w:rsid w:val="00CE51F8"/>
    <w:rsid w:val="00CE5775"/>
    <w:rsid w:val="00CE5992"/>
    <w:rsid w:val="00CE5B10"/>
    <w:rsid w:val="00CE6CCB"/>
    <w:rsid w:val="00CE700E"/>
    <w:rsid w:val="00CE79C1"/>
    <w:rsid w:val="00CE7B8A"/>
    <w:rsid w:val="00CF004A"/>
    <w:rsid w:val="00CF3025"/>
    <w:rsid w:val="00CF34C4"/>
    <w:rsid w:val="00CF4848"/>
    <w:rsid w:val="00CF5355"/>
    <w:rsid w:val="00CF53C9"/>
    <w:rsid w:val="00CF5A3A"/>
    <w:rsid w:val="00CF5F8A"/>
    <w:rsid w:val="00CF625A"/>
    <w:rsid w:val="00CF7796"/>
    <w:rsid w:val="00D0003E"/>
    <w:rsid w:val="00D00052"/>
    <w:rsid w:val="00D04C31"/>
    <w:rsid w:val="00D05100"/>
    <w:rsid w:val="00D06006"/>
    <w:rsid w:val="00D062E5"/>
    <w:rsid w:val="00D07F4F"/>
    <w:rsid w:val="00D106C3"/>
    <w:rsid w:val="00D10C28"/>
    <w:rsid w:val="00D10ECF"/>
    <w:rsid w:val="00D10EFD"/>
    <w:rsid w:val="00D11EC4"/>
    <w:rsid w:val="00D13BE9"/>
    <w:rsid w:val="00D13FF4"/>
    <w:rsid w:val="00D14C76"/>
    <w:rsid w:val="00D15080"/>
    <w:rsid w:val="00D15676"/>
    <w:rsid w:val="00D15DE0"/>
    <w:rsid w:val="00D16889"/>
    <w:rsid w:val="00D17445"/>
    <w:rsid w:val="00D207C4"/>
    <w:rsid w:val="00D2081D"/>
    <w:rsid w:val="00D20B9B"/>
    <w:rsid w:val="00D20D38"/>
    <w:rsid w:val="00D20FED"/>
    <w:rsid w:val="00D21BED"/>
    <w:rsid w:val="00D23729"/>
    <w:rsid w:val="00D23951"/>
    <w:rsid w:val="00D23D57"/>
    <w:rsid w:val="00D23EEC"/>
    <w:rsid w:val="00D24990"/>
    <w:rsid w:val="00D249F7"/>
    <w:rsid w:val="00D25727"/>
    <w:rsid w:val="00D25785"/>
    <w:rsid w:val="00D259D0"/>
    <w:rsid w:val="00D2740C"/>
    <w:rsid w:val="00D27510"/>
    <w:rsid w:val="00D275E5"/>
    <w:rsid w:val="00D279EA"/>
    <w:rsid w:val="00D3012E"/>
    <w:rsid w:val="00D32DD0"/>
    <w:rsid w:val="00D330C4"/>
    <w:rsid w:val="00D33A4C"/>
    <w:rsid w:val="00D34C43"/>
    <w:rsid w:val="00D34FF0"/>
    <w:rsid w:val="00D351EE"/>
    <w:rsid w:val="00D37AE6"/>
    <w:rsid w:val="00D37CEA"/>
    <w:rsid w:val="00D4047A"/>
    <w:rsid w:val="00D42A80"/>
    <w:rsid w:val="00D436A2"/>
    <w:rsid w:val="00D43B45"/>
    <w:rsid w:val="00D43E8E"/>
    <w:rsid w:val="00D4432B"/>
    <w:rsid w:val="00D455B2"/>
    <w:rsid w:val="00D45676"/>
    <w:rsid w:val="00D46053"/>
    <w:rsid w:val="00D4649B"/>
    <w:rsid w:val="00D464AF"/>
    <w:rsid w:val="00D47ADC"/>
    <w:rsid w:val="00D505B1"/>
    <w:rsid w:val="00D50F33"/>
    <w:rsid w:val="00D512C2"/>
    <w:rsid w:val="00D5231C"/>
    <w:rsid w:val="00D5242B"/>
    <w:rsid w:val="00D524E4"/>
    <w:rsid w:val="00D5263C"/>
    <w:rsid w:val="00D52AB6"/>
    <w:rsid w:val="00D53367"/>
    <w:rsid w:val="00D53764"/>
    <w:rsid w:val="00D54851"/>
    <w:rsid w:val="00D55577"/>
    <w:rsid w:val="00D5641E"/>
    <w:rsid w:val="00D567FF"/>
    <w:rsid w:val="00D56956"/>
    <w:rsid w:val="00D60DDD"/>
    <w:rsid w:val="00D61155"/>
    <w:rsid w:val="00D613BD"/>
    <w:rsid w:val="00D61B6A"/>
    <w:rsid w:val="00D62EED"/>
    <w:rsid w:val="00D633A9"/>
    <w:rsid w:val="00D637EB"/>
    <w:rsid w:val="00D63F3A"/>
    <w:rsid w:val="00D64A1C"/>
    <w:rsid w:val="00D65F07"/>
    <w:rsid w:val="00D7003F"/>
    <w:rsid w:val="00D701E2"/>
    <w:rsid w:val="00D71A7B"/>
    <w:rsid w:val="00D728FD"/>
    <w:rsid w:val="00D72A28"/>
    <w:rsid w:val="00D73183"/>
    <w:rsid w:val="00D7411C"/>
    <w:rsid w:val="00D74228"/>
    <w:rsid w:val="00D76537"/>
    <w:rsid w:val="00D768D7"/>
    <w:rsid w:val="00D76FCC"/>
    <w:rsid w:val="00D80020"/>
    <w:rsid w:val="00D80832"/>
    <w:rsid w:val="00D80EF8"/>
    <w:rsid w:val="00D81684"/>
    <w:rsid w:val="00D826DE"/>
    <w:rsid w:val="00D835ED"/>
    <w:rsid w:val="00D84770"/>
    <w:rsid w:val="00D84935"/>
    <w:rsid w:val="00D84EB0"/>
    <w:rsid w:val="00D85A46"/>
    <w:rsid w:val="00D85CA6"/>
    <w:rsid w:val="00D871F2"/>
    <w:rsid w:val="00D87C40"/>
    <w:rsid w:val="00D918C4"/>
    <w:rsid w:val="00D91A24"/>
    <w:rsid w:val="00D92A0E"/>
    <w:rsid w:val="00D92A6B"/>
    <w:rsid w:val="00D93685"/>
    <w:rsid w:val="00D94082"/>
    <w:rsid w:val="00D941A9"/>
    <w:rsid w:val="00D94D4E"/>
    <w:rsid w:val="00D969E3"/>
    <w:rsid w:val="00D96CC7"/>
    <w:rsid w:val="00D96F4E"/>
    <w:rsid w:val="00DA0284"/>
    <w:rsid w:val="00DA0FA3"/>
    <w:rsid w:val="00DA1A5F"/>
    <w:rsid w:val="00DA366F"/>
    <w:rsid w:val="00DA3A52"/>
    <w:rsid w:val="00DA5673"/>
    <w:rsid w:val="00DA56D5"/>
    <w:rsid w:val="00DA5DAF"/>
    <w:rsid w:val="00DA62F9"/>
    <w:rsid w:val="00DA7226"/>
    <w:rsid w:val="00DA761F"/>
    <w:rsid w:val="00DA7938"/>
    <w:rsid w:val="00DA7BB8"/>
    <w:rsid w:val="00DB0D65"/>
    <w:rsid w:val="00DB1718"/>
    <w:rsid w:val="00DB1ADE"/>
    <w:rsid w:val="00DB1CD0"/>
    <w:rsid w:val="00DB2B4C"/>
    <w:rsid w:val="00DB43EE"/>
    <w:rsid w:val="00DB4B4F"/>
    <w:rsid w:val="00DB5338"/>
    <w:rsid w:val="00DB5569"/>
    <w:rsid w:val="00DB5637"/>
    <w:rsid w:val="00DB5DBF"/>
    <w:rsid w:val="00DB69A1"/>
    <w:rsid w:val="00DB786D"/>
    <w:rsid w:val="00DC04EE"/>
    <w:rsid w:val="00DC0647"/>
    <w:rsid w:val="00DC08C2"/>
    <w:rsid w:val="00DC0A99"/>
    <w:rsid w:val="00DC1228"/>
    <w:rsid w:val="00DC2378"/>
    <w:rsid w:val="00DC2E74"/>
    <w:rsid w:val="00DC2FC8"/>
    <w:rsid w:val="00DC35E2"/>
    <w:rsid w:val="00DC36D6"/>
    <w:rsid w:val="00DC3973"/>
    <w:rsid w:val="00DC4346"/>
    <w:rsid w:val="00DC4D26"/>
    <w:rsid w:val="00DC59F1"/>
    <w:rsid w:val="00DC7F41"/>
    <w:rsid w:val="00DD07B0"/>
    <w:rsid w:val="00DD17DE"/>
    <w:rsid w:val="00DD18B6"/>
    <w:rsid w:val="00DD27B2"/>
    <w:rsid w:val="00DD321A"/>
    <w:rsid w:val="00DD3B63"/>
    <w:rsid w:val="00DD414B"/>
    <w:rsid w:val="00DD5888"/>
    <w:rsid w:val="00DD66E9"/>
    <w:rsid w:val="00DD69FE"/>
    <w:rsid w:val="00DD6C17"/>
    <w:rsid w:val="00DD6D75"/>
    <w:rsid w:val="00DD718F"/>
    <w:rsid w:val="00DD74AE"/>
    <w:rsid w:val="00DD752E"/>
    <w:rsid w:val="00DE0065"/>
    <w:rsid w:val="00DE0BE6"/>
    <w:rsid w:val="00DE1C60"/>
    <w:rsid w:val="00DE2080"/>
    <w:rsid w:val="00DE2992"/>
    <w:rsid w:val="00DE32E7"/>
    <w:rsid w:val="00DE34AB"/>
    <w:rsid w:val="00DE3A06"/>
    <w:rsid w:val="00DE4421"/>
    <w:rsid w:val="00DE4624"/>
    <w:rsid w:val="00DE478D"/>
    <w:rsid w:val="00DE56D5"/>
    <w:rsid w:val="00DE68C5"/>
    <w:rsid w:val="00DE6B0D"/>
    <w:rsid w:val="00DF07CF"/>
    <w:rsid w:val="00DF1122"/>
    <w:rsid w:val="00DF1C0D"/>
    <w:rsid w:val="00DF2898"/>
    <w:rsid w:val="00DF2BEE"/>
    <w:rsid w:val="00DF3E35"/>
    <w:rsid w:val="00DF3E8E"/>
    <w:rsid w:val="00DF42CA"/>
    <w:rsid w:val="00DF4A09"/>
    <w:rsid w:val="00DF4AD0"/>
    <w:rsid w:val="00DF4B2A"/>
    <w:rsid w:val="00DF5370"/>
    <w:rsid w:val="00DF5622"/>
    <w:rsid w:val="00DF5881"/>
    <w:rsid w:val="00DF5895"/>
    <w:rsid w:val="00DF595D"/>
    <w:rsid w:val="00DF646D"/>
    <w:rsid w:val="00DF6ABA"/>
    <w:rsid w:val="00DF6B37"/>
    <w:rsid w:val="00DF7E45"/>
    <w:rsid w:val="00E00607"/>
    <w:rsid w:val="00E01646"/>
    <w:rsid w:val="00E024EC"/>
    <w:rsid w:val="00E03613"/>
    <w:rsid w:val="00E03EE8"/>
    <w:rsid w:val="00E043CE"/>
    <w:rsid w:val="00E04A87"/>
    <w:rsid w:val="00E04E6D"/>
    <w:rsid w:val="00E057E7"/>
    <w:rsid w:val="00E05F9F"/>
    <w:rsid w:val="00E07809"/>
    <w:rsid w:val="00E07CC9"/>
    <w:rsid w:val="00E10A7B"/>
    <w:rsid w:val="00E111CE"/>
    <w:rsid w:val="00E11CD6"/>
    <w:rsid w:val="00E12091"/>
    <w:rsid w:val="00E12BBB"/>
    <w:rsid w:val="00E13821"/>
    <w:rsid w:val="00E1395D"/>
    <w:rsid w:val="00E1452B"/>
    <w:rsid w:val="00E15095"/>
    <w:rsid w:val="00E161B1"/>
    <w:rsid w:val="00E1639A"/>
    <w:rsid w:val="00E17224"/>
    <w:rsid w:val="00E213FA"/>
    <w:rsid w:val="00E22B49"/>
    <w:rsid w:val="00E22C92"/>
    <w:rsid w:val="00E22FE2"/>
    <w:rsid w:val="00E2386D"/>
    <w:rsid w:val="00E23BB2"/>
    <w:rsid w:val="00E24034"/>
    <w:rsid w:val="00E24272"/>
    <w:rsid w:val="00E242E7"/>
    <w:rsid w:val="00E24418"/>
    <w:rsid w:val="00E244AE"/>
    <w:rsid w:val="00E24915"/>
    <w:rsid w:val="00E252A5"/>
    <w:rsid w:val="00E2582F"/>
    <w:rsid w:val="00E259CA"/>
    <w:rsid w:val="00E26334"/>
    <w:rsid w:val="00E26AC6"/>
    <w:rsid w:val="00E273EA"/>
    <w:rsid w:val="00E300A8"/>
    <w:rsid w:val="00E31D72"/>
    <w:rsid w:val="00E33306"/>
    <w:rsid w:val="00E3379F"/>
    <w:rsid w:val="00E341CC"/>
    <w:rsid w:val="00E348ED"/>
    <w:rsid w:val="00E357EA"/>
    <w:rsid w:val="00E359FC"/>
    <w:rsid w:val="00E35EEA"/>
    <w:rsid w:val="00E36B25"/>
    <w:rsid w:val="00E36E28"/>
    <w:rsid w:val="00E37EB7"/>
    <w:rsid w:val="00E4015F"/>
    <w:rsid w:val="00E41054"/>
    <w:rsid w:val="00E4168A"/>
    <w:rsid w:val="00E4253B"/>
    <w:rsid w:val="00E43220"/>
    <w:rsid w:val="00E43434"/>
    <w:rsid w:val="00E44CFC"/>
    <w:rsid w:val="00E45215"/>
    <w:rsid w:val="00E453A8"/>
    <w:rsid w:val="00E464AC"/>
    <w:rsid w:val="00E46DA8"/>
    <w:rsid w:val="00E46DC2"/>
    <w:rsid w:val="00E47672"/>
    <w:rsid w:val="00E5052A"/>
    <w:rsid w:val="00E513A5"/>
    <w:rsid w:val="00E5147C"/>
    <w:rsid w:val="00E51AB9"/>
    <w:rsid w:val="00E51AE4"/>
    <w:rsid w:val="00E51E2B"/>
    <w:rsid w:val="00E5426C"/>
    <w:rsid w:val="00E54922"/>
    <w:rsid w:val="00E5536C"/>
    <w:rsid w:val="00E554B1"/>
    <w:rsid w:val="00E56717"/>
    <w:rsid w:val="00E57469"/>
    <w:rsid w:val="00E57ECC"/>
    <w:rsid w:val="00E610F8"/>
    <w:rsid w:val="00E61DC4"/>
    <w:rsid w:val="00E62037"/>
    <w:rsid w:val="00E62EBD"/>
    <w:rsid w:val="00E6319C"/>
    <w:rsid w:val="00E636FC"/>
    <w:rsid w:val="00E63A90"/>
    <w:rsid w:val="00E63B72"/>
    <w:rsid w:val="00E64107"/>
    <w:rsid w:val="00E64BFF"/>
    <w:rsid w:val="00E65624"/>
    <w:rsid w:val="00E656EB"/>
    <w:rsid w:val="00E65FD6"/>
    <w:rsid w:val="00E66BDF"/>
    <w:rsid w:val="00E66E9C"/>
    <w:rsid w:val="00E67E81"/>
    <w:rsid w:val="00E71DED"/>
    <w:rsid w:val="00E722E6"/>
    <w:rsid w:val="00E725FD"/>
    <w:rsid w:val="00E728B2"/>
    <w:rsid w:val="00E7308C"/>
    <w:rsid w:val="00E739B7"/>
    <w:rsid w:val="00E73FA2"/>
    <w:rsid w:val="00E74066"/>
    <w:rsid w:val="00E744E6"/>
    <w:rsid w:val="00E75CBC"/>
    <w:rsid w:val="00E75F3F"/>
    <w:rsid w:val="00E763F5"/>
    <w:rsid w:val="00E76692"/>
    <w:rsid w:val="00E8030E"/>
    <w:rsid w:val="00E81A99"/>
    <w:rsid w:val="00E81E98"/>
    <w:rsid w:val="00E83677"/>
    <w:rsid w:val="00E847DD"/>
    <w:rsid w:val="00E84D9D"/>
    <w:rsid w:val="00E84EE1"/>
    <w:rsid w:val="00E85849"/>
    <w:rsid w:val="00E85A67"/>
    <w:rsid w:val="00E85A6A"/>
    <w:rsid w:val="00E85B3A"/>
    <w:rsid w:val="00E86DC5"/>
    <w:rsid w:val="00E877AB"/>
    <w:rsid w:val="00E9126D"/>
    <w:rsid w:val="00E91C7C"/>
    <w:rsid w:val="00E9245D"/>
    <w:rsid w:val="00E9271C"/>
    <w:rsid w:val="00E9283A"/>
    <w:rsid w:val="00E934C9"/>
    <w:rsid w:val="00E93690"/>
    <w:rsid w:val="00E938DF"/>
    <w:rsid w:val="00E94634"/>
    <w:rsid w:val="00E95476"/>
    <w:rsid w:val="00E96275"/>
    <w:rsid w:val="00E979F4"/>
    <w:rsid w:val="00E97D9E"/>
    <w:rsid w:val="00EA0EAF"/>
    <w:rsid w:val="00EA107E"/>
    <w:rsid w:val="00EA2300"/>
    <w:rsid w:val="00EA2E89"/>
    <w:rsid w:val="00EA36F7"/>
    <w:rsid w:val="00EA3CFD"/>
    <w:rsid w:val="00EA3EBB"/>
    <w:rsid w:val="00EA3EBC"/>
    <w:rsid w:val="00EA42C1"/>
    <w:rsid w:val="00EA4337"/>
    <w:rsid w:val="00EA44C1"/>
    <w:rsid w:val="00EA48E4"/>
    <w:rsid w:val="00EA4FCD"/>
    <w:rsid w:val="00EA579F"/>
    <w:rsid w:val="00EA5E3C"/>
    <w:rsid w:val="00EA6712"/>
    <w:rsid w:val="00EA708B"/>
    <w:rsid w:val="00EA73DA"/>
    <w:rsid w:val="00EA772A"/>
    <w:rsid w:val="00EA7A66"/>
    <w:rsid w:val="00EB0363"/>
    <w:rsid w:val="00EB0C22"/>
    <w:rsid w:val="00EB20F1"/>
    <w:rsid w:val="00EB2DF9"/>
    <w:rsid w:val="00EB33A9"/>
    <w:rsid w:val="00EB3B2E"/>
    <w:rsid w:val="00EB48B3"/>
    <w:rsid w:val="00EB68B9"/>
    <w:rsid w:val="00EB7142"/>
    <w:rsid w:val="00EB7C4F"/>
    <w:rsid w:val="00EC007A"/>
    <w:rsid w:val="00EC05F7"/>
    <w:rsid w:val="00EC0AC5"/>
    <w:rsid w:val="00EC1787"/>
    <w:rsid w:val="00EC1CA9"/>
    <w:rsid w:val="00EC2E71"/>
    <w:rsid w:val="00EC3845"/>
    <w:rsid w:val="00EC3ECA"/>
    <w:rsid w:val="00EC4F67"/>
    <w:rsid w:val="00EC5406"/>
    <w:rsid w:val="00EC5584"/>
    <w:rsid w:val="00EC6029"/>
    <w:rsid w:val="00EC6792"/>
    <w:rsid w:val="00EC68D7"/>
    <w:rsid w:val="00EC6A58"/>
    <w:rsid w:val="00EC72EB"/>
    <w:rsid w:val="00EC77BF"/>
    <w:rsid w:val="00EC7CD6"/>
    <w:rsid w:val="00ED160A"/>
    <w:rsid w:val="00ED1BA7"/>
    <w:rsid w:val="00ED25BE"/>
    <w:rsid w:val="00ED2913"/>
    <w:rsid w:val="00ED2E88"/>
    <w:rsid w:val="00ED3B5C"/>
    <w:rsid w:val="00ED3B9A"/>
    <w:rsid w:val="00ED43E8"/>
    <w:rsid w:val="00ED4A22"/>
    <w:rsid w:val="00ED4B10"/>
    <w:rsid w:val="00ED5096"/>
    <w:rsid w:val="00ED5499"/>
    <w:rsid w:val="00ED583A"/>
    <w:rsid w:val="00ED5E68"/>
    <w:rsid w:val="00ED62F0"/>
    <w:rsid w:val="00ED6A16"/>
    <w:rsid w:val="00ED7AE0"/>
    <w:rsid w:val="00ED7BF9"/>
    <w:rsid w:val="00ED7CA8"/>
    <w:rsid w:val="00EE0188"/>
    <w:rsid w:val="00EE046C"/>
    <w:rsid w:val="00EE1378"/>
    <w:rsid w:val="00EE1774"/>
    <w:rsid w:val="00EE1CBE"/>
    <w:rsid w:val="00EE2747"/>
    <w:rsid w:val="00EE2FAF"/>
    <w:rsid w:val="00EE3653"/>
    <w:rsid w:val="00EE3AEF"/>
    <w:rsid w:val="00EE4092"/>
    <w:rsid w:val="00EE5CEA"/>
    <w:rsid w:val="00EE5F2D"/>
    <w:rsid w:val="00EE6FC7"/>
    <w:rsid w:val="00EE7085"/>
    <w:rsid w:val="00EE75AF"/>
    <w:rsid w:val="00EF0284"/>
    <w:rsid w:val="00EF058B"/>
    <w:rsid w:val="00EF0658"/>
    <w:rsid w:val="00EF0A4D"/>
    <w:rsid w:val="00EF1A29"/>
    <w:rsid w:val="00EF2F92"/>
    <w:rsid w:val="00EF341D"/>
    <w:rsid w:val="00EF34DE"/>
    <w:rsid w:val="00EF4466"/>
    <w:rsid w:val="00EF4734"/>
    <w:rsid w:val="00EF47E2"/>
    <w:rsid w:val="00EF4B91"/>
    <w:rsid w:val="00EF5C64"/>
    <w:rsid w:val="00EF6E33"/>
    <w:rsid w:val="00EF79DD"/>
    <w:rsid w:val="00F000D5"/>
    <w:rsid w:val="00F00AED"/>
    <w:rsid w:val="00F00E3F"/>
    <w:rsid w:val="00F00F62"/>
    <w:rsid w:val="00F020C3"/>
    <w:rsid w:val="00F02DB1"/>
    <w:rsid w:val="00F02E03"/>
    <w:rsid w:val="00F02F7C"/>
    <w:rsid w:val="00F03379"/>
    <w:rsid w:val="00F0376A"/>
    <w:rsid w:val="00F04672"/>
    <w:rsid w:val="00F04AE8"/>
    <w:rsid w:val="00F04BF9"/>
    <w:rsid w:val="00F05C4B"/>
    <w:rsid w:val="00F06185"/>
    <w:rsid w:val="00F064D7"/>
    <w:rsid w:val="00F07CEC"/>
    <w:rsid w:val="00F07E2C"/>
    <w:rsid w:val="00F1046C"/>
    <w:rsid w:val="00F11930"/>
    <w:rsid w:val="00F120D2"/>
    <w:rsid w:val="00F12F8B"/>
    <w:rsid w:val="00F132F9"/>
    <w:rsid w:val="00F1347B"/>
    <w:rsid w:val="00F1357A"/>
    <w:rsid w:val="00F13617"/>
    <w:rsid w:val="00F13BCB"/>
    <w:rsid w:val="00F13CEC"/>
    <w:rsid w:val="00F14595"/>
    <w:rsid w:val="00F161D2"/>
    <w:rsid w:val="00F16977"/>
    <w:rsid w:val="00F1736F"/>
    <w:rsid w:val="00F175B4"/>
    <w:rsid w:val="00F17CE8"/>
    <w:rsid w:val="00F20115"/>
    <w:rsid w:val="00F2013E"/>
    <w:rsid w:val="00F21767"/>
    <w:rsid w:val="00F2230E"/>
    <w:rsid w:val="00F231C2"/>
    <w:rsid w:val="00F24055"/>
    <w:rsid w:val="00F2461F"/>
    <w:rsid w:val="00F248E3"/>
    <w:rsid w:val="00F24C3B"/>
    <w:rsid w:val="00F25569"/>
    <w:rsid w:val="00F25CA4"/>
    <w:rsid w:val="00F273AE"/>
    <w:rsid w:val="00F30594"/>
    <w:rsid w:val="00F31954"/>
    <w:rsid w:val="00F33475"/>
    <w:rsid w:val="00F33AE5"/>
    <w:rsid w:val="00F345FF"/>
    <w:rsid w:val="00F34911"/>
    <w:rsid w:val="00F36C4C"/>
    <w:rsid w:val="00F3747A"/>
    <w:rsid w:val="00F40165"/>
    <w:rsid w:val="00F40559"/>
    <w:rsid w:val="00F412E3"/>
    <w:rsid w:val="00F41513"/>
    <w:rsid w:val="00F4178D"/>
    <w:rsid w:val="00F41DE3"/>
    <w:rsid w:val="00F4223F"/>
    <w:rsid w:val="00F42706"/>
    <w:rsid w:val="00F42931"/>
    <w:rsid w:val="00F43311"/>
    <w:rsid w:val="00F44018"/>
    <w:rsid w:val="00F444D8"/>
    <w:rsid w:val="00F44C0A"/>
    <w:rsid w:val="00F44D45"/>
    <w:rsid w:val="00F44D55"/>
    <w:rsid w:val="00F45175"/>
    <w:rsid w:val="00F45978"/>
    <w:rsid w:val="00F47364"/>
    <w:rsid w:val="00F5043A"/>
    <w:rsid w:val="00F5134E"/>
    <w:rsid w:val="00F514B2"/>
    <w:rsid w:val="00F516EC"/>
    <w:rsid w:val="00F52004"/>
    <w:rsid w:val="00F53136"/>
    <w:rsid w:val="00F5324C"/>
    <w:rsid w:val="00F5604F"/>
    <w:rsid w:val="00F5695A"/>
    <w:rsid w:val="00F575FB"/>
    <w:rsid w:val="00F57A55"/>
    <w:rsid w:val="00F57B1F"/>
    <w:rsid w:val="00F612EF"/>
    <w:rsid w:val="00F61440"/>
    <w:rsid w:val="00F62C2D"/>
    <w:rsid w:val="00F639E2"/>
    <w:rsid w:val="00F646C6"/>
    <w:rsid w:val="00F6564D"/>
    <w:rsid w:val="00F659EA"/>
    <w:rsid w:val="00F65E9A"/>
    <w:rsid w:val="00F66A8F"/>
    <w:rsid w:val="00F66DC6"/>
    <w:rsid w:val="00F66EDA"/>
    <w:rsid w:val="00F672AF"/>
    <w:rsid w:val="00F67639"/>
    <w:rsid w:val="00F70A99"/>
    <w:rsid w:val="00F70ED0"/>
    <w:rsid w:val="00F70ED7"/>
    <w:rsid w:val="00F734C3"/>
    <w:rsid w:val="00F74273"/>
    <w:rsid w:val="00F75B80"/>
    <w:rsid w:val="00F7625A"/>
    <w:rsid w:val="00F770B7"/>
    <w:rsid w:val="00F7718F"/>
    <w:rsid w:val="00F800C7"/>
    <w:rsid w:val="00F810FB"/>
    <w:rsid w:val="00F81F1F"/>
    <w:rsid w:val="00F82251"/>
    <w:rsid w:val="00F82525"/>
    <w:rsid w:val="00F82C1E"/>
    <w:rsid w:val="00F82D4B"/>
    <w:rsid w:val="00F83339"/>
    <w:rsid w:val="00F8383C"/>
    <w:rsid w:val="00F85704"/>
    <w:rsid w:val="00F85874"/>
    <w:rsid w:val="00F858C4"/>
    <w:rsid w:val="00F85938"/>
    <w:rsid w:val="00F85B7F"/>
    <w:rsid w:val="00F8694D"/>
    <w:rsid w:val="00F86D5D"/>
    <w:rsid w:val="00F87658"/>
    <w:rsid w:val="00F87C94"/>
    <w:rsid w:val="00F90435"/>
    <w:rsid w:val="00F905F4"/>
    <w:rsid w:val="00F90E6C"/>
    <w:rsid w:val="00F917FE"/>
    <w:rsid w:val="00F91FE3"/>
    <w:rsid w:val="00F93D98"/>
    <w:rsid w:val="00F93E7C"/>
    <w:rsid w:val="00F95443"/>
    <w:rsid w:val="00F95AE4"/>
    <w:rsid w:val="00F9636D"/>
    <w:rsid w:val="00F96D5C"/>
    <w:rsid w:val="00F971A0"/>
    <w:rsid w:val="00F97593"/>
    <w:rsid w:val="00F97B77"/>
    <w:rsid w:val="00F97CCE"/>
    <w:rsid w:val="00F97EBD"/>
    <w:rsid w:val="00FA03AD"/>
    <w:rsid w:val="00FA065A"/>
    <w:rsid w:val="00FA0695"/>
    <w:rsid w:val="00FA0978"/>
    <w:rsid w:val="00FA29FF"/>
    <w:rsid w:val="00FA2E71"/>
    <w:rsid w:val="00FA2F9F"/>
    <w:rsid w:val="00FA314F"/>
    <w:rsid w:val="00FA3201"/>
    <w:rsid w:val="00FA3953"/>
    <w:rsid w:val="00FA4B4E"/>
    <w:rsid w:val="00FA6C86"/>
    <w:rsid w:val="00FA7057"/>
    <w:rsid w:val="00FB02DB"/>
    <w:rsid w:val="00FB0479"/>
    <w:rsid w:val="00FB062A"/>
    <w:rsid w:val="00FB0F08"/>
    <w:rsid w:val="00FB1601"/>
    <w:rsid w:val="00FB25FB"/>
    <w:rsid w:val="00FB30C3"/>
    <w:rsid w:val="00FB36AD"/>
    <w:rsid w:val="00FB4A63"/>
    <w:rsid w:val="00FB4A76"/>
    <w:rsid w:val="00FB5037"/>
    <w:rsid w:val="00FB5AA1"/>
    <w:rsid w:val="00FB5BDA"/>
    <w:rsid w:val="00FB6356"/>
    <w:rsid w:val="00FB75AD"/>
    <w:rsid w:val="00FC059B"/>
    <w:rsid w:val="00FC05F2"/>
    <w:rsid w:val="00FC17FF"/>
    <w:rsid w:val="00FC1D1A"/>
    <w:rsid w:val="00FC2F6D"/>
    <w:rsid w:val="00FC3328"/>
    <w:rsid w:val="00FC487A"/>
    <w:rsid w:val="00FC4DB6"/>
    <w:rsid w:val="00FC5B0F"/>
    <w:rsid w:val="00FC6A01"/>
    <w:rsid w:val="00FC73B5"/>
    <w:rsid w:val="00FC759A"/>
    <w:rsid w:val="00FC7FFC"/>
    <w:rsid w:val="00FD000F"/>
    <w:rsid w:val="00FD02F8"/>
    <w:rsid w:val="00FD0535"/>
    <w:rsid w:val="00FD08D8"/>
    <w:rsid w:val="00FD1A39"/>
    <w:rsid w:val="00FD1EC5"/>
    <w:rsid w:val="00FD2695"/>
    <w:rsid w:val="00FD2718"/>
    <w:rsid w:val="00FD36FF"/>
    <w:rsid w:val="00FD569A"/>
    <w:rsid w:val="00FD57AC"/>
    <w:rsid w:val="00FD5BD5"/>
    <w:rsid w:val="00FD605D"/>
    <w:rsid w:val="00FD6AB8"/>
    <w:rsid w:val="00FD72DF"/>
    <w:rsid w:val="00FD7920"/>
    <w:rsid w:val="00FD7F56"/>
    <w:rsid w:val="00FE0597"/>
    <w:rsid w:val="00FE0BB7"/>
    <w:rsid w:val="00FE1D39"/>
    <w:rsid w:val="00FE4932"/>
    <w:rsid w:val="00FE4F67"/>
    <w:rsid w:val="00FE53F0"/>
    <w:rsid w:val="00FE7254"/>
    <w:rsid w:val="00FE761D"/>
    <w:rsid w:val="00FF06F9"/>
    <w:rsid w:val="00FF1C53"/>
    <w:rsid w:val="00FF2C95"/>
    <w:rsid w:val="00FF310A"/>
    <w:rsid w:val="00FF33A2"/>
    <w:rsid w:val="00FF34A6"/>
    <w:rsid w:val="00FF3F0C"/>
    <w:rsid w:val="00FF4A8A"/>
    <w:rsid w:val="00FF61F5"/>
    <w:rsid w:val="00FF6407"/>
    <w:rsid w:val="00FF6BE9"/>
    <w:rsid w:val="00FF6CC8"/>
    <w:rsid w:val="00FF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B62F"/>
  <w15:docId w15:val="{79C25A7D-D169-4F83-B65A-0A98D2C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semiHidden="1" w:uiPriority="99" w:unhideWhenUsed="1" w:qFormat="1"/>
    <w:lsdException w:name="heading 4" w:uiPriority="99"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99"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0C"/>
    <w:rPr>
      <w:lang w:eastAsia="ro-RO"/>
    </w:rPr>
  </w:style>
  <w:style w:type="paragraph" w:styleId="Heading10">
    <w:name w:val="heading 1"/>
    <w:basedOn w:val="Normal"/>
    <w:next w:val="Normal"/>
    <w:link w:val="Heading1Char"/>
    <w:uiPriority w:val="99"/>
    <w:qFormat/>
    <w:rsid w:val="00BE236B"/>
    <w:pPr>
      <w:keepNext/>
      <w:outlineLvl w:val="0"/>
    </w:pPr>
    <w:rPr>
      <w:rFonts w:ascii="Arial" w:hAnsi="Arial" w:cs="Arial"/>
      <w:sz w:val="24"/>
      <w:szCs w:val="24"/>
    </w:rPr>
  </w:style>
  <w:style w:type="paragraph" w:styleId="Heading2">
    <w:name w:val="heading 2"/>
    <w:basedOn w:val="Normal"/>
    <w:next w:val="Normal"/>
    <w:link w:val="Heading2Char"/>
    <w:uiPriority w:val="99"/>
    <w:qFormat/>
    <w:rsid w:val="00BE236B"/>
    <w:pPr>
      <w:keepNext/>
      <w:outlineLvl w:val="1"/>
    </w:pPr>
    <w:rPr>
      <w:rFonts w:ascii="Arial" w:hAnsi="Arial" w:cs="Arial"/>
      <w:b/>
      <w:bCs/>
      <w:sz w:val="32"/>
      <w:szCs w:val="32"/>
    </w:rPr>
  </w:style>
  <w:style w:type="paragraph" w:styleId="Heading3">
    <w:name w:val="heading 3"/>
    <w:basedOn w:val="Normal"/>
    <w:next w:val="Normal"/>
    <w:link w:val="Heading3Char"/>
    <w:uiPriority w:val="99"/>
    <w:unhideWhenUsed/>
    <w:qFormat/>
    <w:rsid w:val="00A67E3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9866CA"/>
    <w:pPr>
      <w:keepNext/>
      <w:spacing w:before="240" w:after="60"/>
      <w:outlineLvl w:val="3"/>
    </w:pPr>
    <w:rPr>
      <w:b/>
      <w:bCs/>
      <w:sz w:val="28"/>
      <w:szCs w:val="28"/>
    </w:rPr>
  </w:style>
  <w:style w:type="paragraph" w:styleId="Heading5">
    <w:name w:val="heading 5"/>
    <w:basedOn w:val="Normal"/>
    <w:next w:val="Normal"/>
    <w:link w:val="Heading5Char"/>
    <w:uiPriority w:val="99"/>
    <w:unhideWhenUsed/>
    <w:qFormat/>
    <w:rsid w:val="003027E9"/>
    <w:pPr>
      <w:keepNext/>
      <w:keepLines/>
      <w:spacing w:before="200" w:after="120"/>
      <w:ind w:left="1008" w:hanging="1008"/>
      <w:jc w:val="both"/>
      <w:outlineLvl w:val="4"/>
    </w:pPr>
    <w:rPr>
      <w:rFonts w:ascii="Georgia" w:hAnsi="Georgia"/>
      <w:sz w:val="18"/>
      <w:szCs w:val="22"/>
      <w:lang w:eastAsia="en-US"/>
    </w:rPr>
  </w:style>
  <w:style w:type="paragraph" w:styleId="Heading6">
    <w:name w:val="heading 6"/>
    <w:basedOn w:val="Normal"/>
    <w:next w:val="Normal"/>
    <w:link w:val="Heading6Char"/>
    <w:uiPriority w:val="99"/>
    <w:unhideWhenUsed/>
    <w:qFormat/>
    <w:rsid w:val="003027E9"/>
    <w:pPr>
      <w:spacing w:before="240" w:after="60"/>
      <w:ind w:left="1152" w:hanging="1152"/>
      <w:jc w:val="both"/>
      <w:outlineLvl w:val="5"/>
    </w:pPr>
    <w:rPr>
      <w:rFonts w:ascii="Calibri" w:hAnsi="Calibri"/>
      <w:b/>
      <w:bCs/>
      <w:sz w:val="22"/>
      <w:szCs w:val="22"/>
      <w:lang w:eastAsia="en-US"/>
    </w:rPr>
  </w:style>
  <w:style w:type="paragraph" w:styleId="Heading7">
    <w:name w:val="heading 7"/>
    <w:basedOn w:val="Normal"/>
    <w:next w:val="Normal"/>
    <w:link w:val="Heading7Char"/>
    <w:uiPriority w:val="99"/>
    <w:unhideWhenUsed/>
    <w:qFormat/>
    <w:rsid w:val="003027E9"/>
    <w:pPr>
      <w:spacing w:before="240" w:after="60"/>
      <w:ind w:left="1296" w:hanging="1296"/>
      <w:jc w:val="both"/>
      <w:outlineLvl w:val="6"/>
    </w:pPr>
    <w:rPr>
      <w:rFonts w:ascii="Calibri" w:hAnsi="Calibri"/>
      <w:sz w:val="24"/>
      <w:szCs w:val="24"/>
      <w:lang w:eastAsia="en-US"/>
    </w:rPr>
  </w:style>
  <w:style w:type="paragraph" w:styleId="Heading8">
    <w:name w:val="heading 8"/>
    <w:basedOn w:val="Normal"/>
    <w:next w:val="Normal"/>
    <w:link w:val="Heading8Char"/>
    <w:uiPriority w:val="99"/>
    <w:unhideWhenUsed/>
    <w:qFormat/>
    <w:rsid w:val="003027E9"/>
    <w:pPr>
      <w:spacing w:before="240" w:after="60"/>
      <w:ind w:left="1440" w:hanging="1440"/>
      <w:jc w:val="both"/>
      <w:outlineLvl w:val="7"/>
    </w:pPr>
    <w:rPr>
      <w:rFonts w:ascii="Calibri" w:hAnsi="Calibri"/>
      <w:i/>
      <w:iCs/>
      <w:sz w:val="24"/>
      <w:szCs w:val="24"/>
      <w:lang w:eastAsia="en-US"/>
    </w:rPr>
  </w:style>
  <w:style w:type="paragraph" w:styleId="Heading9">
    <w:name w:val="heading 9"/>
    <w:basedOn w:val="Normal"/>
    <w:next w:val="Normal"/>
    <w:link w:val="Heading9Char"/>
    <w:uiPriority w:val="99"/>
    <w:unhideWhenUsed/>
    <w:qFormat/>
    <w:rsid w:val="003027E9"/>
    <w:pPr>
      <w:spacing w:before="240" w:after="60"/>
      <w:ind w:left="1584" w:hanging="1584"/>
      <w:jc w:val="both"/>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236B"/>
    <w:pPr>
      <w:tabs>
        <w:tab w:val="center" w:pos="4320"/>
        <w:tab w:val="right" w:pos="8640"/>
      </w:tabs>
    </w:pPr>
  </w:style>
  <w:style w:type="character" w:styleId="PageNumber">
    <w:name w:val="page number"/>
    <w:basedOn w:val="DefaultParagraphFont"/>
    <w:uiPriority w:val="99"/>
    <w:rsid w:val="00BE236B"/>
  </w:style>
  <w:style w:type="paragraph" w:styleId="BodyText">
    <w:name w:val="Body Text"/>
    <w:basedOn w:val="Normal"/>
    <w:link w:val="BodyTextChar"/>
    <w:uiPriority w:val="99"/>
    <w:qFormat/>
    <w:rsid w:val="00BE236B"/>
    <w:pPr>
      <w:jc w:val="both"/>
    </w:pPr>
    <w:rPr>
      <w:rFonts w:ascii="Arial" w:hAnsi="Arial" w:cs="Arial"/>
      <w:sz w:val="24"/>
      <w:szCs w:val="24"/>
    </w:rPr>
  </w:style>
  <w:style w:type="character" w:styleId="Hyperlink">
    <w:name w:val="Hyperlink"/>
    <w:basedOn w:val="DefaultParagraphFont"/>
    <w:uiPriority w:val="99"/>
    <w:rsid w:val="00BE236B"/>
    <w:rPr>
      <w:color w:val="0000FF"/>
      <w:u w:val="single"/>
    </w:rPr>
  </w:style>
  <w:style w:type="paragraph" w:styleId="Header">
    <w:name w:val="header"/>
    <w:basedOn w:val="Normal"/>
    <w:link w:val="HeaderChar"/>
    <w:rsid w:val="00BE236B"/>
    <w:pPr>
      <w:tabs>
        <w:tab w:val="center" w:pos="4320"/>
        <w:tab w:val="right" w:pos="8640"/>
      </w:tabs>
    </w:pPr>
    <w:rPr>
      <w:rFonts w:ascii="Arial" w:hAnsi="Arial" w:cs="Arial"/>
      <w:sz w:val="22"/>
      <w:szCs w:val="22"/>
      <w:lang w:val="ro-RO"/>
    </w:rPr>
  </w:style>
  <w:style w:type="paragraph" w:styleId="BodyTextIndent">
    <w:name w:val="Body Text Indent"/>
    <w:basedOn w:val="Normal"/>
    <w:rsid w:val="00BE236B"/>
    <w:pPr>
      <w:ind w:left="567"/>
      <w:jc w:val="both"/>
    </w:pPr>
    <w:rPr>
      <w:rFonts w:ascii="Arial" w:hAnsi="Arial" w:cs="Arial"/>
      <w:sz w:val="22"/>
      <w:szCs w:val="22"/>
    </w:rPr>
  </w:style>
  <w:style w:type="paragraph" w:styleId="BodyTextIndent2">
    <w:name w:val="Body Text Indent 2"/>
    <w:basedOn w:val="Normal"/>
    <w:rsid w:val="00BE236B"/>
    <w:pPr>
      <w:ind w:left="567"/>
      <w:jc w:val="both"/>
    </w:pPr>
    <w:rPr>
      <w:rFonts w:ascii="Arial" w:hAnsi="Arial" w:cs="Arial"/>
      <w:sz w:val="36"/>
      <w:szCs w:val="36"/>
    </w:rPr>
  </w:style>
  <w:style w:type="paragraph" w:styleId="BodyTextIndent3">
    <w:name w:val="Body Text Indent 3"/>
    <w:basedOn w:val="Normal"/>
    <w:rsid w:val="00BE236B"/>
    <w:pPr>
      <w:ind w:left="567"/>
      <w:jc w:val="both"/>
    </w:pPr>
    <w:rPr>
      <w:rFonts w:ascii="Arial" w:hAnsi="Arial" w:cs="Arial"/>
      <w:b/>
      <w:bCs/>
      <w:i/>
      <w:iCs/>
      <w:sz w:val="24"/>
      <w:szCs w:val="24"/>
    </w:rPr>
  </w:style>
  <w:style w:type="paragraph" w:styleId="NormalWeb">
    <w:name w:val="Normal (Web)"/>
    <w:basedOn w:val="Normal"/>
    <w:uiPriority w:val="99"/>
    <w:rsid w:val="00664D42"/>
    <w:pPr>
      <w:spacing w:before="100" w:beforeAutospacing="1" w:after="100" w:afterAutospacing="1"/>
    </w:pPr>
    <w:rPr>
      <w:color w:val="000000"/>
      <w:sz w:val="24"/>
      <w:szCs w:val="24"/>
      <w:lang w:val="ro-RO"/>
    </w:rPr>
  </w:style>
  <w:style w:type="character" w:styleId="Strong">
    <w:name w:val="Strong"/>
    <w:basedOn w:val="DefaultParagraphFont"/>
    <w:qFormat/>
    <w:rsid w:val="009866CA"/>
    <w:rPr>
      <w:b/>
      <w:bCs/>
    </w:rPr>
  </w:style>
  <w:style w:type="character" w:customStyle="1" w:styleId="author">
    <w:name w:val="author"/>
    <w:basedOn w:val="DefaultParagraphFont"/>
    <w:rsid w:val="009866CA"/>
  </w:style>
  <w:style w:type="table" w:styleId="TableGrid">
    <w:name w:val="Table Grid"/>
    <w:basedOn w:val="TableNormal"/>
    <w:uiPriority w:val="39"/>
    <w:rsid w:val="004C0A0A"/>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acters">
    <w:name w:val="Footnote Characters"/>
    <w:basedOn w:val="DefaultParagraphFont"/>
    <w:rsid w:val="00694700"/>
    <w:rPr>
      <w:vertAlign w:val="superscript"/>
    </w:rPr>
  </w:style>
  <w:style w:type="character" w:styleId="FootnoteReference">
    <w:name w:val="footnote reference"/>
    <w:rsid w:val="00694700"/>
    <w:rPr>
      <w:vertAlign w:val="superscript"/>
    </w:rPr>
  </w:style>
  <w:style w:type="paragraph" w:styleId="FootnoteText">
    <w:name w:val="footnote text"/>
    <w:basedOn w:val="Normal"/>
    <w:link w:val="FootnoteTextChar"/>
    <w:uiPriority w:val="99"/>
    <w:rsid w:val="00694700"/>
    <w:pPr>
      <w:suppressAutoHyphens/>
    </w:pPr>
    <w:rPr>
      <w:lang w:eastAsia="ar-SA"/>
    </w:rPr>
  </w:style>
  <w:style w:type="character" w:customStyle="1" w:styleId="FootnoteTextChar">
    <w:name w:val="Footnote Text Char"/>
    <w:basedOn w:val="DefaultParagraphFont"/>
    <w:link w:val="FootnoteText"/>
    <w:uiPriority w:val="99"/>
    <w:rsid w:val="00694700"/>
    <w:rPr>
      <w:lang w:eastAsia="ar-SA"/>
    </w:rPr>
  </w:style>
  <w:style w:type="character" w:customStyle="1" w:styleId="BodytextItalic1">
    <w:name w:val="Body text + Italic1"/>
    <w:aliases w:val="Spacing 0 pt"/>
    <w:basedOn w:val="DefaultParagraphFont"/>
    <w:uiPriority w:val="99"/>
    <w:rsid w:val="009B6F8B"/>
    <w:rPr>
      <w:rFonts w:ascii="Calibri" w:hAnsi="Calibri" w:cs="Calibri"/>
      <w:i/>
      <w:iCs/>
      <w:spacing w:val="-10"/>
      <w:sz w:val="22"/>
      <w:szCs w:val="22"/>
      <w:shd w:val="clear" w:color="auto" w:fill="FFFFFF"/>
    </w:rPr>
  </w:style>
  <w:style w:type="character" w:customStyle="1" w:styleId="BodytextMicrosoftSansSerif4">
    <w:name w:val="Body text + Microsoft Sans Serif4"/>
    <w:aliases w:val="10 pt3"/>
    <w:basedOn w:val="DefaultParagraphFont"/>
    <w:uiPriority w:val="99"/>
    <w:rsid w:val="009B6F8B"/>
    <w:rPr>
      <w:rFonts w:ascii="Microsoft Sans Serif" w:hAnsi="Microsoft Sans Serif" w:cs="Microsoft Sans Serif"/>
      <w:sz w:val="20"/>
      <w:szCs w:val="20"/>
      <w:shd w:val="clear" w:color="auto" w:fill="FFFFFF"/>
    </w:rPr>
  </w:style>
  <w:style w:type="character" w:customStyle="1" w:styleId="BodyTextChar">
    <w:name w:val="Body Text Char"/>
    <w:basedOn w:val="DefaultParagraphFont"/>
    <w:link w:val="BodyText"/>
    <w:uiPriority w:val="99"/>
    <w:locked/>
    <w:rsid w:val="009B6F8B"/>
    <w:rPr>
      <w:rFonts w:ascii="Arial" w:hAnsi="Arial" w:cs="Arial"/>
      <w:sz w:val="24"/>
      <w:szCs w:val="24"/>
      <w:lang w:eastAsia="ro-RO"/>
    </w:rPr>
  </w:style>
  <w:style w:type="character" w:customStyle="1" w:styleId="Bodytext3">
    <w:name w:val="Body text (3)_"/>
    <w:basedOn w:val="DefaultParagraphFont"/>
    <w:link w:val="Bodytext31"/>
    <w:uiPriority w:val="99"/>
    <w:locked/>
    <w:rsid w:val="009B6F8B"/>
    <w:rPr>
      <w:rFonts w:ascii="Calibri" w:hAnsi="Calibri" w:cs="Calibri"/>
      <w:i/>
      <w:iCs/>
      <w:sz w:val="22"/>
      <w:szCs w:val="22"/>
      <w:shd w:val="clear" w:color="auto" w:fill="FFFFFF"/>
    </w:rPr>
  </w:style>
  <w:style w:type="character" w:customStyle="1" w:styleId="Bodytext3NotItalic">
    <w:name w:val="Body text (3) + Not Italic"/>
    <w:basedOn w:val="Bodytext3"/>
    <w:uiPriority w:val="99"/>
    <w:rsid w:val="009B6F8B"/>
    <w:rPr>
      <w:rFonts w:ascii="Calibri" w:hAnsi="Calibri" w:cs="Calibri"/>
      <w:i w:val="0"/>
      <w:iCs w:val="0"/>
      <w:sz w:val="22"/>
      <w:szCs w:val="22"/>
      <w:shd w:val="clear" w:color="auto" w:fill="FFFFFF"/>
    </w:rPr>
  </w:style>
  <w:style w:type="character" w:customStyle="1" w:styleId="BodytextItalic">
    <w:name w:val="Body text + Italic"/>
    <w:basedOn w:val="BodyTextChar"/>
    <w:uiPriority w:val="99"/>
    <w:rsid w:val="009B6F8B"/>
    <w:rPr>
      <w:rFonts w:ascii="Arial" w:hAnsi="Arial" w:cs="Arial"/>
      <w:i/>
      <w:iCs/>
      <w:sz w:val="24"/>
      <w:szCs w:val="24"/>
      <w:lang w:eastAsia="ro-RO"/>
    </w:rPr>
  </w:style>
  <w:style w:type="character" w:customStyle="1" w:styleId="Bodytext5">
    <w:name w:val="Body text (5)_"/>
    <w:basedOn w:val="DefaultParagraphFont"/>
    <w:link w:val="Bodytext50"/>
    <w:uiPriority w:val="99"/>
    <w:locked/>
    <w:rsid w:val="009B6F8B"/>
    <w:rPr>
      <w:rFonts w:ascii="Microsoft Sans Serif" w:hAnsi="Microsoft Sans Serif" w:cs="Microsoft Sans Serif"/>
      <w:shd w:val="clear" w:color="auto" w:fill="FFFFFF"/>
    </w:rPr>
  </w:style>
  <w:style w:type="paragraph" w:customStyle="1" w:styleId="Bodytext31">
    <w:name w:val="Body text (3)1"/>
    <w:basedOn w:val="Normal"/>
    <w:link w:val="Bodytext3"/>
    <w:uiPriority w:val="99"/>
    <w:rsid w:val="009B6F8B"/>
    <w:pPr>
      <w:widowControl w:val="0"/>
      <w:shd w:val="clear" w:color="auto" w:fill="FFFFFF"/>
      <w:spacing w:after="240" w:line="283" w:lineRule="exact"/>
      <w:ind w:hanging="380"/>
    </w:pPr>
    <w:rPr>
      <w:rFonts w:ascii="Calibri" w:hAnsi="Calibri" w:cs="Calibri"/>
      <w:i/>
      <w:iCs/>
      <w:sz w:val="22"/>
      <w:szCs w:val="22"/>
      <w:lang w:eastAsia="en-US"/>
    </w:rPr>
  </w:style>
  <w:style w:type="paragraph" w:customStyle="1" w:styleId="Bodytext50">
    <w:name w:val="Body text (5)"/>
    <w:basedOn w:val="Normal"/>
    <w:link w:val="Bodytext5"/>
    <w:uiPriority w:val="99"/>
    <w:rsid w:val="009B6F8B"/>
    <w:pPr>
      <w:widowControl w:val="0"/>
      <w:shd w:val="clear" w:color="auto" w:fill="FFFFFF"/>
      <w:spacing w:before="240" w:line="278" w:lineRule="exact"/>
      <w:jc w:val="center"/>
    </w:pPr>
    <w:rPr>
      <w:rFonts w:ascii="Microsoft Sans Serif" w:hAnsi="Microsoft Sans Serif" w:cs="Microsoft Sans Serif"/>
      <w:lang w:eastAsia="en-US"/>
    </w:rPr>
  </w:style>
  <w:style w:type="paragraph" w:customStyle="1" w:styleId="DefaultText">
    <w:name w:val="Default Text"/>
    <w:basedOn w:val="Normal"/>
    <w:rsid w:val="00F40559"/>
    <w:pPr>
      <w:overflowPunct w:val="0"/>
      <w:autoSpaceDE w:val="0"/>
      <w:autoSpaceDN w:val="0"/>
      <w:adjustRightInd w:val="0"/>
    </w:pPr>
    <w:rPr>
      <w:sz w:val="24"/>
      <w:lang w:val="ro-RO" w:eastAsia="en-US"/>
    </w:rPr>
  </w:style>
  <w:style w:type="paragraph" w:customStyle="1" w:styleId="tabulka">
    <w:name w:val="tabulka"/>
    <w:basedOn w:val="Normal"/>
    <w:semiHidden/>
    <w:rsid w:val="001E63DA"/>
    <w:pPr>
      <w:widowControl w:val="0"/>
      <w:spacing w:before="120" w:line="240" w:lineRule="exact"/>
      <w:jc w:val="center"/>
    </w:pPr>
    <w:rPr>
      <w:rFonts w:ascii="Arial" w:hAnsi="Arial"/>
      <w:snapToGrid w:val="0"/>
      <w:lang w:val="cs-CZ" w:eastAsia="en-US"/>
    </w:rPr>
  </w:style>
  <w:style w:type="character" w:customStyle="1" w:styleId="HeaderChar">
    <w:name w:val="Header Char"/>
    <w:link w:val="Header"/>
    <w:uiPriority w:val="99"/>
    <w:rsid w:val="001E63DA"/>
    <w:rPr>
      <w:rFonts w:ascii="Arial" w:hAnsi="Arial" w:cs="Arial"/>
      <w:sz w:val="22"/>
      <w:szCs w:val="22"/>
      <w:lang w:val="ro-RO" w:eastAsia="ro-RO"/>
    </w:rPr>
  </w:style>
  <w:style w:type="character" w:customStyle="1" w:styleId="Bodytext18">
    <w:name w:val="Body text (18)_"/>
    <w:basedOn w:val="DefaultParagraphFont"/>
    <w:link w:val="Bodytext180"/>
    <w:uiPriority w:val="99"/>
    <w:locked/>
    <w:rsid w:val="003E4234"/>
    <w:rPr>
      <w:rFonts w:ascii="Microsoft Sans Serif" w:hAnsi="Microsoft Sans Serif" w:cs="Microsoft Sans Serif"/>
      <w:sz w:val="23"/>
      <w:szCs w:val="23"/>
      <w:shd w:val="clear" w:color="auto" w:fill="FFFFFF"/>
    </w:rPr>
  </w:style>
  <w:style w:type="paragraph" w:customStyle="1" w:styleId="Bodytext180">
    <w:name w:val="Body text (18)"/>
    <w:basedOn w:val="Normal"/>
    <w:link w:val="Bodytext18"/>
    <w:uiPriority w:val="99"/>
    <w:rsid w:val="003E4234"/>
    <w:pPr>
      <w:widowControl w:val="0"/>
      <w:shd w:val="clear" w:color="auto" w:fill="FFFFFF"/>
      <w:spacing w:before="540" w:after="540" w:line="240" w:lineRule="atLeast"/>
      <w:jc w:val="center"/>
    </w:pPr>
    <w:rPr>
      <w:rFonts w:ascii="Microsoft Sans Serif" w:hAnsi="Microsoft Sans Serif" w:cs="Microsoft Sans Serif"/>
      <w:sz w:val="23"/>
      <w:szCs w:val="23"/>
      <w:lang w:eastAsia="en-US"/>
    </w:rPr>
  </w:style>
  <w:style w:type="paragraph" w:styleId="ListParagraph">
    <w:name w:val="List Paragraph"/>
    <w:aliases w:val="Num Bullet 1,Liste 1,lp1,List Paragraph1,Heading x1,Use Case List Paragraph,Heading2,Colorful List - Accent 11,Bullet List,YC Bulet,Heading Bullet,Normal List Paragraph,body 2,Lista 1,lp11"/>
    <w:basedOn w:val="Normal"/>
    <w:link w:val="ListParagraphChar"/>
    <w:uiPriority w:val="34"/>
    <w:qFormat/>
    <w:rsid w:val="00AA4226"/>
    <w:pPr>
      <w:ind w:left="720"/>
      <w:contextualSpacing/>
    </w:pPr>
  </w:style>
  <w:style w:type="character" w:customStyle="1" w:styleId="FooterChar">
    <w:name w:val="Footer Char"/>
    <w:basedOn w:val="DefaultParagraphFont"/>
    <w:link w:val="Footer"/>
    <w:uiPriority w:val="99"/>
    <w:rsid w:val="00F95443"/>
    <w:rPr>
      <w:lang w:eastAsia="ro-RO"/>
    </w:rPr>
  </w:style>
  <w:style w:type="table" w:customStyle="1" w:styleId="GridTable5Dark-Accent11">
    <w:name w:val="Grid Table 5 Dark - Accent 11"/>
    <w:basedOn w:val="TableNormal"/>
    <w:uiPriority w:val="50"/>
    <w:rsid w:val="008D3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1">
    <w:name w:val="toc 1"/>
    <w:basedOn w:val="Normal"/>
    <w:next w:val="Normal"/>
    <w:autoRedefine/>
    <w:uiPriority w:val="39"/>
    <w:unhideWhenUsed/>
    <w:qFormat/>
    <w:rsid w:val="00990106"/>
    <w:pPr>
      <w:tabs>
        <w:tab w:val="right" w:leader="dot" w:pos="9990"/>
      </w:tabs>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qFormat/>
    <w:rsid w:val="00990106"/>
    <w:pPr>
      <w:tabs>
        <w:tab w:val="left" w:pos="960"/>
        <w:tab w:val="right" w:leader="dot" w:pos="9990"/>
      </w:tabs>
      <w:spacing w:after="100" w:line="259" w:lineRule="auto"/>
      <w:ind w:left="220"/>
    </w:pPr>
    <w:rPr>
      <w:rFonts w:eastAsiaTheme="minorHAnsi"/>
      <w:noProof/>
      <w:sz w:val="24"/>
      <w:szCs w:val="24"/>
      <w:lang w:eastAsia="en-US"/>
    </w:rPr>
  </w:style>
  <w:style w:type="character" w:customStyle="1" w:styleId="Heading3Char">
    <w:name w:val="Heading 3 Char"/>
    <w:basedOn w:val="DefaultParagraphFont"/>
    <w:link w:val="Heading3"/>
    <w:uiPriority w:val="99"/>
    <w:rsid w:val="00A67E38"/>
    <w:rPr>
      <w:rFonts w:asciiTheme="majorHAnsi" w:eastAsiaTheme="majorEastAsia" w:hAnsiTheme="majorHAnsi" w:cstheme="majorBidi"/>
      <w:color w:val="243F60" w:themeColor="accent1" w:themeShade="7F"/>
      <w:sz w:val="24"/>
      <w:szCs w:val="24"/>
      <w:lang w:eastAsia="ro-RO"/>
    </w:rPr>
  </w:style>
  <w:style w:type="paragraph" w:customStyle="1" w:styleId="TableText">
    <w:name w:val="Table Text"/>
    <w:basedOn w:val="Normal"/>
    <w:rsid w:val="00A67E38"/>
    <w:pPr>
      <w:spacing w:before="40" w:after="40"/>
    </w:pPr>
    <w:rPr>
      <w:sz w:val="18"/>
      <w:szCs w:val="24"/>
      <w:lang w:eastAsia="en-US"/>
    </w:rPr>
  </w:style>
  <w:style w:type="character" w:styleId="FollowedHyperlink">
    <w:name w:val="FollowedHyperlink"/>
    <w:basedOn w:val="DefaultParagraphFont"/>
    <w:uiPriority w:val="99"/>
    <w:semiHidden/>
    <w:unhideWhenUsed/>
    <w:rsid w:val="00FC3328"/>
    <w:rPr>
      <w:color w:val="800080" w:themeColor="followedHyperlink"/>
      <w:u w:val="single"/>
    </w:rPr>
  </w:style>
  <w:style w:type="paragraph" w:styleId="TOCHeading">
    <w:name w:val="TOC Heading"/>
    <w:basedOn w:val="Heading10"/>
    <w:next w:val="Normal"/>
    <w:uiPriority w:val="39"/>
    <w:unhideWhenUsed/>
    <w:qFormat/>
    <w:rsid w:val="009E5367"/>
    <w:pPr>
      <w:keepLines/>
      <w:spacing w:before="24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3">
    <w:name w:val="toc 3"/>
    <w:basedOn w:val="Normal"/>
    <w:next w:val="Normal"/>
    <w:autoRedefine/>
    <w:uiPriority w:val="39"/>
    <w:unhideWhenUsed/>
    <w:rsid w:val="009E5367"/>
    <w:pPr>
      <w:spacing w:after="100"/>
      <w:ind w:left="400"/>
    </w:pPr>
  </w:style>
  <w:style w:type="paragraph" w:styleId="BalloonText">
    <w:name w:val="Balloon Text"/>
    <w:basedOn w:val="Normal"/>
    <w:link w:val="BalloonTextChar"/>
    <w:uiPriority w:val="99"/>
    <w:semiHidden/>
    <w:unhideWhenUsed/>
    <w:rsid w:val="00045C25"/>
    <w:rPr>
      <w:rFonts w:ascii="Tahoma" w:hAnsi="Tahoma" w:cs="Tahoma"/>
      <w:sz w:val="16"/>
      <w:szCs w:val="16"/>
    </w:rPr>
  </w:style>
  <w:style w:type="character" w:customStyle="1" w:styleId="BalloonTextChar">
    <w:name w:val="Balloon Text Char"/>
    <w:basedOn w:val="DefaultParagraphFont"/>
    <w:link w:val="BalloonText"/>
    <w:uiPriority w:val="99"/>
    <w:semiHidden/>
    <w:rsid w:val="00045C25"/>
    <w:rPr>
      <w:rFonts w:ascii="Tahoma" w:hAnsi="Tahoma" w:cs="Tahoma"/>
      <w:sz w:val="16"/>
      <w:szCs w:val="16"/>
      <w:lang w:eastAsia="ro-RO"/>
    </w:rPr>
  </w:style>
  <w:style w:type="table" w:customStyle="1" w:styleId="GridTable3-Accent11">
    <w:name w:val="Grid Table 3 - Accent 11"/>
    <w:basedOn w:val="TableNormal"/>
    <w:uiPriority w:val="48"/>
    <w:rsid w:val="00732F9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1Light-Accent11">
    <w:name w:val="Grid Table 1 Light - Accent 11"/>
    <w:basedOn w:val="TableNormal"/>
    <w:uiPriority w:val="46"/>
    <w:rsid w:val="00732F9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732F9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9"/>
    <w:rsid w:val="003027E9"/>
    <w:rPr>
      <w:rFonts w:ascii="Georgia" w:hAnsi="Georgia"/>
      <w:sz w:val="18"/>
      <w:szCs w:val="22"/>
    </w:rPr>
  </w:style>
  <w:style w:type="character" w:customStyle="1" w:styleId="Heading6Char">
    <w:name w:val="Heading 6 Char"/>
    <w:basedOn w:val="DefaultParagraphFont"/>
    <w:link w:val="Heading6"/>
    <w:uiPriority w:val="99"/>
    <w:rsid w:val="003027E9"/>
    <w:rPr>
      <w:rFonts w:ascii="Calibri" w:hAnsi="Calibri"/>
      <w:b/>
      <w:bCs/>
      <w:sz w:val="22"/>
      <w:szCs w:val="22"/>
    </w:rPr>
  </w:style>
  <w:style w:type="character" w:customStyle="1" w:styleId="Heading7Char">
    <w:name w:val="Heading 7 Char"/>
    <w:basedOn w:val="DefaultParagraphFont"/>
    <w:link w:val="Heading7"/>
    <w:uiPriority w:val="99"/>
    <w:rsid w:val="003027E9"/>
    <w:rPr>
      <w:rFonts w:ascii="Calibri" w:hAnsi="Calibri"/>
      <w:sz w:val="24"/>
      <w:szCs w:val="24"/>
    </w:rPr>
  </w:style>
  <w:style w:type="character" w:customStyle="1" w:styleId="Heading8Char">
    <w:name w:val="Heading 8 Char"/>
    <w:basedOn w:val="DefaultParagraphFont"/>
    <w:link w:val="Heading8"/>
    <w:uiPriority w:val="99"/>
    <w:rsid w:val="003027E9"/>
    <w:rPr>
      <w:rFonts w:ascii="Calibri" w:hAnsi="Calibri"/>
      <w:i/>
      <w:iCs/>
      <w:sz w:val="24"/>
      <w:szCs w:val="24"/>
    </w:rPr>
  </w:style>
  <w:style w:type="character" w:customStyle="1" w:styleId="Heading9Char">
    <w:name w:val="Heading 9 Char"/>
    <w:basedOn w:val="DefaultParagraphFont"/>
    <w:link w:val="Heading9"/>
    <w:uiPriority w:val="99"/>
    <w:rsid w:val="003027E9"/>
    <w:rPr>
      <w:rFonts w:ascii="Cambria" w:hAnsi="Cambria"/>
      <w:sz w:val="22"/>
      <w:szCs w:val="22"/>
    </w:rPr>
  </w:style>
  <w:style w:type="character" w:customStyle="1" w:styleId="Heading1Char">
    <w:name w:val="Heading 1 Char"/>
    <w:basedOn w:val="DefaultParagraphFont"/>
    <w:link w:val="Heading10"/>
    <w:uiPriority w:val="99"/>
    <w:rsid w:val="003027E9"/>
    <w:rPr>
      <w:rFonts w:ascii="Arial" w:hAnsi="Arial" w:cs="Arial"/>
      <w:sz w:val="24"/>
      <w:szCs w:val="24"/>
      <w:lang w:eastAsia="ro-RO"/>
    </w:rPr>
  </w:style>
  <w:style w:type="paragraph" w:styleId="DocumentMap">
    <w:name w:val="Document Map"/>
    <w:basedOn w:val="Normal"/>
    <w:link w:val="DocumentMapChar"/>
    <w:uiPriority w:val="99"/>
    <w:semiHidden/>
    <w:unhideWhenUsed/>
    <w:rsid w:val="003027E9"/>
    <w:pPr>
      <w:spacing w:before="120"/>
      <w:jc w:val="both"/>
    </w:pPr>
    <w:rPr>
      <w:rFonts w:ascii="Tahoma" w:eastAsia="Calibri" w:hAnsi="Tahoma" w:cs="Tahoma"/>
      <w:sz w:val="16"/>
      <w:szCs w:val="16"/>
      <w:lang w:eastAsia="en-US"/>
    </w:rPr>
  </w:style>
  <w:style w:type="character" w:customStyle="1" w:styleId="DocumentMapChar">
    <w:name w:val="Document Map Char"/>
    <w:basedOn w:val="DefaultParagraphFont"/>
    <w:link w:val="DocumentMap"/>
    <w:uiPriority w:val="99"/>
    <w:semiHidden/>
    <w:rsid w:val="003027E9"/>
    <w:rPr>
      <w:rFonts w:ascii="Tahoma" w:eastAsia="Calibri" w:hAnsi="Tahoma" w:cs="Tahoma"/>
      <w:sz w:val="16"/>
      <w:szCs w:val="16"/>
    </w:rPr>
  </w:style>
  <w:style w:type="character" w:customStyle="1" w:styleId="Heading2Char">
    <w:name w:val="Heading 2 Char"/>
    <w:basedOn w:val="DefaultParagraphFont"/>
    <w:link w:val="Heading2"/>
    <w:uiPriority w:val="99"/>
    <w:rsid w:val="003027E9"/>
    <w:rPr>
      <w:rFonts w:ascii="Arial" w:hAnsi="Arial" w:cs="Arial"/>
      <w:b/>
      <w:bCs/>
      <w:sz w:val="32"/>
      <w:szCs w:val="32"/>
      <w:lang w:eastAsia="ro-RO"/>
    </w:rPr>
  </w:style>
  <w:style w:type="character" w:customStyle="1" w:styleId="Heading4Char">
    <w:name w:val="Heading 4 Char"/>
    <w:basedOn w:val="DefaultParagraphFont"/>
    <w:link w:val="Heading4"/>
    <w:uiPriority w:val="99"/>
    <w:rsid w:val="003027E9"/>
    <w:rPr>
      <w:b/>
      <w:bCs/>
      <w:sz w:val="28"/>
      <w:szCs w:val="28"/>
      <w:lang w:eastAsia="ro-RO"/>
    </w:rPr>
  </w:style>
  <w:style w:type="numbering" w:customStyle="1" w:styleId="SNTStyle">
    <w:name w:val="SNT Style"/>
    <w:uiPriority w:val="99"/>
    <w:rsid w:val="003027E9"/>
    <w:pPr>
      <w:numPr>
        <w:numId w:val="4"/>
      </w:numPr>
    </w:pPr>
  </w:style>
  <w:style w:type="table" w:styleId="LightShading-Accent5">
    <w:name w:val="Light Shading Accent 5"/>
    <w:basedOn w:val="TableNormal"/>
    <w:uiPriority w:val="60"/>
    <w:rsid w:val="003027E9"/>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2-Accent1">
    <w:name w:val="Medium Grid 2 Accent 1"/>
    <w:basedOn w:val="TableNormal"/>
    <w:uiPriority w:val="68"/>
    <w:rsid w:val="003027E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69"/>
    <w:rsid w:val="003027E9"/>
    <w:rPr>
      <w:rFonts w:ascii="Calibri" w:eastAsia="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Quote">
    <w:name w:val="Quote"/>
    <w:aliases w:val="Highlight"/>
    <w:basedOn w:val="Normal"/>
    <w:next w:val="Normal"/>
    <w:link w:val="QuoteChar"/>
    <w:uiPriority w:val="29"/>
    <w:qFormat/>
    <w:rsid w:val="003027E9"/>
    <w:pPr>
      <w:shd w:val="clear" w:color="auto" w:fill="0B3B60"/>
      <w:spacing w:before="120" w:after="120"/>
      <w:jc w:val="both"/>
    </w:pPr>
    <w:rPr>
      <w:rFonts w:ascii="Arial" w:eastAsia="Calibri" w:hAnsi="Arial"/>
      <w:iCs/>
      <w:sz w:val="18"/>
      <w:szCs w:val="22"/>
      <w:lang w:eastAsia="en-US"/>
    </w:rPr>
  </w:style>
  <w:style w:type="character" w:customStyle="1" w:styleId="QuoteChar">
    <w:name w:val="Quote Char"/>
    <w:aliases w:val="Highlight Char"/>
    <w:basedOn w:val="DefaultParagraphFont"/>
    <w:link w:val="Quote"/>
    <w:uiPriority w:val="29"/>
    <w:rsid w:val="003027E9"/>
    <w:rPr>
      <w:rFonts w:ascii="Arial" w:eastAsia="Calibri" w:hAnsi="Arial"/>
      <w:iCs/>
      <w:sz w:val="18"/>
      <w:szCs w:val="22"/>
      <w:shd w:val="clear" w:color="auto" w:fill="0B3B60"/>
    </w:rPr>
  </w:style>
  <w:style w:type="table" w:customStyle="1" w:styleId="LightShading-Accent11">
    <w:name w:val="Light Shading - Accent 11"/>
    <w:basedOn w:val="TableNormal"/>
    <w:uiPriority w:val="60"/>
    <w:rsid w:val="003027E9"/>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uiPriority w:val="1"/>
    <w:qFormat/>
    <w:rsid w:val="003027E9"/>
    <w:rPr>
      <w:rFonts w:ascii="Calibri" w:hAnsi="Calibri"/>
      <w:sz w:val="22"/>
      <w:szCs w:val="22"/>
      <w:lang w:val="ro-RO"/>
    </w:rPr>
  </w:style>
  <w:style w:type="character" w:customStyle="1" w:styleId="NoSpacingChar">
    <w:name w:val="No Spacing Char"/>
    <w:basedOn w:val="DefaultParagraphFont"/>
    <w:link w:val="NoSpacing"/>
    <w:uiPriority w:val="1"/>
    <w:rsid w:val="003027E9"/>
    <w:rPr>
      <w:rFonts w:ascii="Calibri" w:hAnsi="Calibri"/>
      <w:sz w:val="22"/>
      <w:szCs w:val="22"/>
      <w:lang w:val="ro-RO"/>
    </w:rPr>
  </w:style>
  <w:style w:type="paragraph" w:styleId="ListNumber">
    <w:name w:val="List Number"/>
    <w:basedOn w:val="Normal"/>
    <w:uiPriority w:val="99"/>
    <w:rsid w:val="003027E9"/>
    <w:pPr>
      <w:numPr>
        <w:numId w:val="1"/>
      </w:numPr>
      <w:spacing w:before="120" w:after="120"/>
      <w:contextualSpacing/>
      <w:jc w:val="both"/>
    </w:pPr>
    <w:rPr>
      <w:rFonts w:ascii="Arial" w:eastAsia="Calibri" w:hAnsi="Arial"/>
      <w:sz w:val="18"/>
      <w:szCs w:val="22"/>
      <w:lang w:eastAsia="en-US"/>
    </w:rPr>
  </w:style>
  <w:style w:type="paragraph" w:styleId="ListNumber2">
    <w:name w:val="List Number 2"/>
    <w:basedOn w:val="Normal"/>
    <w:uiPriority w:val="99"/>
    <w:rsid w:val="003027E9"/>
    <w:pPr>
      <w:numPr>
        <w:numId w:val="2"/>
      </w:numPr>
      <w:spacing w:before="120" w:after="120"/>
      <w:contextualSpacing/>
      <w:jc w:val="both"/>
    </w:pPr>
    <w:rPr>
      <w:rFonts w:ascii="Arial" w:eastAsia="Calibri" w:hAnsi="Arial"/>
      <w:sz w:val="18"/>
      <w:szCs w:val="22"/>
      <w:lang w:eastAsia="en-US"/>
    </w:rPr>
  </w:style>
  <w:style w:type="paragraph" w:styleId="ListNumber3">
    <w:name w:val="List Number 3"/>
    <w:basedOn w:val="Normal"/>
    <w:uiPriority w:val="99"/>
    <w:rsid w:val="003027E9"/>
    <w:pPr>
      <w:numPr>
        <w:numId w:val="3"/>
      </w:numPr>
      <w:spacing w:before="120" w:after="120"/>
      <w:contextualSpacing/>
      <w:jc w:val="both"/>
    </w:pPr>
    <w:rPr>
      <w:rFonts w:ascii="Arial" w:eastAsia="Calibri" w:hAnsi="Arial"/>
      <w:sz w:val="18"/>
      <w:szCs w:val="22"/>
      <w:lang w:eastAsia="en-US"/>
    </w:rPr>
  </w:style>
  <w:style w:type="numbering" w:customStyle="1" w:styleId="NumberedHeadings">
    <w:name w:val="Numbered Headings"/>
    <w:uiPriority w:val="99"/>
    <w:rsid w:val="003027E9"/>
    <w:pPr>
      <w:numPr>
        <w:numId w:val="5"/>
      </w:numPr>
    </w:pPr>
  </w:style>
  <w:style w:type="paragraph" w:customStyle="1" w:styleId="Bullet">
    <w:name w:val="Bullet"/>
    <w:basedOn w:val="Normal"/>
    <w:rsid w:val="003027E9"/>
    <w:pPr>
      <w:keepLines/>
      <w:numPr>
        <w:numId w:val="6"/>
      </w:numPr>
      <w:suppressLineNumbers/>
      <w:suppressAutoHyphens/>
      <w:spacing w:before="40" w:after="120"/>
      <w:jc w:val="both"/>
    </w:pPr>
    <w:rPr>
      <w:rFonts w:ascii="Verdana" w:hAnsi="Verdana"/>
      <w:spacing w:val="-3"/>
      <w:sz w:val="18"/>
      <w:lang w:eastAsia="en-US"/>
    </w:rPr>
  </w:style>
  <w:style w:type="character" w:customStyle="1" w:styleId="apple-style-span">
    <w:name w:val="apple-style-span"/>
    <w:basedOn w:val="DefaultParagraphFont"/>
    <w:rsid w:val="003027E9"/>
  </w:style>
  <w:style w:type="character" w:customStyle="1" w:styleId="apple-converted-space">
    <w:name w:val="apple-converted-space"/>
    <w:basedOn w:val="DefaultParagraphFont"/>
    <w:rsid w:val="003027E9"/>
  </w:style>
  <w:style w:type="paragraph" w:customStyle="1" w:styleId="text">
    <w:name w:val="text"/>
    <w:basedOn w:val="Normal"/>
    <w:rsid w:val="003027E9"/>
    <w:pPr>
      <w:spacing w:before="100" w:beforeAutospacing="1" w:after="100" w:afterAutospacing="1"/>
    </w:pPr>
    <w:rPr>
      <w:sz w:val="24"/>
      <w:szCs w:val="24"/>
      <w:lang w:eastAsia="en-US"/>
    </w:rPr>
  </w:style>
  <w:style w:type="paragraph" w:customStyle="1" w:styleId="stylenormalwebverdana8pt">
    <w:name w:val="stylenormalwebverdana8pt"/>
    <w:basedOn w:val="Normal"/>
    <w:rsid w:val="003027E9"/>
    <w:pPr>
      <w:spacing w:before="100" w:beforeAutospacing="1" w:after="100" w:afterAutospacing="1"/>
    </w:pPr>
    <w:rPr>
      <w:sz w:val="24"/>
      <w:szCs w:val="24"/>
      <w:lang w:eastAsia="en-US"/>
    </w:rPr>
  </w:style>
  <w:style w:type="character" w:styleId="Emphasis">
    <w:name w:val="Emphasis"/>
    <w:basedOn w:val="DefaultParagraphFont"/>
    <w:uiPriority w:val="20"/>
    <w:qFormat/>
    <w:rsid w:val="003027E9"/>
    <w:rPr>
      <w:i/>
      <w:iCs/>
    </w:rPr>
  </w:style>
  <w:style w:type="paragraph" w:customStyle="1" w:styleId="Space">
    <w:name w:val="Space"/>
    <w:basedOn w:val="Normal"/>
    <w:rsid w:val="003027E9"/>
    <w:pPr>
      <w:keepLines/>
      <w:spacing w:before="60" w:after="60" w:line="360" w:lineRule="auto"/>
      <w:jc w:val="both"/>
    </w:pPr>
    <w:rPr>
      <w:rFonts w:ascii="Arial" w:hAnsi="Arial"/>
      <w:sz w:val="12"/>
      <w:lang w:eastAsia="en-US"/>
    </w:rPr>
  </w:style>
  <w:style w:type="paragraph" w:customStyle="1" w:styleId="DecimalAligned">
    <w:name w:val="Decimal Aligned"/>
    <w:basedOn w:val="Normal"/>
    <w:uiPriority w:val="40"/>
    <w:qFormat/>
    <w:rsid w:val="003027E9"/>
    <w:pPr>
      <w:tabs>
        <w:tab w:val="decimal" w:pos="360"/>
      </w:tabs>
      <w:spacing w:after="200" w:line="276" w:lineRule="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3027E9"/>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3027E9"/>
    <w:rPr>
      <w:rFonts w:asciiTheme="minorHAnsi" w:eastAsiaTheme="minorEastAsia" w:hAnsiTheme="minorHAnsi" w:cstheme="minorBidi"/>
      <w:color w:val="365F91" w:themeColor="accent1" w:themeShade="BF"/>
      <w:sz w:val="22"/>
      <w:szCs w:val="22"/>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basedOn w:val="Normal"/>
    <w:rsid w:val="003027E9"/>
    <w:pPr>
      <w:autoSpaceDE w:val="0"/>
      <w:autoSpaceDN w:val="0"/>
    </w:pPr>
    <w:rPr>
      <w:rFonts w:ascii="Univers" w:hAnsi="Univers"/>
      <w:color w:val="000000"/>
      <w:sz w:val="24"/>
      <w:szCs w:val="24"/>
      <w:lang w:eastAsia="en-US"/>
    </w:rPr>
  </w:style>
  <w:style w:type="numbering" w:customStyle="1" w:styleId="StyleBulleted">
    <w:name w:val="Style Bulleted"/>
    <w:basedOn w:val="NoList"/>
    <w:rsid w:val="003027E9"/>
    <w:pPr>
      <w:numPr>
        <w:numId w:val="7"/>
      </w:numPr>
    </w:pPr>
  </w:style>
  <w:style w:type="paragraph" w:customStyle="1" w:styleId="HeaderTitle">
    <w:name w:val="Header Title"/>
    <w:basedOn w:val="Header"/>
    <w:rsid w:val="003027E9"/>
    <w:pPr>
      <w:keepLines/>
      <w:suppressLineNumbers/>
      <w:tabs>
        <w:tab w:val="clear" w:pos="8640"/>
        <w:tab w:val="left" w:pos="1440"/>
        <w:tab w:val="left" w:pos="1584"/>
        <w:tab w:val="left" w:pos="2304"/>
        <w:tab w:val="left" w:pos="6480"/>
        <w:tab w:val="left" w:pos="7920"/>
        <w:tab w:val="right" w:pos="9072"/>
      </w:tabs>
      <w:suppressAutoHyphens/>
      <w:spacing w:after="120"/>
      <w:ind w:right="2570"/>
      <w:jc w:val="both"/>
    </w:pPr>
    <w:rPr>
      <w:b/>
      <w:smallCaps/>
      <w:color w:val="003399"/>
      <w:spacing w:val="-3"/>
      <w:sz w:val="40"/>
      <w:szCs w:val="20"/>
      <w:lang w:val="en-GB" w:eastAsia="en-US"/>
      <w14:shadow w14:blurRad="50800" w14:dist="38100" w14:dir="2700000" w14:sx="100000" w14:sy="100000" w14:kx="0" w14:ky="0" w14:algn="tl">
        <w14:srgbClr w14:val="000000">
          <w14:alpha w14:val="60000"/>
        </w14:srgbClr>
      </w14:shadow>
    </w:rPr>
  </w:style>
  <w:style w:type="paragraph" w:customStyle="1" w:styleId="Head4Nonum">
    <w:name w:val="Head 4 Nonum"/>
    <w:basedOn w:val="Heading4"/>
    <w:rsid w:val="003027E9"/>
    <w:pPr>
      <w:keepNext w:val="0"/>
      <w:keepLines/>
      <w:numPr>
        <w:ilvl w:val="3"/>
      </w:numPr>
      <w:suppressLineNumbers/>
      <w:tabs>
        <w:tab w:val="left" w:pos="1440"/>
        <w:tab w:val="left" w:pos="1584"/>
        <w:tab w:val="left" w:pos="2304"/>
        <w:tab w:val="left" w:pos="6480"/>
        <w:tab w:val="left" w:pos="7920"/>
      </w:tabs>
      <w:suppressAutoHyphens/>
      <w:spacing w:before="360" w:after="240" w:line="240" w:lineRule="atLeast"/>
      <w:ind w:left="1134"/>
      <w:jc w:val="both"/>
      <w:outlineLvl w:val="9"/>
    </w:pPr>
    <w:rPr>
      <w:rFonts w:ascii="Arial" w:hAnsi="Arial"/>
      <w:bCs w:val="0"/>
      <w:smallCaps/>
      <w:spacing w:val="-3"/>
      <w:sz w:val="24"/>
      <w:szCs w:val="20"/>
      <w:lang w:val="en-GB" w:eastAsia="en-US"/>
    </w:rPr>
  </w:style>
  <w:style w:type="table" w:styleId="MediumList2-Accent1">
    <w:name w:val="Medium List 2 Accent 1"/>
    <w:basedOn w:val="TableNormal"/>
    <w:uiPriority w:val="66"/>
    <w:rsid w:val="003027E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Before0pt">
    <w:name w:val="Style Before:  0 pt"/>
    <w:basedOn w:val="Normal"/>
    <w:rsid w:val="003027E9"/>
    <w:pPr>
      <w:spacing w:before="120" w:after="200" w:line="276" w:lineRule="auto"/>
    </w:pPr>
    <w:rPr>
      <w:sz w:val="22"/>
      <w:lang w:eastAsia="en-US"/>
    </w:rPr>
  </w:style>
  <w:style w:type="paragraph" w:customStyle="1" w:styleId="TableHeader">
    <w:name w:val="Table Header"/>
    <w:basedOn w:val="TableText"/>
    <w:uiPriority w:val="99"/>
    <w:rsid w:val="003027E9"/>
    <w:pPr>
      <w:overflowPunct w:val="0"/>
      <w:autoSpaceDE w:val="0"/>
      <w:autoSpaceDN w:val="0"/>
      <w:adjustRightInd w:val="0"/>
      <w:spacing w:before="0" w:after="0" w:line="276" w:lineRule="auto"/>
      <w:ind w:left="28" w:right="28"/>
      <w:jc w:val="center"/>
      <w:textAlignment w:val="baseline"/>
    </w:pPr>
    <w:rPr>
      <w:rFonts w:ascii="Arial" w:eastAsiaTheme="minorHAnsi" w:hAnsi="Arial" w:cstheme="minorBidi"/>
      <w:b/>
      <w:bCs/>
      <w:sz w:val="20"/>
      <w:szCs w:val="20"/>
    </w:rPr>
  </w:style>
  <w:style w:type="paragraph" w:customStyle="1" w:styleId="CellText">
    <w:name w:val="Cell Text"/>
    <w:basedOn w:val="Normal"/>
    <w:uiPriority w:val="99"/>
    <w:rsid w:val="003027E9"/>
    <w:pPr>
      <w:autoSpaceDE w:val="0"/>
      <w:autoSpaceDN w:val="0"/>
      <w:adjustRightInd w:val="0"/>
      <w:spacing w:before="60" w:after="60" w:line="276" w:lineRule="auto"/>
    </w:pPr>
    <w:rPr>
      <w:rFonts w:ascii="Arial" w:eastAsiaTheme="minorHAnsi" w:hAnsi="Arial" w:cs="Arial"/>
      <w:sz w:val="18"/>
      <w:szCs w:val="18"/>
      <w:lang w:val="en-AU" w:eastAsia="en-US"/>
    </w:rPr>
  </w:style>
  <w:style w:type="paragraph" w:customStyle="1" w:styleId="PAragrafspecial">
    <w:name w:val="PAragraf special"/>
    <w:basedOn w:val="Normal"/>
    <w:link w:val="PAragrafspecialChar"/>
    <w:qFormat/>
    <w:rsid w:val="003027E9"/>
    <w:pPr>
      <w:spacing w:before="120" w:after="200" w:line="276" w:lineRule="auto"/>
      <w:ind w:left="680"/>
      <w:jc w:val="both"/>
    </w:pPr>
    <w:rPr>
      <w:rFonts w:asciiTheme="minorHAnsi" w:eastAsiaTheme="minorHAnsi" w:hAnsiTheme="minorHAnsi" w:cstheme="minorBidi"/>
      <w:lang w:eastAsia="en-US"/>
    </w:rPr>
  </w:style>
  <w:style w:type="character" w:customStyle="1" w:styleId="PAragrafspecialChar">
    <w:name w:val="PAragraf special Char"/>
    <w:link w:val="PAragrafspecial"/>
    <w:rsid w:val="003027E9"/>
    <w:rPr>
      <w:rFonts w:asciiTheme="minorHAnsi" w:eastAsiaTheme="minorHAnsi" w:hAnsiTheme="minorHAnsi" w:cstheme="minorBidi"/>
    </w:rPr>
  </w:style>
  <w:style w:type="paragraph" w:customStyle="1" w:styleId="Listaspeciala">
    <w:name w:val="Lista speciala"/>
    <w:basedOn w:val="Normal"/>
    <w:link w:val="ListaspecialaChar"/>
    <w:qFormat/>
    <w:rsid w:val="003027E9"/>
    <w:pPr>
      <w:numPr>
        <w:numId w:val="8"/>
      </w:numPr>
      <w:spacing w:before="60" w:after="200" w:line="276" w:lineRule="auto"/>
      <w:jc w:val="both"/>
    </w:pPr>
    <w:rPr>
      <w:rFonts w:asciiTheme="minorHAnsi" w:eastAsiaTheme="minorHAnsi" w:hAnsiTheme="minorHAnsi" w:cstheme="minorBidi"/>
      <w:sz w:val="22"/>
      <w:szCs w:val="22"/>
      <w:lang w:eastAsia="en-US"/>
    </w:rPr>
  </w:style>
  <w:style w:type="character" w:customStyle="1" w:styleId="ListaspecialaChar">
    <w:name w:val="Lista speciala Char"/>
    <w:basedOn w:val="DefaultParagraphFont"/>
    <w:link w:val="Listaspeciala"/>
    <w:locked/>
    <w:rsid w:val="003027E9"/>
    <w:rPr>
      <w:rFonts w:asciiTheme="minorHAnsi" w:eastAsiaTheme="minorHAnsi" w:hAnsiTheme="minorHAnsi" w:cstheme="minorBidi"/>
      <w:sz w:val="22"/>
      <w:szCs w:val="22"/>
    </w:rPr>
  </w:style>
  <w:style w:type="paragraph" w:styleId="TOC4">
    <w:name w:val="toc 4"/>
    <w:basedOn w:val="Normal"/>
    <w:next w:val="Normal"/>
    <w:autoRedefine/>
    <w:uiPriority w:val="39"/>
    <w:unhideWhenUsed/>
    <w:rsid w:val="003027E9"/>
    <w:pPr>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3027E9"/>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3027E9"/>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3027E9"/>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3027E9"/>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3027E9"/>
    <w:pPr>
      <w:spacing w:after="100" w:line="276" w:lineRule="auto"/>
      <w:ind w:left="1760"/>
    </w:pPr>
    <w:rPr>
      <w:rFonts w:asciiTheme="minorHAnsi" w:eastAsiaTheme="minorEastAsia" w:hAnsiTheme="minorHAnsi" w:cstheme="minorBidi"/>
      <w:sz w:val="22"/>
      <w:szCs w:val="22"/>
      <w:lang w:eastAsia="en-US"/>
    </w:rPr>
  </w:style>
  <w:style w:type="paragraph" w:customStyle="1" w:styleId="CcList">
    <w:name w:val="Cc List"/>
    <w:basedOn w:val="Normal"/>
    <w:uiPriority w:val="99"/>
    <w:rsid w:val="003027E9"/>
    <w:pPr>
      <w:spacing w:after="200" w:line="276" w:lineRule="auto"/>
    </w:pPr>
    <w:rPr>
      <w:rFonts w:asciiTheme="minorHAnsi" w:eastAsiaTheme="minorHAnsi" w:hAnsiTheme="minorHAnsi" w:cstheme="minorBidi"/>
      <w:sz w:val="22"/>
      <w:szCs w:val="22"/>
      <w:lang w:eastAsia="en-US"/>
    </w:rPr>
  </w:style>
  <w:style w:type="paragraph" w:styleId="MessageHeader">
    <w:name w:val="Message Header"/>
    <w:basedOn w:val="Normal"/>
    <w:link w:val="MessageHeaderChar"/>
    <w:uiPriority w:val="99"/>
    <w:rsid w:val="003027E9"/>
    <w:pPr>
      <w:spacing w:after="200" w:line="276" w:lineRule="auto"/>
      <w:ind w:left="1134" w:hanging="1134"/>
    </w:pPr>
    <w:rPr>
      <w:rFonts w:ascii="Arial" w:eastAsiaTheme="minorHAnsi" w:hAnsi="Arial" w:cs="Arial"/>
      <w:sz w:val="22"/>
      <w:szCs w:val="22"/>
      <w:lang w:eastAsia="en-US"/>
    </w:rPr>
  </w:style>
  <w:style w:type="character" w:customStyle="1" w:styleId="MessageHeaderChar">
    <w:name w:val="Message Header Char"/>
    <w:basedOn w:val="DefaultParagraphFont"/>
    <w:link w:val="MessageHeader"/>
    <w:uiPriority w:val="99"/>
    <w:rsid w:val="003027E9"/>
    <w:rPr>
      <w:rFonts w:ascii="Arial" w:eastAsiaTheme="minorHAnsi" w:hAnsi="Arial" w:cs="Arial"/>
      <w:sz w:val="22"/>
      <w:szCs w:val="22"/>
    </w:rPr>
  </w:style>
  <w:style w:type="paragraph" w:styleId="ListBullet">
    <w:name w:val="List Bullet"/>
    <w:basedOn w:val="Normal"/>
    <w:autoRedefine/>
    <w:uiPriority w:val="99"/>
    <w:rsid w:val="003027E9"/>
    <w:pPr>
      <w:spacing w:after="200" w:line="276" w:lineRule="auto"/>
      <w:ind w:left="283" w:hanging="283"/>
    </w:pPr>
    <w:rPr>
      <w:rFonts w:asciiTheme="minorHAnsi" w:eastAsiaTheme="minorHAnsi" w:hAnsiTheme="minorHAnsi" w:cstheme="minorBidi"/>
      <w:sz w:val="22"/>
      <w:szCs w:val="22"/>
      <w:lang w:eastAsia="en-US"/>
    </w:rPr>
  </w:style>
  <w:style w:type="paragraph" w:customStyle="1" w:styleId="BlueComment">
    <w:name w:val="Blue Comment"/>
    <w:basedOn w:val="Normal"/>
    <w:uiPriority w:val="99"/>
    <w:rsid w:val="003027E9"/>
    <w:pPr>
      <w:spacing w:after="200" w:line="276" w:lineRule="auto"/>
    </w:pPr>
    <w:rPr>
      <w:rFonts w:asciiTheme="minorHAnsi" w:eastAsiaTheme="minorHAnsi" w:hAnsiTheme="minorHAnsi" w:cstheme="minorBidi"/>
      <w:i/>
      <w:iCs/>
      <w:color w:val="0000FF"/>
      <w:sz w:val="22"/>
      <w:szCs w:val="22"/>
      <w:lang w:eastAsia="en-US"/>
    </w:rPr>
  </w:style>
  <w:style w:type="paragraph" w:customStyle="1" w:styleId="BodySingle">
    <w:name w:val="Body Single"/>
    <w:uiPriority w:val="99"/>
    <w:rsid w:val="003027E9"/>
    <w:pPr>
      <w:widowControl w:val="0"/>
      <w:tabs>
        <w:tab w:val="left" w:pos="375"/>
        <w:tab w:val="left" w:pos="735"/>
        <w:tab w:val="left" w:pos="1080"/>
        <w:tab w:val="left" w:pos="1425"/>
        <w:tab w:val="left" w:pos="1800"/>
        <w:tab w:val="left" w:pos="2160"/>
        <w:tab w:val="left" w:pos="2520"/>
        <w:tab w:val="left" w:pos="2880"/>
      </w:tabs>
      <w:autoSpaceDE w:val="0"/>
      <w:autoSpaceDN w:val="0"/>
    </w:pPr>
    <w:rPr>
      <w:i/>
      <w:iCs/>
      <w:color w:val="0000FF"/>
      <w:sz w:val="24"/>
      <w:szCs w:val="24"/>
    </w:rPr>
  </w:style>
  <w:style w:type="paragraph" w:styleId="Subtitle">
    <w:name w:val="Subtitle"/>
    <w:basedOn w:val="Normal"/>
    <w:link w:val="SubtitleChar"/>
    <w:uiPriority w:val="99"/>
    <w:qFormat/>
    <w:rsid w:val="003027E9"/>
    <w:pPr>
      <w:tabs>
        <w:tab w:val="left" w:pos="2430"/>
      </w:tabs>
      <w:spacing w:after="200" w:line="276" w:lineRule="auto"/>
    </w:pPr>
    <w:rPr>
      <w:rFonts w:asciiTheme="minorHAnsi" w:eastAsiaTheme="minorHAnsi" w:hAnsiTheme="minorHAnsi" w:cstheme="minorBidi"/>
      <w:b/>
      <w:bCs/>
      <w:sz w:val="22"/>
      <w:szCs w:val="22"/>
      <w:lang w:val="fr-FR" w:eastAsia="en-US"/>
    </w:rPr>
  </w:style>
  <w:style w:type="character" w:customStyle="1" w:styleId="SubtitleChar">
    <w:name w:val="Subtitle Char"/>
    <w:basedOn w:val="DefaultParagraphFont"/>
    <w:link w:val="Subtitle"/>
    <w:uiPriority w:val="99"/>
    <w:rsid w:val="003027E9"/>
    <w:rPr>
      <w:rFonts w:asciiTheme="minorHAnsi" w:eastAsiaTheme="minorHAnsi" w:hAnsiTheme="minorHAnsi" w:cstheme="minorBidi"/>
      <w:b/>
      <w:bCs/>
      <w:sz w:val="22"/>
      <w:szCs w:val="22"/>
      <w:lang w:val="fr-FR"/>
    </w:rPr>
  </w:style>
  <w:style w:type="paragraph" w:customStyle="1" w:styleId="Text0">
    <w:name w:val="Text"/>
    <w:basedOn w:val="Normal"/>
    <w:uiPriority w:val="99"/>
    <w:rsid w:val="003027E9"/>
    <w:pPr>
      <w:keepLines/>
      <w:suppressLineNumbers/>
      <w:suppressAutoHyphens/>
      <w:autoSpaceDE w:val="0"/>
      <w:autoSpaceDN w:val="0"/>
      <w:spacing w:after="160" w:line="276" w:lineRule="auto"/>
    </w:pPr>
    <w:rPr>
      <w:rFonts w:ascii="Arial" w:eastAsiaTheme="minorHAnsi" w:hAnsi="Arial" w:cs="Arial"/>
      <w:kern w:val="20"/>
      <w:sz w:val="21"/>
      <w:szCs w:val="21"/>
      <w:lang w:eastAsia="en-US"/>
    </w:rPr>
  </w:style>
  <w:style w:type="paragraph" w:customStyle="1" w:styleId="LBull1">
    <w:name w:val="LBull 1"/>
    <w:basedOn w:val="Normal"/>
    <w:uiPriority w:val="99"/>
    <w:rsid w:val="003027E9"/>
    <w:pPr>
      <w:keepLines/>
      <w:suppressLineNumbers/>
      <w:tabs>
        <w:tab w:val="left" w:pos="245"/>
        <w:tab w:val="num" w:pos="720"/>
      </w:tabs>
      <w:suppressAutoHyphens/>
      <w:autoSpaceDE w:val="0"/>
      <w:autoSpaceDN w:val="0"/>
      <w:spacing w:after="80" w:line="276" w:lineRule="auto"/>
      <w:ind w:left="245" w:hanging="360"/>
    </w:pPr>
    <w:rPr>
      <w:rFonts w:ascii="Arial" w:eastAsiaTheme="minorHAnsi" w:hAnsi="Arial" w:cs="Arial"/>
      <w:kern w:val="20"/>
      <w:sz w:val="21"/>
      <w:szCs w:val="21"/>
      <w:lang w:eastAsia="en-US"/>
    </w:rPr>
  </w:style>
  <w:style w:type="paragraph" w:customStyle="1" w:styleId="ListEnd">
    <w:name w:val="List End"/>
    <w:basedOn w:val="Normal"/>
    <w:next w:val="Text0"/>
    <w:uiPriority w:val="99"/>
    <w:rsid w:val="003027E9"/>
    <w:pPr>
      <w:keepLines/>
      <w:suppressLineNumbers/>
      <w:suppressAutoHyphens/>
      <w:autoSpaceDE w:val="0"/>
      <w:autoSpaceDN w:val="0"/>
      <w:spacing w:after="200" w:line="80" w:lineRule="exact"/>
      <w:jc w:val="right"/>
    </w:pPr>
    <w:rPr>
      <w:rFonts w:ascii="Arial" w:eastAsiaTheme="minorHAnsi" w:hAnsi="Arial" w:cs="Arial"/>
      <w:kern w:val="20"/>
      <w:sz w:val="12"/>
      <w:szCs w:val="12"/>
      <w:lang w:eastAsia="en-US"/>
    </w:rPr>
  </w:style>
  <w:style w:type="paragraph" w:customStyle="1" w:styleId="TableHeading">
    <w:name w:val="Table Heading"/>
    <w:basedOn w:val="Normal"/>
    <w:rsid w:val="003027E9"/>
    <w:pPr>
      <w:keepNext/>
      <w:keepLines/>
      <w:suppressLineNumbers/>
      <w:suppressAutoHyphens/>
      <w:autoSpaceDE w:val="0"/>
      <w:autoSpaceDN w:val="0"/>
      <w:spacing w:before="40" w:after="40" w:line="276" w:lineRule="auto"/>
      <w:jc w:val="center"/>
    </w:pPr>
    <w:rPr>
      <w:rFonts w:ascii="Arial Narrow" w:eastAsiaTheme="minorHAnsi" w:hAnsi="Arial Narrow" w:cs="Arial Narrow"/>
      <w:b/>
      <w:bCs/>
      <w:kern w:val="20"/>
      <w:sz w:val="19"/>
      <w:szCs w:val="19"/>
      <w:lang w:eastAsia="en-US"/>
    </w:rPr>
  </w:style>
  <w:style w:type="paragraph" w:customStyle="1" w:styleId="TableHeadingLeftJ">
    <w:name w:val="Table Heading LeftJ"/>
    <w:basedOn w:val="TableHeading"/>
    <w:uiPriority w:val="99"/>
    <w:rsid w:val="003027E9"/>
    <w:pPr>
      <w:tabs>
        <w:tab w:val="right" w:pos="7236"/>
      </w:tabs>
      <w:jc w:val="left"/>
    </w:pPr>
  </w:style>
  <w:style w:type="paragraph" w:customStyle="1" w:styleId="TableTitleWide">
    <w:name w:val="Table Title Wide"/>
    <w:basedOn w:val="Normal"/>
    <w:uiPriority w:val="99"/>
    <w:rsid w:val="003027E9"/>
    <w:pPr>
      <w:keepNext/>
      <w:keepLines/>
      <w:suppressLineNumbers/>
      <w:suppressAutoHyphens/>
      <w:autoSpaceDE w:val="0"/>
      <w:autoSpaceDN w:val="0"/>
      <w:spacing w:before="160" w:after="80" w:line="276" w:lineRule="auto"/>
      <w:ind w:left="-1440"/>
      <w:jc w:val="center"/>
    </w:pPr>
    <w:rPr>
      <w:rFonts w:ascii="Arial Narrow" w:eastAsiaTheme="minorHAnsi" w:hAnsi="Arial Narrow" w:cs="Arial Narrow"/>
      <w:b/>
      <w:bCs/>
      <w:kern w:val="20"/>
      <w:sz w:val="21"/>
      <w:szCs w:val="21"/>
      <w:lang w:eastAsia="en-US"/>
    </w:rPr>
  </w:style>
  <w:style w:type="paragraph" w:styleId="CommentText">
    <w:name w:val="annotation text"/>
    <w:basedOn w:val="Normal"/>
    <w:link w:val="CommentTextChar"/>
    <w:semiHidden/>
    <w:rsid w:val="003027E9"/>
    <w:pPr>
      <w:autoSpaceDE w:val="0"/>
      <w:autoSpaceDN w:val="0"/>
      <w:spacing w:after="200" w:line="276" w:lineRule="auto"/>
    </w:pPr>
    <w:rPr>
      <w:rFonts w:ascii="Arial" w:eastAsiaTheme="minorHAnsi" w:hAnsi="Arial" w:cs="Arial"/>
      <w:lang w:eastAsia="en-US"/>
    </w:rPr>
  </w:style>
  <w:style w:type="character" w:customStyle="1" w:styleId="CommentTextChar">
    <w:name w:val="Comment Text Char"/>
    <w:basedOn w:val="DefaultParagraphFont"/>
    <w:link w:val="CommentText"/>
    <w:semiHidden/>
    <w:rsid w:val="003027E9"/>
    <w:rPr>
      <w:rFonts w:ascii="Arial" w:eastAsiaTheme="minorHAnsi" w:hAnsi="Arial" w:cs="Arial"/>
    </w:rPr>
  </w:style>
  <w:style w:type="paragraph" w:customStyle="1" w:styleId="DocDate">
    <w:name w:val="Doc Date"/>
    <w:basedOn w:val="Normal"/>
    <w:uiPriority w:val="99"/>
    <w:rsid w:val="003027E9"/>
    <w:pPr>
      <w:autoSpaceDE w:val="0"/>
      <w:autoSpaceDN w:val="0"/>
      <w:spacing w:before="960" w:after="200" w:line="276" w:lineRule="auto"/>
      <w:jc w:val="center"/>
    </w:pPr>
    <w:rPr>
      <w:rFonts w:ascii="Arial" w:eastAsiaTheme="minorHAnsi" w:hAnsi="Arial" w:cs="Arial"/>
      <w:lang w:eastAsia="en-US"/>
    </w:rPr>
  </w:style>
  <w:style w:type="paragraph" w:styleId="NoteHeading">
    <w:name w:val="Note Heading"/>
    <w:basedOn w:val="Normal"/>
    <w:next w:val="Normal"/>
    <w:link w:val="NoteHeadingChar"/>
    <w:uiPriority w:val="99"/>
    <w:rsid w:val="003027E9"/>
    <w:pPr>
      <w:spacing w:after="200" w:line="276" w:lineRule="auto"/>
    </w:pPr>
    <w:rPr>
      <w:rFonts w:asciiTheme="minorHAnsi" w:eastAsiaTheme="minorHAnsi" w:hAnsiTheme="minorHAnsi" w:cstheme="minorBidi"/>
      <w:sz w:val="22"/>
      <w:szCs w:val="22"/>
      <w:lang w:eastAsia="en-US"/>
    </w:rPr>
  </w:style>
  <w:style w:type="character" w:customStyle="1" w:styleId="NoteHeadingChar">
    <w:name w:val="Note Heading Char"/>
    <w:basedOn w:val="DefaultParagraphFont"/>
    <w:link w:val="NoteHeading"/>
    <w:uiPriority w:val="99"/>
    <w:rsid w:val="003027E9"/>
    <w:rPr>
      <w:rFonts w:asciiTheme="minorHAnsi" w:eastAsiaTheme="minorHAnsi" w:hAnsiTheme="minorHAnsi" w:cstheme="minorBidi"/>
      <w:sz w:val="22"/>
      <w:szCs w:val="22"/>
    </w:rPr>
  </w:style>
  <w:style w:type="paragraph" w:styleId="Title">
    <w:name w:val="Title"/>
    <w:basedOn w:val="Normal"/>
    <w:link w:val="TitleChar"/>
    <w:uiPriority w:val="99"/>
    <w:qFormat/>
    <w:rsid w:val="003027E9"/>
    <w:pPr>
      <w:spacing w:before="240" w:after="60" w:line="276" w:lineRule="auto"/>
      <w:jc w:val="center"/>
      <w:outlineLvl w:val="0"/>
    </w:pPr>
    <w:rPr>
      <w:rFonts w:ascii="Arial" w:eastAsiaTheme="minorHAnsi" w:hAnsi="Arial" w:cs="Arial"/>
      <w:b/>
      <w:bCs/>
      <w:kern w:val="28"/>
      <w:sz w:val="32"/>
      <w:szCs w:val="32"/>
      <w:lang w:eastAsia="en-US"/>
    </w:rPr>
  </w:style>
  <w:style w:type="character" w:customStyle="1" w:styleId="TitleChar">
    <w:name w:val="Title Char"/>
    <w:basedOn w:val="DefaultParagraphFont"/>
    <w:link w:val="Title"/>
    <w:uiPriority w:val="99"/>
    <w:rsid w:val="003027E9"/>
    <w:rPr>
      <w:rFonts w:ascii="Arial" w:eastAsiaTheme="minorHAnsi" w:hAnsi="Arial" w:cs="Arial"/>
      <w:b/>
      <w:bCs/>
      <w:kern w:val="28"/>
      <w:sz w:val="32"/>
      <w:szCs w:val="32"/>
    </w:rPr>
  </w:style>
  <w:style w:type="paragraph" w:styleId="Caption">
    <w:name w:val="caption"/>
    <w:basedOn w:val="Normal"/>
    <w:next w:val="Normal"/>
    <w:uiPriority w:val="99"/>
    <w:qFormat/>
    <w:rsid w:val="003027E9"/>
    <w:pPr>
      <w:overflowPunct w:val="0"/>
      <w:autoSpaceDE w:val="0"/>
      <w:autoSpaceDN w:val="0"/>
      <w:adjustRightInd w:val="0"/>
      <w:spacing w:before="120" w:after="120" w:line="276" w:lineRule="auto"/>
      <w:textAlignment w:val="baseline"/>
    </w:pPr>
    <w:rPr>
      <w:rFonts w:ascii="Arial" w:eastAsiaTheme="minorHAnsi" w:hAnsi="Arial" w:cstheme="minorBidi"/>
      <w:b/>
      <w:bCs/>
      <w:lang w:eastAsia="en-US"/>
    </w:rPr>
  </w:style>
  <w:style w:type="paragraph" w:customStyle="1" w:styleId="HeadingB">
    <w:name w:val="Heading B'"/>
    <w:basedOn w:val="Heading2"/>
    <w:uiPriority w:val="99"/>
    <w:rsid w:val="003027E9"/>
    <w:pPr>
      <w:keepLines/>
      <w:tabs>
        <w:tab w:val="num" w:pos="360"/>
        <w:tab w:val="left" w:pos="2220"/>
      </w:tabs>
      <w:overflowPunct w:val="0"/>
      <w:autoSpaceDE w:val="0"/>
      <w:autoSpaceDN w:val="0"/>
      <w:adjustRightInd w:val="0"/>
      <w:spacing w:before="185" w:line="276" w:lineRule="auto"/>
      <w:ind w:left="360" w:hanging="360"/>
      <w:jc w:val="both"/>
      <w:textAlignment w:val="baseline"/>
    </w:pPr>
    <w:rPr>
      <w:rFonts w:ascii="Cambria" w:eastAsiaTheme="minorHAnsi" w:hAnsi="Cambria" w:cs="Times New Roman"/>
      <w:bCs w:val="0"/>
      <w:sz w:val="22"/>
      <w:szCs w:val="20"/>
      <w:lang w:val="en-GB" w:eastAsia="en-US"/>
    </w:rPr>
  </w:style>
  <w:style w:type="paragraph" w:customStyle="1" w:styleId="CharCharCharCharChar">
    <w:name w:val="Char Char Char Char Char"/>
    <w:basedOn w:val="Normal"/>
    <w:uiPriority w:val="99"/>
    <w:rsid w:val="003027E9"/>
    <w:pPr>
      <w:spacing w:after="160" w:line="240" w:lineRule="exact"/>
    </w:pPr>
    <w:rPr>
      <w:rFonts w:ascii="Verdana" w:eastAsiaTheme="minorHAnsi" w:hAnsi="Verdana" w:cstheme="minorBidi"/>
      <w:lang w:eastAsia="en-US"/>
    </w:rPr>
  </w:style>
  <w:style w:type="paragraph" w:styleId="Index1">
    <w:name w:val="index 1"/>
    <w:basedOn w:val="Normal"/>
    <w:next w:val="Normal"/>
    <w:autoRedefine/>
    <w:uiPriority w:val="99"/>
    <w:semiHidden/>
    <w:rsid w:val="003027E9"/>
    <w:pPr>
      <w:spacing w:after="200" w:line="276" w:lineRule="auto"/>
      <w:ind w:left="240" w:hanging="240"/>
    </w:pPr>
    <w:rPr>
      <w:rFonts w:asciiTheme="minorHAnsi" w:eastAsiaTheme="minorHAnsi" w:hAnsiTheme="minorHAnsi" w:cstheme="minorBidi"/>
      <w:sz w:val="22"/>
      <w:szCs w:val="22"/>
      <w:lang w:eastAsia="en-US"/>
    </w:rPr>
  </w:style>
  <w:style w:type="character" w:customStyle="1" w:styleId="listitem1">
    <w:name w:val="listitem1"/>
    <w:basedOn w:val="DefaultParagraphFont"/>
    <w:uiPriority w:val="99"/>
    <w:rsid w:val="003027E9"/>
    <w:rPr>
      <w:rFonts w:cs="Times New Roman"/>
      <w:sz w:val="27"/>
      <w:szCs w:val="27"/>
    </w:rPr>
  </w:style>
  <w:style w:type="paragraph" w:customStyle="1" w:styleId="msolistparagraph0">
    <w:name w:val="msolistparagraph"/>
    <w:basedOn w:val="Normal"/>
    <w:uiPriority w:val="99"/>
    <w:rsid w:val="003027E9"/>
    <w:pPr>
      <w:spacing w:after="200" w:line="276" w:lineRule="auto"/>
      <w:ind w:left="720"/>
    </w:pPr>
    <w:rPr>
      <w:rFonts w:asciiTheme="minorHAnsi" w:eastAsiaTheme="minorHAnsi" w:hAnsiTheme="minorHAnsi" w:cstheme="minorBidi"/>
      <w:sz w:val="22"/>
      <w:szCs w:val="22"/>
      <w:lang w:eastAsia="en-US"/>
    </w:rPr>
  </w:style>
  <w:style w:type="character" w:customStyle="1" w:styleId="EmailStyle71">
    <w:name w:val="EmailStyle71"/>
    <w:basedOn w:val="DefaultParagraphFont"/>
    <w:uiPriority w:val="99"/>
    <w:semiHidden/>
    <w:rsid w:val="003027E9"/>
    <w:rPr>
      <w:rFonts w:ascii="Arial" w:hAnsi="Arial" w:cs="Arial"/>
      <w:color w:val="000080"/>
      <w:sz w:val="20"/>
      <w:szCs w:val="20"/>
    </w:rPr>
  </w:style>
  <w:style w:type="paragraph" w:styleId="PlainText">
    <w:name w:val="Plain Text"/>
    <w:basedOn w:val="Normal"/>
    <w:link w:val="PlainTextChar"/>
    <w:uiPriority w:val="99"/>
    <w:rsid w:val="003027E9"/>
    <w:pPr>
      <w:spacing w:after="200" w:line="276" w:lineRule="auto"/>
    </w:pPr>
    <w:rPr>
      <w:rFonts w:ascii="Courier New" w:eastAsiaTheme="minorHAnsi" w:hAnsi="Courier New" w:cs="Courier New"/>
      <w:lang w:eastAsia="en-US"/>
    </w:rPr>
  </w:style>
  <w:style w:type="character" w:customStyle="1" w:styleId="PlainTextChar">
    <w:name w:val="Plain Text Char"/>
    <w:basedOn w:val="DefaultParagraphFont"/>
    <w:link w:val="PlainText"/>
    <w:uiPriority w:val="99"/>
    <w:rsid w:val="003027E9"/>
    <w:rPr>
      <w:rFonts w:ascii="Courier New" w:eastAsiaTheme="minorHAnsi" w:hAnsi="Courier New" w:cs="Courier New"/>
    </w:rPr>
  </w:style>
  <w:style w:type="paragraph" w:customStyle="1" w:styleId="Head1">
    <w:name w:val="Head 1"/>
    <w:basedOn w:val="Normal"/>
    <w:uiPriority w:val="99"/>
    <w:rsid w:val="003027E9"/>
    <w:pPr>
      <w:numPr>
        <w:numId w:val="9"/>
      </w:numPr>
      <w:spacing w:after="200" w:line="276" w:lineRule="auto"/>
    </w:pPr>
    <w:rPr>
      <w:rFonts w:ascii="Arial" w:eastAsia="MS Mincho" w:hAnsi="Arial" w:cs="Arial"/>
      <w:b/>
      <w:sz w:val="32"/>
      <w:szCs w:val="22"/>
      <w:lang w:eastAsia="ja-JP"/>
    </w:rPr>
  </w:style>
  <w:style w:type="paragraph" w:customStyle="1" w:styleId="Head2">
    <w:name w:val="Head 2"/>
    <w:basedOn w:val="Normal"/>
    <w:uiPriority w:val="99"/>
    <w:rsid w:val="003027E9"/>
    <w:pPr>
      <w:numPr>
        <w:ilvl w:val="1"/>
        <w:numId w:val="9"/>
      </w:numPr>
      <w:spacing w:after="200" w:line="276" w:lineRule="auto"/>
    </w:pPr>
    <w:rPr>
      <w:rFonts w:ascii="Arial" w:eastAsia="MS Mincho" w:hAnsi="Arial" w:cs="Arial"/>
      <w:b/>
      <w:sz w:val="28"/>
      <w:szCs w:val="22"/>
      <w:lang w:eastAsia="ja-JP"/>
    </w:rPr>
  </w:style>
  <w:style w:type="paragraph" w:customStyle="1" w:styleId="Head3">
    <w:name w:val="Head 3"/>
    <w:basedOn w:val="Normal"/>
    <w:uiPriority w:val="99"/>
    <w:rsid w:val="003027E9"/>
    <w:pPr>
      <w:numPr>
        <w:ilvl w:val="2"/>
        <w:numId w:val="9"/>
      </w:numPr>
      <w:spacing w:after="200" w:line="276" w:lineRule="auto"/>
    </w:pPr>
    <w:rPr>
      <w:rFonts w:ascii="Arial" w:eastAsia="MS Mincho" w:hAnsi="Arial" w:cs="Arial"/>
      <w:b/>
      <w:sz w:val="22"/>
      <w:szCs w:val="22"/>
      <w:lang w:eastAsia="ja-JP"/>
    </w:rPr>
  </w:style>
  <w:style w:type="character" w:styleId="CommentReference">
    <w:name w:val="annotation reference"/>
    <w:basedOn w:val="DefaultParagraphFont"/>
    <w:uiPriority w:val="99"/>
    <w:rsid w:val="003027E9"/>
    <w:rPr>
      <w:rFonts w:cs="Times New Roman"/>
      <w:sz w:val="16"/>
      <w:szCs w:val="16"/>
    </w:rPr>
  </w:style>
  <w:style w:type="paragraph" w:styleId="CommentSubject">
    <w:name w:val="annotation subject"/>
    <w:basedOn w:val="CommentText"/>
    <w:next w:val="CommentText"/>
    <w:link w:val="CommentSubjectChar"/>
    <w:uiPriority w:val="99"/>
    <w:rsid w:val="003027E9"/>
    <w:pPr>
      <w:autoSpaceDE/>
      <w:autoSpaceDN/>
    </w:pPr>
    <w:rPr>
      <w:rFonts w:ascii="Times New Roman" w:hAnsi="Times New Roman" w:cs="Times New Roman"/>
      <w:b/>
      <w:bCs/>
    </w:rPr>
  </w:style>
  <w:style w:type="character" w:customStyle="1" w:styleId="CommentSubjectChar">
    <w:name w:val="Comment Subject Char"/>
    <w:basedOn w:val="CommentTextChar"/>
    <w:link w:val="CommentSubject"/>
    <w:uiPriority w:val="99"/>
    <w:rsid w:val="003027E9"/>
    <w:rPr>
      <w:rFonts w:ascii="Arial" w:eastAsiaTheme="minorHAnsi" w:hAnsi="Arial" w:cs="Arial"/>
      <w:b/>
      <w:bCs/>
    </w:rPr>
  </w:style>
  <w:style w:type="paragraph" w:styleId="Revision">
    <w:name w:val="Revision"/>
    <w:hidden/>
    <w:uiPriority w:val="99"/>
    <w:semiHidden/>
    <w:rsid w:val="003027E9"/>
    <w:rPr>
      <w:rFonts w:ascii="Calibri" w:hAnsi="Calibri"/>
      <w:sz w:val="22"/>
      <w:szCs w:val="22"/>
      <w:lang w:val="ro-RO"/>
    </w:rPr>
  </w:style>
  <w:style w:type="paragraph" w:customStyle="1" w:styleId="CustomList">
    <w:name w:val="Custom List"/>
    <w:basedOn w:val="ListBullet"/>
    <w:uiPriority w:val="99"/>
    <w:rsid w:val="003027E9"/>
    <w:pPr>
      <w:numPr>
        <w:numId w:val="10"/>
      </w:numPr>
    </w:pPr>
    <w:rPr>
      <w:rFonts w:ascii="Arial Narrow" w:hAnsi="Arial Narrow"/>
    </w:rPr>
  </w:style>
  <w:style w:type="character" w:customStyle="1" w:styleId="CharChar2">
    <w:name w:val="Char Char2"/>
    <w:basedOn w:val="DefaultParagraphFont"/>
    <w:uiPriority w:val="99"/>
    <w:rsid w:val="003027E9"/>
    <w:rPr>
      <w:rFonts w:cs="Times New Roman"/>
      <w:b/>
      <w:bCs/>
      <w:sz w:val="24"/>
      <w:szCs w:val="24"/>
      <w:lang w:val="fr-FR" w:eastAsia="de-AT"/>
    </w:rPr>
  </w:style>
  <w:style w:type="character" w:customStyle="1" w:styleId="CharChar">
    <w:name w:val="Char Char"/>
    <w:basedOn w:val="DefaultParagraphFont"/>
    <w:uiPriority w:val="99"/>
    <w:rsid w:val="003027E9"/>
    <w:rPr>
      <w:rFonts w:cs="Times New Roman"/>
      <w:b/>
      <w:bCs/>
      <w:sz w:val="24"/>
      <w:szCs w:val="24"/>
      <w:lang w:val="fr-FR"/>
    </w:rPr>
  </w:style>
  <w:style w:type="paragraph" w:customStyle="1" w:styleId="Heading1">
    <w:name w:val="* Heading 1"/>
    <w:basedOn w:val="Normal"/>
    <w:rsid w:val="003027E9"/>
    <w:pPr>
      <w:numPr>
        <w:numId w:val="11"/>
      </w:numPr>
      <w:spacing w:after="200" w:line="276" w:lineRule="auto"/>
    </w:pPr>
    <w:rPr>
      <w:rFonts w:ascii="Calibri" w:eastAsia="Calibri" w:hAnsi="Calibri"/>
      <w:sz w:val="22"/>
      <w:szCs w:val="22"/>
      <w:lang w:eastAsia="en-US"/>
    </w:rPr>
  </w:style>
  <w:style w:type="character" w:customStyle="1" w:styleId="block">
    <w:name w:val="block"/>
    <w:basedOn w:val="DefaultParagraphFont"/>
    <w:rsid w:val="003027E9"/>
  </w:style>
  <w:style w:type="character" w:customStyle="1" w:styleId="ListParagraphChar">
    <w:name w:val="List Paragraph Char"/>
    <w:aliases w:val="Num Bullet 1 Char,Liste 1 Char,lp1 Char,List Paragraph1 Char,Heading x1 Char,Use Case List Paragraph Char,Heading2 Char,Colorful List - Accent 11 Char,Bullet List Char,YC Bulet Char,Heading Bullet Char,Normal List Paragraph Char"/>
    <w:basedOn w:val="DefaultParagraphFont"/>
    <w:link w:val="ListParagraph"/>
    <w:uiPriority w:val="34"/>
    <w:locked/>
    <w:rsid w:val="00A62086"/>
    <w:rPr>
      <w:lang w:eastAsia="ro-RO"/>
    </w:rPr>
  </w:style>
  <w:style w:type="character" w:customStyle="1" w:styleId="hps">
    <w:name w:val="hps"/>
    <w:rsid w:val="00C3130B"/>
  </w:style>
  <w:style w:type="table" w:customStyle="1" w:styleId="GridTable6Colorful1">
    <w:name w:val="Grid Table 6 Colorful1"/>
    <w:basedOn w:val="TableNormal"/>
    <w:uiPriority w:val="51"/>
    <w:rsid w:val="00D7422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0">
    <w:name w:val="Default"/>
    <w:rsid w:val="00BA7145"/>
    <w:pPr>
      <w:autoSpaceDE w:val="0"/>
      <w:autoSpaceDN w:val="0"/>
      <w:adjustRightInd w:val="0"/>
    </w:pPr>
    <w:rPr>
      <w:rFonts w:ascii="Arial" w:hAnsi="Arial" w:cs="Arial"/>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3313">
      <w:bodyDiv w:val="1"/>
      <w:marLeft w:val="0"/>
      <w:marRight w:val="0"/>
      <w:marTop w:val="0"/>
      <w:marBottom w:val="0"/>
      <w:divBdr>
        <w:top w:val="none" w:sz="0" w:space="0" w:color="auto"/>
        <w:left w:val="none" w:sz="0" w:space="0" w:color="auto"/>
        <w:bottom w:val="none" w:sz="0" w:space="0" w:color="auto"/>
        <w:right w:val="none" w:sz="0" w:space="0" w:color="auto"/>
      </w:divBdr>
    </w:div>
    <w:div w:id="89663795">
      <w:bodyDiv w:val="1"/>
      <w:marLeft w:val="0"/>
      <w:marRight w:val="0"/>
      <w:marTop w:val="0"/>
      <w:marBottom w:val="0"/>
      <w:divBdr>
        <w:top w:val="none" w:sz="0" w:space="0" w:color="auto"/>
        <w:left w:val="none" w:sz="0" w:space="0" w:color="auto"/>
        <w:bottom w:val="none" w:sz="0" w:space="0" w:color="auto"/>
        <w:right w:val="none" w:sz="0" w:space="0" w:color="auto"/>
      </w:divBdr>
    </w:div>
    <w:div w:id="388773339">
      <w:bodyDiv w:val="1"/>
      <w:marLeft w:val="0"/>
      <w:marRight w:val="0"/>
      <w:marTop w:val="0"/>
      <w:marBottom w:val="0"/>
      <w:divBdr>
        <w:top w:val="none" w:sz="0" w:space="0" w:color="auto"/>
        <w:left w:val="none" w:sz="0" w:space="0" w:color="auto"/>
        <w:bottom w:val="none" w:sz="0" w:space="0" w:color="auto"/>
        <w:right w:val="none" w:sz="0" w:space="0" w:color="auto"/>
      </w:divBdr>
    </w:div>
    <w:div w:id="428353735">
      <w:bodyDiv w:val="1"/>
      <w:marLeft w:val="0"/>
      <w:marRight w:val="0"/>
      <w:marTop w:val="0"/>
      <w:marBottom w:val="0"/>
      <w:divBdr>
        <w:top w:val="none" w:sz="0" w:space="0" w:color="auto"/>
        <w:left w:val="none" w:sz="0" w:space="0" w:color="auto"/>
        <w:bottom w:val="none" w:sz="0" w:space="0" w:color="auto"/>
        <w:right w:val="none" w:sz="0" w:space="0" w:color="auto"/>
      </w:divBdr>
    </w:div>
    <w:div w:id="444275507">
      <w:bodyDiv w:val="1"/>
      <w:marLeft w:val="0"/>
      <w:marRight w:val="0"/>
      <w:marTop w:val="0"/>
      <w:marBottom w:val="0"/>
      <w:divBdr>
        <w:top w:val="none" w:sz="0" w:space="0" w:color="auto"/>
        <w:left w:val="none" w:sz="0" w:space="0" w:color="auto"/>
        <w:bottom w:val="none" w:sz="0" w:space="0" w:color="auto"/>
        <w:right w:val="none" w:sz="0" w:space="0" w:color="auto"/>
      </w:divBdr>
    </w:div>
    <w:div w:id="473448542">
      <w:bodyDiv w:val="1"/>
      <w:marLeft w:val="0"/>
      <w:marRight w:val="0"/>
      <w:marTop w:val="0"/>
      <w:marBottom w:val="0"/>
      <w:divBdr>
        <w:top w:val="none" w:sz="0" w:space="0" w:color="auto"/>
        <w:left w:val="none" w:sz="0" w:space="0" w:color="auto"/>
        <w:bottom w:val="none" w:sz="0" w:space="0" w:color="auto"/>
        <w:right w:val="none" w:sz="0" w:space="0" w:color="auto"/>
      </w:divBdr>
    </w:div>
    <w:div w:id="492449657">
      <w:bodyDiv w:val="1"/>
      <w:marLeft w:val="0"/>
      <w:marRight w:val="0"/>
      <w:marTop w:val="0"/>
      <w:marBottom w:val="0"/>
      <w:divBdr>
        <w:top w:val="none" w:sz="0" w:space="0" w:color="auto"/>
        <w:left w:val="none" w:sz="0" w:space="0" w:color="auto"/>
        <w:bottom w:val="none" w:sz="0" w:space="0" w:color="auto"/>
        <w:right w:val="none" w:sz="0" w:space="0" w:color="auto"/>
      </w:divBdr>
    </w:div>
    <w:div w:id="552690724">
      <w:bodyDiv w:val="1"/>
      <w:marLeft w:val="0"/>
      <w:marRight w:val="0"/>
      <w:marTop w:val="0"/>
      <w:marBottom w:val="0"/>
      <w:divBdr>
        <w:top w:val="none" w:sz="0" w:space="0" w:color="auto"/>
        <w:left w:val="none" w:sz="0" w:space="0" w:color="auto"/>
        <w:bottom w:val="none" w:sz="0" w:space="0" w:color="auto"/>
        <w:right w:val="none" w:sz="0" w:space="0" w:color="auto"/>
      </w:divBdr>
    </w:div>
    <w:div w:id="757559059">
      <w:bodyDiv w:val="1"/>
      <w:marLeft w:val="0"/>
      <w:marRight w:val="0"/>
      <w:marTop w:val="0"/>
      <w:marBottom w:val="0"/>
      <w:divBdr>
        <w:top w:val="none" w:sz="0" w:space="0" w:color="auto"/>
        <w:left w:val="none" w:sz="0" w:space="0" w:color="auto"/>
        <w:bottom w:val="none" w:sz="0" w:space="0" w:color="auto"/>
        <w:right w:val="none" w:sz="0" w:space="0" w:color="auto"/>
      </w:divBdr>
    </w:div>
    <w:div w:id="857276735">
      <w:bodyDiv w:val="1"/>
      <w:marLeft w:val="0"/>
      <w:marRight w:val="0"/>
      <w:marTop w:val="0"/>
      <w:marBottom w:val="0"/>
      <w:divBdr>
        <w:top w:val="none" w:sz="0" w:space="0" w:color="auto"/>
        <w:left w:val="none" w:sz="0" w:space="0" w:color="auto"/>
        <w:bottom w:val="none" w:sz="0" w:space="0" w:color="auto"/>
        <w:right w:val="none" w:sz="0" w:space="0" w:color="auto"/>
      </w:divBdr>
      <w:divsChild>
        <w:div w:id="50884310">
          <w:marLeft w:val="0"/>
          <w:marRight w:val="0"/>
          <w:marTop w:val="0"/>
          <w:marBottom w:val="0"/>
          <w:divBdr>
            <w:top w:val="none" w:sz="0" w:space="0" w:color="auto"/>
            <w:left w:val="none" w:sz="0" w:space="0" w:color="auto"/>
            <w:bottom w:val="none" w:sz="0" w:space="0" w:color="auto"/>
            <w:right w:val="none" w:sz="0" w:space="0" w:color="auto"/>
          </w:divBdr>
          <w:divsChild>
            <w:div w:id="436759469">
              <w:marLeft w:val="0"/>
              <w:marRight w:val="0"/>
              <w:marTop w:val="0"/>
              <w:marBottom w:val="0"/>
              <w:divBdr>
                <w:top w:val="none" w:sz="0" w:space="0" w:color="auto"/>
                <w:left w:val="none" w:sz="0" w:space="0" w:color="auto"/>
                <w:bottom w:val="none" w:sz="0" w:space="0" w:color="auto"/>
                <w:right w:val="none" w:sz="0" w:space="0" w:color="auto"/>
              </w:divBdr>
              <w:divsChild>
                <w:div w:id="200555538">
                  <w:marLeft w:val="0"/>
                  <w:marRight w:val="0"/>
                  <w:marTop w:val="0"/>
                  <w:marBottom w:val="0"/>
                  <w:divBdr>
                    <w:top w:val="none" w:sz="0" w:space="0" w:color="auto"/>
                    <w:left w:val="none" w:sz="0" w:space="0" w:color="auto"/>
                    <w:bottom w:val="none" w:sz="0" w:space="0" w:color="auto"/>
                    <w:right w:val="none" w:sz="0" w:space="0" w:color="auto"/>
                  </w:divBdr>
                  <w:divsChild>
                    <w:div w:id="632708893">
                      <w:marLeft w:val="0"/>
                      <w:marRight w:val="0"/>
                      <w:marTop w:val="0"/>
                      <w:marBottom w:val="0"/>
                      <w:divBdr>
                        <w:top w:val="none" w:sz="0" w:space="0" w:color="auto"/>
                        <w:left w:val="none" w:sz="0" w:space="0" w:color="auto"/>
                        <w:bottom w:val="none" w:sz="0" w:space="0" w:color="auto"/>
                        <w:right w:val="none" w:sz="0" w:space="0" w:color="auto"/>
                      </w:divBdr>
                      <w:divsChild>
                        <w:div w:id="1230918501">
                          <w:marLeft w:val="0"/>
                          <w:marRight w:val="0"/>
                          <w:marTop w:val="0"/>
                          <w:marBottom w:val="0"/>
                          <w:divBdr>
                            <w:top w:val="none" w:sz="0" w:space="0" w:color="auto"/>
                            <w:left w:val="none" w:sz="0" w:space="0" w:color="auto"/>
                            <w:bottom w:val="none" w:sz="0" w:space="0" w:color="auto"/>
                            <w:right w:val="none" w:sz="0" w:space="0" w:color="auto"/>
                          </w:divBdr>
                          <w:divsChild>
                            <w:div w:id="184642015">
                              <w:marLeft w:val="0"/>
                              <w:marRight w:val="0"/>
                              <w:marTop w:val="0"/>
                              <w:marBottom w:val="0"/>
                              <w:divBdr>
                                <w:top w:val="none" w:sz="0" w:space="0" w:color="auto"/>
                                <w:left w:val="none" w:sz="0" w:space="0" w:color="auto"/>
                                <w:bottom w:val="none" w:sz="0" w:space="0" w:color="auto"/>
                                <w:right w:val="none" w:sz="0" w:space="0" w:color="auto"/>
                              </w:divBdr>
                              <w:divsChild>
                                <w:div w:id="392120712">
                                  <w:marLeft w:val="0"/>
                                  <w:marRight w:val="0"/>
                                  <w:marTop w:val="0"/>
                                  <w:marBottom w:val="0"/>
                                  <w:divBdr>
                                    <w:top w:val="none" w:sz="0" w:space="0" w:color="auto"/>
                                    <w:left w:val="none" w:sz="0" w:space="0" w:color="auto"/>
                                    <w:bottom w:val="none" w:sz="0" w:space="0" w:color="auto"/>
                                    <w:right w:val="none" w:sz="0" w:space="0" w:color="auto"/>
                                  </w:divBdr>
                                </w:div>
                                <w:div w:id="469640545">
                                  <w:marLeft w:val="0"/>
                                  <w:marRight w:val="0"/>
                                  <w:marTop w:val="0"/>
                                  <w:marBottom w:val="0"/>
                                  <w:divBdr>
                                    <w:top w:val="none" w:sz="0" w:space="0" w:color="auto"/>
                                    <w:left w:val="none" w:sz="0" w:space="0" w:color="auto"/>
                                    <w:bottom w:val="none" w:sz="0" w:space="0" w:color="auto"/>
                                    <w:right w:val="none" w:sz="0" w:space="0" w:color="auto"/>
                                  </w:divBdr>
                                </w:div>
                                <w:div w:id="1186166658">
                                  <w:marLeft w:val="0"/>
                                  <w:marRight w:val="0"/>
                                  <w:marTop w:val="0"/>
                                  <w:marBottom w:val="0"/>
                                  <w:divBdr>
                                    <w:top w:val="none" w:sz="0" w:space="0" w:color="auto"/>
                                    <w:left w:val="none" w:sz="0" w:space="0" w:color="auto"/>
                                    <w:bottom w:val="none" w:sz="0" w:space="0" w:color="auto"/>
                                    <w:right w:val="none" w:sz="0" w:space="0" w:color="auto"/>
                                  </w:divBdr>
                                </w:div>
                                <w:div w:id="1586190036">
                                  <w:marLeft w:val="0"/>
                                  <w:marRight w:val="0"/>
                                  <w:marTop w:val="0"/>
                                  <w:marBottom w:val="0"/>
                                  <w:divBdr>
                                    <w:top w:val="none" w:sz="0" w:space="0" w:color="auto"/>
                                    <w:left w:val="none" w:sz="0" w:space="0" w:color="auto"/>
                                    <w:bottom w:val="none" w:sz="0" w:space="0" w:color="auto"/>
                                    <w:right w:val="none" w:sz="0" w:space="0" w:color="auto"/>
                                  </w:divBdr>
                                </w:div>
                                <w:div w:id="1982228779">
                                  <w:marLeft w:val="0"/>
                                  <w:marRight w:val="0"/>
                                  <w:marTop w:val="0"/>
                                  <w:marBottom w:val="0"/>
                                  <w:divBdr>
                                    <w:top w:val="none" w:sz="0" w:space="0" w:color="auto"/>
                                    <w:left w:val="none" w:sz="0" w:space="0" w:color="auto"/>
                                    <w:bottom w:val="none" w:sz="0" w:space="0" w:color="auto"/>
                                    <w:right w:val="none" w:sz="0" w:space="0" w:color="auto"/>
                                  </w:divBdr>
                                </w:div>
                                <w:div w:id="2012557992">
                                  <w:marLeft w:val="0"/>
                                  <w:marRight w:val="0"/>
                                  <w:marTop w:val="0"/>
                                  <w:marBottom w:val="0"/>
                                  <w:divBdr>
                                    <w:top w:val="none" w:sz="0" w:space="0" w:color="auto"/>
                                    <w:left w:val="none" w:sz="0" w:space="0" w:color="auto"/>
                                    <w:bottom w:val="none" w:sz="0" w:space="0" w:color="auto"/>
                                    <w:right w:val="none" w:sz="0" w:space="0" w:color="auto"/>
                                  </w:divBdr>
                                </w:div>
                              </w:divsChild>
                            </w:div>
                            <w:div w:id="618411623">
                              <w:marLeft w:val="0"/>
                              <w:marRight w:val="0"/>
                              <w:marTop w:val="0"/>
                              <w:marBottom w:val="0"/>
                              <w:divBdr>
                                <w:top w:val="none" w:sz="0" w:space="0" w:color="auto"/>
                                <w:left w:val="none" w:sz="0" w:space="0" w:color="auto"/>
                                <w:bottom w:val="none" w:sz="0" w:space="0" w:color="auto"/>
                                <w:right w:val="none" w:sz="0" w:space="0" w:color="auto"/>
                              </w:divBdr>
                              <w:divsChild>
                                <w:div w:id="974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6174">
      <w:bodyDiv w:val="1"/>
      <w:marLeft w:val="0"/>
      <w:marRight w:val="0"/>
      <w:marTop w:val="0"/>
      <w:marBottom w:val="0"/>
      <w:divBdr>
        <w:top w:val="none" w:sz="0" w:space="0" w:color="auto"/>
        <w:left w:val="none" w:sz="0" w:space="0" w:color="auto"/>
        <w:bottom w:val="none" w:sz="0" w:space="0" w:color="auto"/>
        <w:right w:val="none" w:sz="0" w:space="0" w:color="auto"/>
      </w:divBdr>
    </w:div>
    <w:div w:id="925069870">
      <w:bodyDiv w:val="1"/>
      <w:marLeft w:val="0"/>
      <w:marRight w:val="0"/>
      <w:marTop w:val="0"/>
      <w:marBottom w:val="0"/>
      <w:divBdr>
        <w:top w:val="none" w:sz="0" w:space="0" w:color="auto"/>
        <w:left w:val="none" w:sz="0" w:space="0" w:color="auto"/>
        <w:bottom w:val="none" w:sz="0" w:space="0" w:color="auto"/>
        <w:right w:val="none" w:sz="0" w:space="0" w:color="auto"/>
      </w:divBdr>
    </w:div>
    <w:div w:id="957179239">
      <w:bodyDiv w:val="1"/>
      <w:marLeft w:val="0"/>
      <w:marRight w:val="0"/>
      <w:marTop w:val="0"/>
      <w:marBottom w:val="0"/>
      <w:divBdr>
        <w:top w:val="none" w:sz="0" w:space="0" w:color="auto"/>
        <w:left w:val="none" w:sz="0" w:space="0" w:color="auto"/>
        <w:bottom w:val="none" w:sz="0" w:space="0" w:color="auto"/>
        <w:right w:val="none" w:sz="0" w:space="0" w:color="auto"/>
      </w:divBdr>
      <w:divsChild>
        <w:div w:id="931357548">
          <w:marLeft w:val="0"/>
          <w:marRight w:val="0"/>
          <w:marTop w:val="0"/>
          <w:marBottom w:val="0"/>
          <w:divBdr>
            <w:top w:val="none" w:sz="0" w:space="0" w:color="auto"/>
            <w:left w:val="none" w:sz="0" w:space="0" w:color="auto"/>
            <w:bottom w:val="none" w:sz="0" w:space="0" w:color="auto"/>
            <w:right w:val="none" w:sz="0" w:space="0" w:color="auto"/>
          </w:divBdr>
          <w:divsChild>
            <w:div w:id="1172378677">
              <w:marLeft w:val="0"/>
              <w:marRight w:val="0"/>
              <w:marTop w:val="0"/>
              <w:marBottom w:val="0"/>
              <w:divBdr>
                <w:top w:val="none" w:sz="0" w:space="0" w:color="auto"/>
                <w:left w:val="none" w:sz="0" w:space="0" w:color="auto"/>
                <w:bottom w:val="none" w:sz="0" w:space="0" w:color="auto"/>
                <w:right w:val="none" w:sz="0" w:space="0" w:color="auto"/>
              </w:divBdr>
              <w:divsChild>
                <w:div w:id="1350523508">
                  <w:marLeft w:val="0"/>
                  <w:marRight w:val="0"/>
                  <w:marTop w:val="0"/>
                  <w:marBottom w:val="0"/>
                  <w:divBdr>
                    <w:top w:val="none" w:sz="0" w:space="0" w:color="auto"/>
                    <w:left w:val="none" w:sz="0" w:space="0" w:color="auto"/>
                    <w:bottom w:val="none" w:sz="0" w:space="0" w:color="auto"/>
                    <w:right w:val="none" w:sz="0" w:space="0" w:color="auto"/>
                  </w:divBdr>
                  <w:divsChild>
                    <w:div w:id="303968501">
                      <w:marLeft w:val="0"/>
                      <w:marRight w:val="0"/>
                      <w:marTop w:val="0"/>
                      <w:marBottom w:val="0"/>
                      <w:divBdr>
                        <w:top w:val="none" w:sz="0" w:space="0" w:color="auto"/>
                        <w:left w:val="none" w:sz="0" w:space="0" w:color="auto"/>
                        <w:bottom w:val="none" w:sz="0" w:space="0" w:color="auto"/>
                        <w:right w:val="none" w:sz="0" w:space="0" w:color="auto"/>
                      </w:divBdr>
                      <w:divsChild>
                        <w:div w:id="1943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5365">
      <w:bodyDiv w:val="1"/>
      <w:marLeft w:val="0"/>
      <w:marRight w:val="0"/>
      <w:marTop w:val="0"/>
      <w:marBottom w:val="0"/>
      <w:divBdr>
        <w:top w:val="none" w:sz="0" w:space="0" w:color="auto"/>
        <w:left w:val="none" w:sz="0" w:space="0" w:color="auto"/>
        <w:bottom w:val="none" w:sz="0" w:space="0" w:color="auto"/>
        <w:right w:val="none" w:sz="0" w:space="0" w:color="auto"/>
      </w:divBdr>
    </w:div>
    <w:div w:id="1025643179">
      <w:bodyDiv w:val="1"/>
      <w:marLeft w:val="0"/>
      <w:marRight w:val="0"/>
      <w:marTop w:val="0"/>
      <w:marBottom w:val="0"/>
      <w:divBdr>
        <w:top w:val="none" w:sz="0" w:space="0" w:color="auto"/>
        <w:left w:val="none" w:sz="0" w:space="0" w:color="auto"/>
        <w:bottom w:val="none" w:sz="0" w:space="0" w:color="auto"/>
        <w:right w:val="none" w:sz="0" w:space="0" w:color="auto"/>
      </w:divBdr>
    </w:div>
    <w:div w:id="1056901821">
      <w:bodyDiv w:val="1"/>
      <w:marLeft w:val="0"/>
      <w:marRight w:val="0"/>
      <w:marTop w:val="0"/>
      <w:marBottom w:val="0"/>
      <w:divBdr>
        <w:top w:val="none" w:sz="0" w:space="0" w:color="auto"/>
        <w:left w:val="none" w:sz="0" w:space="0" w:color="auto"/>
        <w:bottom w:val="none" w:sz="0" w:space="0" w:color="auto"/>
        <w:right w:val="none" w:sz="0" w:space="0" w:color="auto"/>
      </w:divBdr>
    </w:div>
    <w:div w:id="1171217727">
      <w:bodyDiv w:val="1"/>
      <w:marLeft w:val="0"/>
      <w:marRight w:val="0"/>
      <w:marTop w:val="0"/>
      <w:marBottom w:val="0"/>
      <w:divBdr>
        <w:top w:val="none" w:sz="0" w:space="0" w:color="auto"/>
        <w:left w:val="none" w:sz="0" w:space="0" w:color="auto"/>
        <w:bottom w:val="none" w:sz="0" w:space="0" w:color="auto"/>
        <w:right w:val="none" w:sz="0" w:space="0" w:color="auto"/>
      </w:divBdr>
    </w:div>
    <w:div w:id="1171942485">
      <w:bodyDiv w:val="1"/>
      <w:marLeft w:val="0"/>
      <w:marRight w:val="0"/>
      <w:marTop w:val="0"/>
      <w:marBottom w:val="0"/>
      <w:divBdr>
        <w:top w:val="none" w:sz="0" w:space="0" w:color="auto"/>
        <w:left w:val="none" w:sz="0" w:space="0" w:color="auto"/>
        <w:bottom w:val="none" w:sz="0" w:space="0" w:color="auto"/>
        <w:right w:val="none" w:sz="0" w:space="0" w:color="auto"/>
      </w:divBdr>
    </w:div>
    <w:div w:id="1237981306">
      <w:bodyDiv w:val="1"/>
      <w:marLeft w:val="0"/>
      <w:marRight w:val="0"/>
      <w:marTop w:val="0"/>
      <w:marBottom w:val="0"/>
      <w:divBdr>
        <w:top w:val="none" w:sz="0" w:space="0" w:color="auto"/>
        <w:left w:val="none" w:sz="0" w:space="0" w:color="auto"/>
        <w:bottom w:val="none" w:sz="0" w:space="0" w:color="auto"/>
        <w:right w:val="none" w:sz="0" w:space="0" w:color="auto"/>
      </w:divBdr>
    </w:div>
    <w:div w:id="1283001441">
      <w:bodyDiv w:val="1"/>
      <w:marLeft w:val="0"/>
      <w:marRight w:val="0"/>
      <w:marTop w:val="0"/>
      <w:marBottom w:val="0"/>
      <w:divBdr>
        <w:top w:val="none" w:sz="0" w:space="0" w:color="auto"/>
        <w:left w:val="none" w:sz="0" w:space="0" w:color="auto"/>
        <w:bottom w:val="none" w:sz="0" w:space="0" w:color="auto"/>
        <w:right w:val="none" w:sz="0" w:space="0" w:color="auto"/>
      </w:divBdr>
    </w:div>
    <w:div w:id="1430585747">
      <w:bodyDiv w:val="1"/>
      <w:marLeft w:val="0"/>
      <w:marRight w:val="0"/>
      <w:marTop w:val="0"/>
      <w:marBottom w:val="0"/>
      <w:divBdr>
        <w:top w:val="none" w:sz="0" w:space="0" w:color="auto"/>
        <w:left w:val="none" w:sz="0" w:space="0" w:color="auto"/>
        <w:bottom w:val="none" w:sz="0" w:space="0" w:color="auto"/>
        <w:right w:val="none" w:sz="0" w:space="0" w:color="auto"/>
      </w:divBdr>
      <w:divsChild>
        <w:div w:id="1545170988">
          <w:marLeft w:val="0"/>
          <w:marRight w:val="0"/>
          <w:marTop w:val="0"/>
          <w:marBottom w:val="0"/>
          <w:divBdr>
            <w:top w:val="none" w:sz="0" w:space="0" w:color="auto"/>
            <w:left w:val="none" w:sz="0" w:space="0" w:color="auto"/>
            <w:bottom w:val="none" w:sz="0" w:space="0" w:color="auto"/>
            <w:right w:val="none" w:sz="0" w:space="0" w:color="auto"/>
          </w:divBdr>
        </w:div>
        <w:div w:id="2001041051">
          <w:marLeft w:val="0"/>
          <w:marRight w:val="0"/>
          <w:marTop w:val="0"/>
          <w:marBottom w:val="0"/>
          <w:divBdr>
            <w:top w:val="none" w:sz="0" w:space="0" w:color="auto"/>
            <w:left w:val="none" w:sz="0" w:space="0" w:color="auto"/>
            <w:bottom w:val="none" w:sz="0" w:space="0" w:color="auto"/>
            <w:right w:val="none" w:sz="0" w:space="0" w:color="auto"/>
          </w:divBdr>
        </w:div>
        <w:div w:id="958879321">
          <w:marLeft w:val="0"/>
          <w:marRight w:val="0"/>
          <w:marTop w:val="0"/>
          <w:marBottom w:val="0"/>
          <w:divBdr>
            <w:top w:val="none" w:sz="0" w:space="0" w:color="auto"/>
            <w:left w:val="none" w:sz="0" w:space="0" w:color="auto"/>
            <w:bottom w:val="none" w:sz="0" w:space="0" w:color="auto"/>
            <w:right w:val="none" w:sz="0" w:space="0" w:color="auto"/>
          </w:divBdr>
        </w:div>
        <w:div w:id="1043822748">
          <w:marLeft w:val="0"/>
          <w:marRight w:val="0"/>
          <w:marTop w:val="0"/>
          <w:marBottom w:val="0"/>
          <w:divBdr>
            <w:top w:val="none" w:sz="0" w:space="0" w:color="auto"/>
            <w:left w:val="none" w:sz="0" w:space="0" w:color="auto"/>
            <w:bottom w:val="none" w:sz="0" w:space="0" w:color="auto"/>
            <w:right w:val="none" w:sz="0" w:space="0" w:color="auto"/>
          </w:divBdr>
        </w:div>
        <w:div w:id="641617638">
          <w:marLeft w:val="0"/>
          <w:marRight w:val="0"/>
          <w:marTop w:val="0"/>
          <w:marBottom w:val="0"/>
          <w:divBdr>
            <w:top w:val="none" w:sz="0" w:space="0" w:color="auto"/>
            <w:left w:val="none" w:sz="0" w:space="0" w:color="auto"/>
            <w:bottom w:val="none" w:sz="0" w:space="0" w:color="auto"/>
            <w:right w:val="none" w:sz="0" w:space="0" w:color="auto"/>
          </w:divBdr>
        </w:div>
        <w:div w:id="1635715638">
          <w:marLeft w:val="0"/>
          <w:marRight w:val="0"/>
          <w:marTop w:val="0"/>
          <w:marBottom w:val="0"/>
          <w:divBdr>
            <w:top w:val="none" w:sz="0" w:space="0" w:color="auto"/>
            <w:left w:val="none" w:sz="0" w:space="0" w:color="auto"/>
            <w:bottom w:val="none" w:sz="0" w:space="0" w:color="auto"/>
            <w:right w:val="none" w:sz="0" w:space="0" w:color="auto"/>
          </w:divBdr>
        </w:div>
        <w:div w:id="879053388">
          <w:marLeft w:val="0"/>
          <w:marRight w:val="0"/>
          <w:marTop w:val="0"/>
          <w:marBottom w:val="0"/>
          <w:divBdr>
            <w:top w:val="none" w:sz="0" w:space="0" w:color="auto"/>
            <w:left w:val="none" w:sz="0" w:space="0" w:color="auto"/>
            <w:bottom w:val="none" w:sz="0" w:space="0" w:color="auto"/>
            <w:right w:val="none" w:sz="0" w:space="0" w:color="auto"/>
          </w:divBdr>
        </w:div>
        <w:div w:id="1516462294">
          <w:marLeft w:val="0"/>
          <w:marRight w:val="0"/>
          <w:marTop w:val="0"/>
          <w:marBottom w:val="0"/>
          <w:divBdr>
            <w:top w:val="none" w:sz="0" w:space="0" w:color="auto"/>
            <w:left w:val="none" w:sz="0" w:space="0" w:color="auto"/>
            <w:bottom w:val="none" w:sz="0" w:space="0" w:color="auto"/>
            <w:right w:val="none" w:sz="0" w:space="0" w:color="auto"/>
          </w:divBdr>
        </w:div>
        <w:div w:id="475226098">
          <w:marLeft w:val="0"/>
          <w:marRight w:val="0"/>
          <w:marTop w:val="0"/>
          <w:marBottom w:val="0"/>
          <w:divBdr>
            <w:top w:val="none" w:sz="0" w:space="0" w:color="auto"/>
            <w:left w:val="none" w:sz="0" w:space="0" w:color="auto"/>
            <w:bottom w:val="none" w:sz="0" w:space="0" w:color="auto"/>
            <w:right w:val="none" w:sz="0" w:space="0" w:color="auto"/>
          </w:divBdr>
        </w:div>
      </w:divsChild>
    </w:div>
    <w:div w:id="1454398763">
      <w:bodyDiv w:val="1"/>
      <w:marLeft w:val="0"/>
      <w:marRight w:val="0"/>
      <w:marTop w:val="0"/>
      <w:marBottom w:val="0"/>
      <w:divBdr>
        <w:top w:val="none" w:sz="0" w:space="0" w:color="auto"/>
        <w:left w:val="none" w:sz="0" w:space="0" w:color="auto"/>
        <w:bottom w:val="none" w:sz="0" w:space="0" w:color="auto"/>
        <w:right w:val="none" w:sz="0" w:space="0" w:color="auto"/>
      </w:divBdr>
    </w:div>
    <w:div w:id="1474519960">
      <w:bodyDiv w:val="1"/>
      <w:marLeft w:val="0"/>
      <w:marRight w:val="0"/>
      <w:marTop w:val="0"/>
      <w:marBottom w:val="0"/>
      <w:divBdr>
        <w:top w:val="none" w:sz="0" w:space="0" w:color="auto"/>
        <w:left w:val="none" w:sz="0" w:space="0" w:color="auto"/>
        <w:bottom w:val="none" w:sz="0" w:space="0" w:color="auto"/>
        <w:right w:val="none" w:sz="0" w:space="0" w:color="auto"/>
      </w:divBdr>
    </w:div>
    <w:div w:id="1522475287">
      <w:bodyDiv w:val="1"/>
      <w:marLeft w:val="0"/>
      <w:marRight w:val="0"/>
      <w:marTop w:val="0"/>
      <w:marBottom w:val="0"/>
      <w:divBdr>
        <w:top w:val="none" w:sz="0" w:space="0" w:color="auto"/>
        <w:left w:val="none" w:sz="0" w:space="0" w:color="auto"/>
        <w:bottom w:val="none" w:sz="0" w:space="0" w:color="auto"/>
        <w:right w:val="none" w:sz="0" w:space="0" w:color="auto"/>
      </w:divBdr>
    </w:div>
    <w:div w:id="1890993557">
      <w:bodyDiv w:val="1"/>
      <w:marLeft w:val="0"/>
      <w:marRight w:val="0"/>
      <w:marTop w:val="0"/>
      <w:marBottom w:val="0"/>
      <w:divBdr>
        <w:top w:val="none" w:sz="0" w:space="0" w:color="auto"/>
        <w:left w:val="none" w:sz="0" w:space="0" w:color="auto"/>
        <w:bottom w:val="none" w:sz="0" w:space="0" w:color="auto"/>
        <w:right w:val="none" w:sz="0" w:space="0" w:color="auto"/>
      </w:divBdr>
    </w:div>
    <w:div w:id="21444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namariafaceapi.cognitiveservices.azure.com/detec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rketing\Antete\_ANT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1EA87-3583-49E9-BF47-5A4036FA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_ANTET</Template>
  <TotalTime>37</TotalTime>
  <Pages>9</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Asseco SEE</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 Braha</dc:creator>
  <cp:lastModifiedBy>Raluca Covrig</cp:lastModifiedBy>
  <cp:revision>3</cp:revision>
  <cp:lastPrinted>2016-04-20T12:25:00Z</cp:lastPrinted>
  <dcterms:created xsi:type="dcterms:W3CDTF">2020-05-11T09:28:00Z</dcterms:created>
  <dcterms:modified xsi:type="dcterms:W3CDTF">2020-05-11T10:06:00Z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C3 – Secret</vt:lpwstr>
  </property>
</Properties>
</file>